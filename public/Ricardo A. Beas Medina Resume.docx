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E31DB" w14:textId="77777777" w:rsidR="00D57D76" w:rsidRPr="002942E2" w:rsidRDefault="00D57D76" w:rsidP="009E1F22">
      <w:pPr>
        <w:spacing w:after="0" w:line="240" w:lineRule="auto"/>
        <w:rPr>
          <w:rFonts w:ascii="Times New Roman" w:hAnsi="Times New Roman" w:cs="Times New Roman"/>
          <w:sz w:val="22"/>
          <w:szCs w:val="22"/>
        </w:rPr>
      </w:pPr>
    </w:p>
    <w:tbl>
      <w:tblPr>
        <w:tblW w:w="9994" w:type="dxa"/>
        <w:tblInd w:w="-4" w:type="dxa"/>
        <w:tblLayout w:type="fixed"/>
        <w:tblCellMar>
          <w:left w:w="144" w:type="dxa"/>
          <w:bottom w:w="130" w:type="dxa"/>
          <w:right w:w="144" w:type="dxa"/>
        </w:tblCellMar>
        <w:tblLook w:val="04A0" w:firstRow="1" w:lastRow="0" w:firstColumn="1" w:lastColumn="0" w:noHBand="0" w:noVBand="1"/>
        <w:tblDescription w:val="Resume"/>
      </w:tblPr>
      <w:tblGrid>
        <w:gridCol w:w="2233"/>
        <w:gridCol w:w="7650"/>
        <w:gridCol w:w="111"/>
      </w:tblGrid>
      <w:tr w:rsidR="008073EB" w:rsidRPr="002942E2" w14:paraId="08A4F23C" w14:textId="77777777" w:rsidTr="00521E6D">
        <w:trPr>
          <w:trHeight w:val="20"/>
        </w:trPr>
        <w:tc>
          <w:tcPr>
            <w:tcW w:w="2233" w:type="dxa"/>
          </w:tcPr>
          <w:p w14:paraId="3ECB8C8E" w14:textId="686479A1" w:rsidR="008073EB" w:rsidRPr="002942E2" w:rsidRDefault="008073EB" w:rsidP="008073EB">
            <w:pPr>
              <w:spacing w:line="240" w:lineRule="auto"/>
            </w:pPr>
          </w:p>
          <w:p w14:paraId="21DBEFF1" w14:textId="77777777" w:rsidR="008A4F73" w:rsidRPr="002942E2" w:rsidRDefault="008A4F73" w:rsidP="008073EB">
            <w:pPr>
              <w:spacing w:line="240" w:lineRule="auto"/>
            </w:pPr>
          </w:p>
        </w:tc>
        <w:tc>
          <w:tcPr>
            <w:tcW w:w="7761" w:type="dxa"/>
            <w:gridSpan w:val="2"/>
            <w:tcMar>
              <w:bottom w:w="576" w:type="dxa"/>
            </w:tcMar>
          </w:tcPr>
          <w:p w14:paraId="0D90A78D" w14:textId="77777777" w:rsidR="008073EB" w:rsidRPr="002942E2" w:rsidRDefault="007E1818" w:rsidP="008073EB">
            <w:pPr>
              <w:pStyle w:val="Name"/>
              <w:rPr>
                <w:caps w:val="0"/>
                <w:sz w:val="52"/>
                <w:szCs w:val="52"/>
              </w:rPr>
            </w:pPr>
            <w:sdt>
              <w:sdtPr>
                <w:rPr>
                  <w:caps w:val="0"/>
                  <w:sz w:val="52"/>
                  <w:szCs w:val="52"/>
                </w:rPr>
                <w:alias w:val="Your Name"/>
                <w:tag w:val=""/>
                <w:id w:val="1197042864"/>
                <w:placeholder>
                  <w:docPart w:val="F97DA16A36F246C7AC15EFACC53AB037"/>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4523BE" w:rsidRPr="002942E2">
                  <w:rPr>
                    <w:caps w:val="0"/>
                    <w:sz w:val="52"/>
                    <w:szCs w:val="52"/>
                  </w:rPr>
                  <w:t>Ricardo A. Beas</w:t>
                </w:r>
              </w:sdtContent>
            </w:sdt>
          </w:p>
          <w:p w14:paraId="01788C24" w14:textId="4878EA23" w:rsidR="008073EB" w:rsidRPr="002942E2" w:rsidRDefault="00521E6D" w:rsidP="008073EB">
            <w:pPr>
              <w:pStyle w:val="NoSpacing"/>
              <w:rPr>
                <w:sz w:val="16"/>
                <w:szCs w:val="16"/>
              </w:rPr>
            </w:pPr>
            <w:r w:rsidRPr="002942E2">
              <w:rPr>
                <w:sz w:val="16"/>
                <w:szCs w:val="16"/>
              </w:rPr>
              <w:t>14 Durham Ct, Amherst NY 14228 </w:t>
            </w:r>
            <w:r w:rsidRPr="002942E2">
              <w:rPr>
                <w:rStyle w:val="Emphasis"/>
                <w:sz w:val="16"/>
                <w:szCs w:val="16"/>
              </w:rPr>
              <w:t>|</w:t>
            </w:r>
            <w:r w:rsidRPr="002942E2">
              <w:rPr>
                <w:kern w:val="20"/>
                <w:sz w:val="16"/>
                <w:szCs w:val="16"/>
              </w:rPr>
              <w:t> </w:t>
            </w:r>
            <w:r w:rsidRPr="002942E2">
              <w:rPr>
                <w:sz w:val="16"/>
                <w:szCs w:val="16"/>
              </w:rPr>
              <w:t>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8073EB" w:rsidRPr="002942E2" w14:paraId="2D482843" w14:textId="77777777" w:rsidTr="00521E6D">
        <w:tc>
          <w:tcPr>
            <w:tcW w:w="2233" w:type="dxa"/>
          </w:tcPr>
          <w:p w14:paraId="3AEDA145" w14:textId="77777777" w:rsidR="008073EB" w:rsidRPr="002942E2" w:rsidRDefault="008073EB" w:rsidP="008073EB">
            <w:pPr>
              <w:pStyle w:val="Heading1"/>
              <w:rPr>
                <w:caps w:val="0"/>
              </w:rPr>
            </w:pPr>
            <w:r w:rsidRPr="002942E2">
              <w:rPr>
                <w:caps w:val="0"/>
              </w:rPr>
              <w:t>Education</w:t>
            </w:r>
          </w:p>
        </w:tc>
        <w:tc>
          <w:tcPr>
            <w:tcW w:w="7761" w:type="dxa"/>
            <w:gridSpan w:val="2"/>
          </w:tcPr>
          <w:sdt>
            <w:sdtPr>
              <w:rPr>
                <w:caps w:val="0"/>
                <w:color w:val="595959" w:themeColor="text1" w:themeTint="A6"/>
                <w:kern w:val="0"/>
                <w:sz w:val="17"/>
                <w:szCs w:val="17"/>
              </w:rPr>
              <w:id w:val="-691765356"/>
              <w15:repeatingSection/>
            </w:sdtPr>
            <w:sdtEndPr/>
            <w:sdtContent>
              <w:sdt>
                <w:sdtPr>
                  <w:rPr>
                    <w:caps w:val="0"/>
                    <w:color w:val="595959" w:themeColor="text1" w:themeTint="A6"/>
                    <w:kern w:val="0"/>
                    <w:sz w:val="17"/>
                    <w:szCs w:val="17"/>
                  </w:rPr>
                  <w:id w:val="-1126388115"/>
                  <w:placeholder>
                    <w:docPart w:val="A83D7CC69ABE44E2A713266A8DEF1AF6"/>
                  </w:placeholder>
                  <w15:repeatingSectionItem/>
                </w:sdtPr>
                <w:sdtEndPr/>
                <w:sdtContent>
                  <w:p w14:paraId="49509F42" w14:textId="0CC9B285" w:rsidR="008073EB" w:rsidRPr="002942E2" w:rsidRDefault="008073EB" w:rsidP="008073EB">
                    <w:pPr>
                      <w:pStyle w:val="Heading2"/>
                      <w:rPr>
                        <w:caps w:val="0"/>
                        <w:sz w:val="16"/>
                        <w:szCs w:val="16"/>
                      </w:rPr>
                    </w:pPr>
                    <w:r w:rsidRPr="002942E2">
                      <w:rPr>
                        <w:rStyle w:val="Strong"/>
                        <w:caps w:val="0"/>
                        <w:sz w:val="16"/>
                        <w:szCs w:val="16"/>
                      </w:rPr>
                      <w:t>Alfred State Uni</w:t>
                    </w:r>
                    <w:r w:rsidR="00A3062F">
                      <w:rPr>
                        <w:rStyle w:val="Strong"/>
                        <w:caps w:val="0"/>
                        <w:sz w:val="16"/>
                        <w:szCs w:val="16"/>
                      </w:rPr>
                      <w:t>versity of New York College of T</w:t>
                    </w:r>
                    <w:r w:rsidRPr="002942E2">
                      <w:rPr>
                        <w:rStyle w:val="Strong"/>
                        <w:caps w:val="0"/>
                        <w:sz w:val="16"/>
                        <w:szCs w:val="16"/>
                      </w:rPr>
                      <w:t>echnology</w:t>
                    </w:r>
                  </w:p>
                  <w:p w14:paraId="34FA7833" w14:textId="77777777" w:rsidR="008073EB" w:rsidRPr="002942E2" w:rsidRDefault="00A0195F" w:rsidP="008073EB">
                    <w:pPr>
                      <w:pStyle w:val="Heading2"/>
                      <w:spacing w:line="276" w:lineRule="auto"/>
                      <w:rPr>
                        <w:caps w:val="0"/>
                        <w:sz w:val="16"/>
                        <w:szCs w:val="16"/>
                      </w:rPr>
                    </w:pPr>
                    <w:r w:rsidRPr="002942E2">
                      <w:rPr>
                        <w:caps w:val="0"/>
                        <w:sz w:val="16"/>
                        <w:szCs w:val="16"/>
                      </w:rPr>
                      <w:t xml:space="preserve">Alfred, NY </w:t>
                    </w:r>
                  </w:p>
                  <w:p w14:paraId="07E21279" w14:textId="6F139B0B" w:rsidR="001A1C5B" w:rsidRPr="002942E2" w:rsidRDefault="001A1C5B" w:rsidP="008073EB">
                    <w:pPr>
                      <w:pStyle w:val="Heading3"/>
                      <w:spacing w:line="240" w:lineRule="auto"/>
                      <w:rPr>
                        <w:caps w:val="0"/>
                        <w:sz w:val="16"/>
                        <w:szCs w:val="16"/>
                      </w:rPr>
                    </w:pPr>
                    <w:r w:rsidRPr="002942E2">
                      <w:rPr>
                        <w:caps w:val="0"/>
                        <w:sz w:val="16"/>
                        <w:szCs w:val="16"/>
                      </w:rPr>
                      <w:t>Bachelor of Technology</w:t>
                    </w:r>
                    <w:r w:rsidR="00D66D09" w:rsidRPr="002942E2">
                      <w:rPr>
                        <w:caps w:val="0"/>
                        <w:sz w:val="16"/>
                        <w:szCs w:val="16"/>
                      </w:rPr>
                      <w:t xml:space="preserve"> - </w:t>
                    </w:r>
                    <w:r w:rsidRPr="002942E2">
                      <w:rPr>
                        <w:caps w:val="0"/>
                        <w:sz w:val="16"/>
                        <w:szCs w:val="16"/>
                      </w:rPr>
                      <w:t>Information Technology: Web Development (</w:t>
                    </w:r>
                    <w:r w:rsidR="002942E2" w:rsidRPr="002942E2">
                      <w:rPr>
                        <w:caps w:val="0"/>
                        <w:sz w:val="16"/>
                        <w:szCs w:val="16"/>
                      </w:rPr>
                      <w:t>May</w:t>
                    </w:r>
                    <w:r w:rsidR="00C32F32" w:rsidRPr="002942E2">
                      <w:rPr>
                        <w:caps w:val="0"/>
                        <w:sz w:val="16"/>
                        <w:szCs w:val="16"/>
                      </w:rPr>
                      <w:t xml:space="preserve"> </w:t>
                    </w:r>
                    <w:r w:rsidRPr="002942E2">
                      <w:rPr>
                        <w:caps w:val="0"/>
                        <w:sz w:val="16"/>
                        <w:szCs w:val="16"/>
                      </w:rPr>
                      <w:t>2016)</w:t>
                    </w:r>
                  </w:p>
                  <w:p w14:paraId="06EB6C8D" w14:textId="77777777" w:rsidR="001A1C5B" w:rsidRPr="002942E2" w:rsidRDefault="001A1C5B" w:rsidP="001A1C5B">
                    <w:pPr>
                      <w:pStyle w:val="Heading3"/>
                      <w:spacing w:line="240" w:lineRule="auto"/>
                      <w:rPr>
                        <w:caps w:val="0"/>
                        <w:sz w:val="16"/>
                        <w:szCs w:val="16"/>
                      </w:rPr>
                    </w:pPr>
                    <w:r w:rsidRPr="002942E2">
                      <w:rPr>
                        <w:caps w:val="0"/>
                        <w:sz w:val="16"/>
                        <w:szCs w:val="16"/>
                      </w:rPr>
                      <w:t xml:space="preserve">Minor </w:t>
                    </w:r>
                    <w:r w:rsidR="00A6017F" w:rsidRPr="002942E2">
                      <w:rPr>
                        <w:caps w:val="0"/>
                        <w:sz w:val="16"/>
                        <w:szCs w:val="16"/>
                      </w:rPr>
                      <w:t xml:space="preserve">in </w:t>
                    </w:r>
                    <w:r w:rsidRPr="002942E2">
                      <w:rPr>
                        <w:caps w:val="0"/>
                        <w:sz w:val="16"/>
                        <w:szCs w:val="16"/>
                      </w:rPr>
                      <w:t>Information Technology: Applications Software Development (</w:t>
                    </w:r>
                    <w:r w:rsidR="00D24084" w:rsidRPr="002942E2">
                      <w:rPr>
                        <w:caps w:val="0"/>
                        <w:sz w:val="16"/>
                        <w:szCs w:val="16"/>
                      </w:rPr>
                      <w:t xml:space="preserve">May </w:t>
                    </w:r>
                    <w:r w:rsidRPr="002942E2">
                      <w:rPr>
                        <w:caps w:val="0"/>
                        <w:sz w:val="16"/>
                        <w:szCs w:val="16"/>
                      </w:rPr>
                      <w:t>2016)</w:t>
                    </w:r>
                  </w:p>
                  <w:p w14:paraId="10B0005E" w14:textId="6311EB1B" w:rsidR="003942A3" w:rsidRPr="002942E2" w:rsidRDefault="008073EB" w:rsidP="00CC6E54">
                    <w:pPr>
                      <w:pStyle w:val="Heading3"/>
                      <w:spacing w:line="240" w:lineRule="auto"/>
                      <w:rPr>
                        <w:caps w:val="0"/>
                        <w:sz w:val="16"/>
                        <w:szCs w:val="16"/>
                      </w:rPr>
                    </w:pPr>
                    <w:r w:rsidRPr="002942E2">
                      <w:rPr>
                        <w:caps w:val="0"/>
                        <w:sz w:val="16"/>
                        <w:szCs w:val="16"/>
                      </w:rPr>
                      <w:t>As</w:t>
                    </w:r>
                    <w:r w:rsidR="0073461F" w:rsidRPr="002942E2">
                      <w:rPr>
                        <w:caps w:val="0"/>
                        <w:sz w:val="16"/>
                        <w:szCs w:val="16"/>
                      </w:rPr>
                      <w:t xml:space="preserve">sociate in </w:t>
                    </w:r>
                    <w:r w:rsidR="002942E2" w:rsidRPr="002942E2">
                      <w:rPr>
                        <w:caps w:val="0"/>
                        <w:sz w:val="16"/>
                        <w:szCs w:val="16"/>
                      </w:rPr>
                      <w:t>Science</w:t>
                    </w:r>
                    <w:r w:rsidR="00B90134" w:rsidRPr="002942E2">
                      <w:rPr>
                        <w:caps w:val="0"/>
                        <w:sz w:val="16"/>
                        <w:szCs w:val="16"/>
                      </w:rPr>
                      <w:t xml:space="preserve"> -</w:t>
                    </w:r>
                    <w:r w:rsidRPr="002942E2">
                      <w:rPr>
                        <w:caps w:val="0"/>
                        <w:sz w:val="16"/>
                        <w:szCs w:val="16"/>
                      </w:rPr>
                      <w:t xml:space="preserve"> Computer Science (</w:t>
                    </w:r>
                    <w:r w:rsidR="002942E2" w:rsidRPr="002942E2">
                      <w:rPr>
                        <w:caps w:val="0"/>
                        <w:sz w:val="16"/>
                        <w:szCs w:val="16"/>
                      </w:rPr>
                      <w:t>December</w:t>
                    </w:r>
                    <w:r w:rsidR="00C32F32" w:rsidRPr="002942E2">
                      <w:rPr>
                        <w:caps w:val="0"/>
                        <w:sz w:val="16"/>
                        <w:szCs w:val="16"/>
                      </w:rPr>
                      <w:t xml:space="preserve"> </w:t>
                    </w:r>
                    <w:r w:rsidRPr="002942E2">
                      <w:rPr>
                        <w:caps w:val="0"/>
                        <w:sz w:val="16"/>
                        <w:szCs w:val="16"/>
                      </w:rPr>
                      <w:t>2014)</w:t>
                    </w:r>
                  </w:p>
                  <w:p w14:paraId="4B0AD0E4" w14:textId="77777777" w:rsidR="00A87BBD" w:rsidRPr="002942E2" w:rsidRDefault="00A87BBD" w:rsidP="00A87BBD">
                    <w:pPr>
                      <w:spacing w:after="80" w:line="240" w:lineRule="auto"/>
                      <w:rPr>
                        <w:sz w:val="16"/>
                        <w:szCs w:val="16"/>
                      </w:rPr>
                    </w:pPr>
                    <w:r w:rsidRPr="002942E2">
                      <w:rPr>
                        <w:b/>
                        <w:sz w:val="16"/>
                        <w:szCs w:val="16"/>
                      </w:rPr>
                      <w:t>GPA:</w:t>
                    </w:r>
                    <w:r w:rsidR="00DC5751" w:rsidRPr="002942E2">
                      <w:rPr>
                        <w:sz w:val="16"/>
                        <w:szCs w:val="16"/>
                      </w:rPr>
                      <w:t xml:space="preserve"> 3.84</w:t>
                    </w:r>
                    <w:r w:rsidRPr="002942E2">
                      <w:rPr>
                        <w:sz w:val="16"/>
                        <w:szCs w:val="16"/>
                      </w:rPr>
                      <w:t xml:space="preserve"> out of a scale of 4.0</w:t>
                    </w:r>
                  </w:p>
                  <w:p w14:paraId="78FCA440" w14:textId="2CA94039" w:rsidR="00A87BBD" w:rsidRPr="002942E2" w:rsidRDefault="00A87BBD" w:rsidP="00A87BBD">
                    <w:pPr>
                      <w:pStyle w:val="Heading3"/>
                      <w:spacing w:line="240" w:lineRule="auto"/>
                      <w:rPr>
                        <w:caps w:val="0"/>
                        <w:sz w:val="16"/>
                        <w:szCs w:val="16"/>
                      </w:rPr>
                    </w:pPr>
                    <w:r w:rsidRPr="002942E2">
                      <w:rPr>
                        <w:caps w:val="0"/>
                        <w:sz w:val="16"/>
                        <w:szCs w:val="16"/>
                      </w:rPr>
                      <w:t xml:space="preserve">Dean’s List Fall 2013 through </w:t>
                    </w:r>
                    <w:r w:rsidR="002942E2" w:rsidRPr="002942E2">
                      <w:rPr>
                        <w:caps w:val="0"/>
                        <w:sz w:val="16"/>
                        <w:szCs w:val="16"/>
                      </w:rPr>
                      <w:t>May</w:t>
                    </w:r>
                    <w:r w:rsidR="00521E6D" w:rsidRPr="002942E2">
                      <w:rPr>
                        <w:caps w:val="0"/>
                        <w:sz w:val="16"/>
                        <w:szCs w:val="16"/>
                      </w:rPr>
                      <w:t xml:space="preserve"> 2016</w:t>
                    </w:r>
                  </w:p>
                  <w:p w14:paraId="29B28F8C" w14:textId="6C52A20E" w:rsidR="00A0195F" w:rsidRPr="002942E2" w:rsidRDefault="00A0195F" w:rsidP="00A0195F">
                    <w:pPr>
                      <w:pStyle w:val="Heading2"/>
                      <w:rPr>
                        <w:caps w:val="0"/>
                        <w:sz w:val="16"/>
                        <w:szCs w:val="16"/>
                      </w:rPr>
                    </w:pPr>
                    <w:r w:rsidRPr="002942E2">
                      <w:rPr>
                        <w:rStyle w:val="Strong"/>
                        <w:caps w:val="0"/>
                        <w:sz w:val="16"/>
                        <w:szCs w:val="16"/>
                      </w:rPr>
                      <w:t xml:space="preserve">Bay </w:t>
                    </w:r>
                    <w:r w:rsidR="008C5CE6">
                      <w:rPr>
                        <w:rStyle w:val="Strong"/>
                        <w:caps w:val="0"/>
                        <w:sz w:val="16"/>
                        <w:szCs w:val="16"/>
                      </w:rPr>
                      <w:t>Shore</w:t>
                    </w:r>
                    <w:r w:rsidRPr="002942E2">
                      <w:rPr>
                        <w:rStyle w:val="Strong"/>
                        <w:caps w:val="0"/>
                        <w:sz w:val="16"/>
                        <w:szCs w:val="16"/>
                      </w:rPr>
                      <w:t xml:space="preserve"> </w:t>
                    </w:r>
                    <w:r w:rsidR="008C5CE6">
                      <w:rPr>
                        <w:rStyle w:val="Strong"/>
                        <w:caps w:val="0"/>
                        <w:sz w:val="16"/>
                        <w:szCs w:val="16"/>
                      </w:rPr>
                      <w:t>High</w:t>
                    </w:r>
                    <w:r w:rsidRPr="002942E2">
                      <w:rPr>
                        <w:rStyle w:val="Strong"/>
                        <w:caps w:val="0"/>
                        <w:sz w:val="16"/>
                        <w:szCs w:val="16"/>
                      </w:rPr>
                      <w:t xml:space="preserve"> </w:t>
                    </w:r>
                    <w:r w:rsidR="008C5CE6">
                      <w:rPr>
                        <w:rStyle w:val="Strong"/>
                        <w:caps w:val="0"/>
                        <w:sz w:val="16"/>
                        <w:szCs w:val="16"/>
                      </w:rPr>
                      <w:t>S</w:t>
                    </w:r>
                    <w:r w:rsidRPr="002942E2">
                      <w:rPr>
                        <w:rStyle w:val="Strong"/>
                        <w:caps w:val="0"/>
                        <w:sz w:val="16"/>
                        <w:szCs w:val="16"/>
                      </w:rPr>
                      <w:t>chool</w:t>
                    </w:r>
                  </w:p>
                  <w:p w14:paraId="4239A4DB" w14:textId="77777777" w:rsidR="003942A3" w:rsidRPr="002942E2" w:rsidRDefault="00A0195F" w:rsidP="003942A3">
                    <w:pPr>
                      <w:pStyle w:val="Heading2"/>
                      <w:spacing w:line="276" w:lineRule="auto"/>
                      <w:rPr>
                        <w:caps w:val="0"/>
                        <w:sz w:val="16"/>
                        <w:szCs w:val="16"/>
                      </w:rPr>
                    </w:pPr>
                    <w:r w:rsidRPr="002942E2">
                      <w:rPr>
                        <w:caps w:val="0"/>
                        <w:sz w:val="16"/>
                        <w:szCs w:val="16"/>
                      </w:rPr>
                      <w:t xml:space="preserve">Bay Shore, NY </w:t>
                    </w:r>
                  </w:p>
                  <w:p w14:paraId="38764BD6" w14:textId="58595D01" w:rsidR="008073EB" w:rsidRPr="002942E2" w:rsidRDefault="003942A3" w:rsidP="00B91115">
                    <w:pPr>
                      <w:pStyle w:val="Heading3"/>
                      <w:spacing w:line="240" w:lineRule="auto"/>
                      <w:rPr>
                        <w:caps w:val="0"/>
                        <w:sz w:val="16"/>
                        <w:szCs w:val="16"/>
                      </w:rPr>
                    </w:pPr>
                    <w:r w:rsidRPr="002942E2">
                      <w:rPr>
                        <w:caps w:val="0"/>
                        <w:sz w:val="16"/>
                        <w:szCs w:val="16"/>
                      </w:rPr>
                      <w:t xml:space="preserve">Advanced Regents Diploma with </w:t>
                    </w:r>
                    <w:r w:rsidR="00B91115">
                      <w:rPr>
                        <w:caps w:val="0"/>
                        <w:sz w:val="16"/>
                        <w:szCs w:val="16"/>
                      </w:rPr>
                      <w:t>Honors</w:t>
                    </w:r>
                    <w:r w:rsidRPr="002942E2">
                      <w:rPr>
                        <w:caps w:val="0"/>
                        <w:sz w:val="16"/>
                        <w:szCs w:val="16"/>
                      </w:rPr>
                      <w:t xml:space="preserve"> (</w:t>
                    </w:r>
                    <w:r w:rsidR="002942E2" w:rsidRPr="002942E2">
                      <w:rPr>
                        <w:caps w:val="0"/>
                        <w:sz w:val="16"/>
                        <w:szCs w:val="16"/>
                      </w:rPr>
                      <w:t>June</w:t>
                    </w:r>
                    <w:r w:rsidRPr="002942E2">
                      <w:rPr>
                        <w:caps w:val="0"/>
                        <w:sz w:val="16"/>
                        <w:szCs w:val="16"/>
                      </w:rPr>
                      <w:t xml:space="preserve"> 2013)</w:t>
                    </w:r>
                  </w:p>
                </w:sdtContent>
              </w:sdt>
            </w:sdtContent>
          </w:sdt>
        </w:tc>
      </w:tr>
      <w:tr w:rsidR="008073EB" w:rsidRPr="002942E2" w14:paraId="0313ACE4" w14:textId="77777777" w:rsidTr="00521E6D">
        <w:tc>
          <w:tcPr>
            <w:tcW w:w="2233" w:type="dxa"/>
          </w:tcPr>
          <w:p w14:paraId="443D4BCF" w14:textId="77777777" w:rsidR="008073EB" w:rsidRPr="002942E2" w:rsidRDefault="008073EB" w:rsidP="008073EB">
            <w:pPr>
              <w:pStyle w:val="Heading1"/>
              <w:rPr>
                <w:caps w:val="0"/>
              </w:rPr>
            </w:pPr>
            <w:r w:rsidRPr="002942E2">
              <w:rPr>
                <w:caps w:val="0"/>
              </w:rPr>
              <w:t>Skills &amp; Abilities</w:t>
            </w:r>
          </w:p>
        </w:tc>
        <w:tc>
          <w:tcPr>
            <w:tcW w:w="7761" w:type="dxa"/>
            <w:gridSpan w:val="2"/>
          </w:tcPr>
          <w:p w14:paraId="7E922A40" w14:textId="77777777" w:rsidR="008073EB" w:rsidRPr="002942E2" w:rsidRDefault="00BE7863" w:rsidP="005438FA">
            <w:pPr>
              <w:spacing w:after="120" w:line="240" w:lineRule="auto"/>
              <w:rPr>
                <w:sz w:val="16"/>
                <w:szCs w:val="16"/>
              </w:rPr>
            </w:pPr>
            <w:r w:rsidRPr="002942E2">
              <w:rPr>
                <w:b/>
                <w:sz w:val="16"/>
                <w:szCs w:val="16"/>
              </w:rPr>
              <w:t>Experienced</w:t>
            </w:r>
            <w:r w:rsidR="008073EB" w:rsidRPr="002942E2">
              <w:rPr>
                <w:sz w:val="16"/>
                <w:szCs w:val="16"/>
              </w:rPr>
              <w:t>:</w:t>
            </w:r>
          </w:p>
          <w:p w14:paraId="486BC239" w14:textId="6CF53828" w:rsidR="008073EB" w:rsidRPr="002942E2" w:rsidRDefault="00D062FC" w:rsidP="005438FA">
            <w:pPr>
              <w:spacing w:after="120" w:line="240" w:lineRule="auto"/>
              <w:rPr>
                <w:sz w:val="16"/>
                <w:szCs w:val="16"/>
              </w:rPr>
            </w:pPr>
            <w:r w:rsidRPr="002942E2">
              <w:rPr>
                <w:sz w:val="16"/>
                <w:szCs w:val="16"/>
              </w:rPr>
              <w:t xml:space="preserve">JavaScript, </w:t>
            </w:r>
            <w:r w:rsidR="00AE568E" w:rsidRPr="002942E2">
              <w:rPr>
                <w:sz w:val="16"/>
                <w:szCs w:val="16"/>
              </w:rPr>
              <w:t xml:space="preserve">Ember, </w:t>
            </w:r>
            <w:r w:rsidR="008073EB" w:rsidRPr="002942E2">
              <w:rPr>
                <w:sz w:val="16"/>
                <w:szCs w:val="16"/>
              </w:rPr>
              <w:t>HTML,</w:t>
            </w:r>
            <w:r w:rsidR="00AE568E" w:rsidRPr="002942E2">
              <w:rPr>
                <w:sz w:val="16"/>
                <w:szCs w:val="16"/>
              </w:rPr>
              <w:t xml:space="preserve"> SASS,</w:t>
            </w:r>
            <w:r w:rsidR="008073EB" w:rsidRPr="002942E2">
              <w:rPr>
                <w:sz w:val="16"/>
                <w:szCs w:val="16"/>
              </w:rPr>
              <w:t xml:space="preserve"> CS</w:t>
            </w:r>
            <w:r w:rsidRPr="002942E2">
              <w:rPr>
                <w:sz w:val="16"/>
                <w:szCs w:val="16"/>
              </w:rPr>
              <w:t>S</w:t>
            </w:r>
            <w:r w:rsidR="00596CF1" w:rsidRPr="002942E2">
              <w:rPr>
                <w:sz w:val="16"/>
                <w:szCs w:val="16"/>
              </w:rPr>
              <w:t>, JQuery,</w:t>
            </w:r>
            <w:r w:rsidRPr="002942E2">
              <w:rPr>
                <w:sz w:val="16"/>
                <w:szCs w:val="16"/>
              </w:rPr>
              <w:t xml:space="preserve"> </w:t>
            </w:r>
            <w:r w:rsidR="00206CF2" w:rsidRPr="002942E2">
              <w:rPr>
                <w:sz w:val="16"/>
                <w:szCs w:val="16"/>
              </w:rPr>
              <w:t xml:space="preserve">Docker, </w:t>
            </w:r>
            <w:r w:rsidRPr="002942E2">
              <w:rPr>
                <w:sz w:val="16"/>
                <w:szCs w:val="16"/>
              </w:rPr>
              <w:t>Angular,</w:t>
            </w:r>
            <w:r w:rsidR="00CC59D0" w:rsidRPr="002942E2">
              <w:rPr>
                <w:sz w:val="16"/>
                <w:szCs w:val="16"/>
              </w:rPr>
              <w:t xml:space="preserve"> AngularJS,</w:t>
            </w:r>
            <w:r w:rsidR="00343D30" w:rsidRPr="002942E2">
              <w:rPr>
                <w:sz w:val="16"/>
                <w:szCs w:val="16"/>
              </w:rPr>
              <w:t xml:space="preserve"> </w:t>
            </w:r>
            <w:r w:rsidR="00521E6D" w:rsidRPr="002942E2">
              <w:rPr>
                <w:sz w:val="16"/>
                <w:szCs w:val="16"/>
              </w:rPr>
              <w:t>NodeJS</w:t>
            </w:r>
            <w:r w:rsidR="00343D30" w:rsidRPr="002942E2">
              <w:rPr>
                <w:sz w:val="16"/>
                <w:szCs w:val="16"/>
              </w:rPr>
              <w:t>,</w:t>
            </w:r>
            <w:r w:rsidR="00DC5751" w:rsidRPr="002942E2">
              <w:rPr>
                <w:sz w:val="16"/>
                <w:szCs w:val="16"/>
              </w:rPr>
              <w:t xml:space="preserve"> GIT, TFS,</w:t>
            </w:r>
            <w:r w:rsidR="00525FA8" w:rsidRPr="002942E2">
              <w:rPr>
                <w:sz w:val="16"/>
                <w:szCs w:val="16"/>
              </w:rPr>
              <w:t xml:space="preserve"> Foundation,</w:t>
            </w:r>
            <w:r w:rsidR="00596CF1" w:rsidRPr="002942E2">
              <w:rPr>
                <w:sz w:val="16"/>
                <w:szCs w:val="16"/>
              </w:rPr>
              <w:t xml:space="preserve"> </w:t>
            </w:r>
            <w:r w:rsidR="00885376" w:rsidRPr="002942E2">
              <w:rPr>
                <w:sz w:val="16"/>
                <w:szCs w:val="16"/>
              </w:rPr>
              <w:t xml:space="preserve">Bootstrap, </w:t>
            </w:r>
            <w:r w:rsidR="00596CF1" w:rsidRPr="002942E2">
              <w:rPr>
                <w:sz w:val="16"/>
                <w:szCs w:val="16"/>
              </w:rPr>
              <w:t>PHP,</w:t>
            </w:r>
            <w:r w:rsidR="001A604E" w:rsidRPr="002942E2">
              <w:rPr>
                <w:sz w:val="16"/>
                <w:szCs w:val="16"/>
              </w:rPr>
              <w:t xml:space="preserve"> Laravel PHP,</w:t>
            </w:r>
            <w:r w:rsidR="00596CF1" w:rsidRPr="002942E2">
              <w:rPr>
                <w:sz w:val="16"/>
                <w:szCs w:val="16"/>
              </w:rPr>
              <w:t xml:space="preserve"> C#</w:t>
            </w:r>
            <w:r w:rsidR="00783AD8" w:rsidRPr="002942E2">
              <w:rPr>
                <w:sz w:val="16"/>
                <w:szCs w:val="16"/>
              </w:rPr>
              <w:t>, AJAX, ASP.NET</w:t>
            </w:r>
            <w:r w:rsidR="00342196" w:rsidRPr="002942E2">
              <w:rPr>
                <w:sz w:val="16"/>
                <w:szCs w:val="16"/>
              </w:rPr>
              <w:t>, Polymer</w:t>
            </w:r>
            <w:r w:rsidR="008073EB" w:rsidRPr="002942E2">
              <w:rPr>
                <w:sz w:val="16"/>
                <w:szCs w:val="16"/>
              </w:rPr>
              <w:t>,</w:t>
            </w:r>
            <w:r w:rsidR="00596CF1" w:rsidRPr="002942E2">
              <w:rPr>
                <w:sz w:val="16"/>
                <w:szCs w:val="16"/>
              </w:rPr>
              <w:t xml:space="preserve"> SQL,</w:t>
            </w:r>
            <w:r w:rsidR="00783AD8" w:rsidRPr="002942E2">
              <w:rPr>
                <w:sz w:val="16"/>
                <w:szCs w:val="16"/>
              </w:rPr>
              <w:t xml:space="preserve"> Postgres, MYSQL,</w:t>
            </w:r>
            <w:r w:rsidR="008073EB" w:rsidRPr="002942E2">
              <w:rPr>
                <w:sz w:val="16"/>
                <w:szCs w:val="16"/>
              </w:rPr>
              <w:t xml:space="preserve"> </w:t>
            </w:r>
            <w:r w:rsidR="00783AD8" w:rsidRPr="002942E2">
              <w:rPr>
                <w:sz w:val="16"/>
                <w:szCs w:val="16"/>
              </w:rPr>
              <w:t>MariaDB</w:t>
            </w:r>
            <w:r w:rsidR="00596CF1" w:rsidRPr="002942E2">
              <w:rPr>
                <w:sz w:val="16"/>
                <w:szCs w:val="16"/>
              </w:rPr>
              <w:t>, MongoDB</w:t>
            </w:r>
            <w:r w:rsidR="008E6D07" w:rsidRPr="002942E2">
              <w:rPr>
                <w:sz w:val="16"/>
                <w:szCs w:val="16"/>
              </w:rPr>
              <w:t>,</w:t>
            </w:r>
            <w:r w:rsidR="00596CF1" w:rsidRPr="002942E2">
              <w:rPr>
                <w:sz w:val="16"/>
                <w:szCs w:val="16"/>
              </w:rPr>
              <w:t xml:space="preserve"> Database Design and </w:t>
            </w:r>
            <w:r w:rsidR="00783AD8" w:rsidRPr="002942E2">
              <w:rPr>
                <w:sz w:val="16"/>
                <w:szCs w:val="16"/>
              </w:rPr>
              <w:t>Architecture</w:t>
            </w:r>
            <w:r w:rsidR="00596CF1" w:rsidRPr="002942E2">
              <w:rPr>
                <w:sz w:val="16"/>
                <w:szCs w:val="16"/>
              </w:rPr>
              <w:t>, Core Software Design Principles,</w:t>
            </w:r>
            <w:r w:rsidR="00BA2019" w:rsidRPr="002942E2">
              <w:rPr>
                <w:sz w:val="16"/>
                <w:szCs w:val="16"/>
              </w:rPr>
              <w:t xml:space="preserve"> Object Oriented Programming,</w:t>
            </w:r>
            <w:r w:rsidR="00596CF1" w:rsidRPr="002942E2">
              <w:rPr>
                <w:sz w:val="16"/>
                <w:szCs w:val="16"/>
              </w:rPr>
              <w:t xml:space="preserve"> </w:t>
            </w:r>
            <w:r w:rsidR="006B5882" w:rsidRPr="002942E2">
              <w:rPr>
                <w:sz w:val="16"/>
                <w:szCs w:val="16"/>
              </w:rPr>
              <w:t xml:space="preserve">MVC, </w:t>
            </w:r>
            <w:r w:rsidR="00596CF1" w:rsidRPr="002942E2">
              <w:rPr>
                <w:sz w:val="16"/>
                <w:szCs w:val="16"/>
              </w:rPr>
              <w:t xml:space="preserve">Rapid Prototyping, </w:t>
            </w:r>
            <w:r w:rsidR="008E6D07" w:rsidRPr="002942E2">
              <w:rPr>
                <w:sz w:val="16"/>
                <w:szCs w:val="16"/>
              </w:rPr>
              <w:t xml:space="preserve">Responsive Web Design, </w:t>
            </w:r>
            <w:r w:rsidR="006A2FC2" w:rsidRPr="002942E2">
              <w:rPr>
                <w:sz w:val="16"/>
                <w:szCs w:val="16"/>
              </w:rPr>
              <w:t>Cross-Browser Development,</w:t>
            </w:r>
            <w:r w:rsidR="00225596" w:rsidRPr="002942E2">
              <w:rPr>
                <w:sz w:val="16"/>
                <w:szCs w:val="16"/>
              </w:rPr>
              <w:t xml:space="preserve"> Agile Development,</w:t>
            </w:r>
            <w:r w:rsidR="006A2FC2" w:rsidRPr="002942E2">
              <w:rPr>
                <w:sz w:val="16"/>
                <w:szCs w:val="16"/>
              </w:rPr>
              <w:t xml:space="preserve"> </w:t>
            </w:r>
            <w:r w:rsidR="008073EB" w:rsidRPr="002942E2">
              <w:rPr>
                <w:sz w:val="16"/>
                <w:szCs w:val="16"/>
              </w:rPr>
              <w:t xml:space="preserve">and Management. </w:t>
            </w:r>
          </w:p>
          <w:p w14:paraId="6906F0FA" w14:textId="77777777" w:rsidR="008073EB" w:rsidRPr="002942E2" w:rsidRDefault="008073EB" w:rsidP="005438FA">
            <w:pPr>
              <w:spacing w:after="120" w:line="240" w:lineRule="auto"/>
              <w:rPr>
                <w:sz w:val="16"/>
                <w:szCs w:val="16"/>
              </w:rPr>
            </w:pPr>
            <w:r w:rsidRPr="002942E2">
              <w:rPr>
                <w:b/>
                <w:sz w:val="16"/>
                <w:szCs w:val="16"/>
              </w:rPr>
              <w:t>Exposure</w:t>
            </w:r>
            <w:r w:rsidRPr="002942E2">
              <w:rPr>
                <w:sz w:val="16"/>
                <w:szCs w:val="16"/>
              </w:rPr>
              <w:t xml:space="preserve">: </w:t>
            </w:r>
          </w:p>
          <w:p w14:paraId="4A5792B7" w14:textId="032AE449" w:rsidR="008073EB" w:rsidRPr="002942E2" w:rsidRDefault="00521E6D" w:rsidP="005438FA">
            <w:pPr>
              <w:spacing w:after="120" w:line="240" w:lineRule="auto"/>
              <w:rPr>
                <w:sz w:val="17"/>
                <w:szCs w:val="17"/>
              </w:rPr>
            </w:pPr>
            <w:r w:rsidRPr="002942E2">
              <w:rPr>
                <w:sz w:val="16"/>
                <w:szCs w:val="16"/>
              </w:rPr>
              <w:t>Java,</w:t>
            </w:r>
            <w:r w:rsidR="00342196" w:rsidRPr="002942E2">
              <w:rPr>
                <w:sz w:val="16"/>
                <w:szCs w:val="16"/>
              </w:rPr>
              <w:t xml:space="preserve"> C++, </w:t>
            </w:r>
            <w:r w:rsidR="00783AD8" w:rsidRPr="002942E2">
              <w:rPr>
                <w:sz w:val="16"/>
                <w:szCs w:val="16"/>
              </w:rPr>
              <w:t>Python, Oracle</w:t>
            </w:r>
            <w:r w:rsidRPr="002942E2">
              <w:rPr>
                <w:sz w:val="16"/>
                <w:szCs w:val="16"/>
              </w:rPr>
              <w:t xml:space="preserve">, </w:t>
            </w:r>
            <w:r w:rsidR="00342196" w:rsidRPr="002942E2">
              <w:rPr>
                <w:sz w:val="16"/>
                <w:szCs w:val="16"/>
              </w:rPr>
              <w:t>SQL Server</w:t>
            </w:r>
            <w:r w:rsidR="00596CF1" w:rsidRPr="002942E2">
              <w:rPr>
                <w:sz w:val="16"/>
                <w:szCs w:val="16"/>
              </w:rPr>
              <w:t>,</w:t>
            </w:r>
            <w:r w:rsidR="008073EB" w:rsidRPr="002942E2">
              <w:rPr>
                <w:sz w:val="16"/>
                <w:szCs w:val="16"/>
              </w:rPr>
              <w:t xml:space="preserve"> </w:t>
            </w:r>
            <w:r w:rsidR="00CC59D0" w:rsidRPr="002942E2">
              <w:rPr>
                <w:sz w:val="16"/>
                <w:szCs w:val="16"/>
              </w:rPr>
              <w:t>Android Development</w:t>
            </w:r>
            <w:r w:rsidR="00342E9A" w:rsidRPr="002942E2">
              <w:rPr>
                <w:sz w:val="16"/>
                <w:szCs w:val="16"/>
              </w:rPr>
              <w:t>,</w:t>
            </w:r>
            <w:r w:rsidR="00885376" w:rsidRPr="002942E2">
              <w:rPr>
                <w:sz w:val="16"/>
                <w:szCs w:val="16"/>
              </w:rPr>
              <w:t xml:space="preserve"> </w:t>
            </w:r>
            <w:r w:rsidRPr="002942E2">
              <w:rPr>
                <w:sz w:val="16"/>
                <w:szCs w:val="16"/>
              </w:rPr>
              <w:t>and WordPress.</w:t>
            </w:r>
          </w:p>
          <w:p w14:paraId="1CA465E7" w14:textId="77777777" w:rsidR="00E97A8D" w:rsidRPr="002942E2" w:rsidRDefault="00E97A8D" w:rsidP="005438FA">
            <w:pPr>
              <w:spacing w:after="120" w:line="240" w:lineRule="auto"/>
              <w:rPr>
                <w:sz w:val="16"/>
                <w:szCs w:val="16"/>
              </w:rPr>
            </w:pPr>
            <w:r w:rsidRPr="002942E2">
              <w:rPr>
                <w:b/>
                <w:sz w:val="16"/>
                <w:szCs w:val="16"/>
              </w:rPr>
              <w:t>Operating Systems</w:t>
            </w:r>
            <w:r w:rsidRPr="002942E2">
              <w:rPr>
                <w:sz w:val="16"/>
                <w:szCs w:val="16"/>
              </w:rPr>
              <w:t xml:space="preserve">: </w:t>
            </w:r>
          </w:p>
          <w:p w14:paraId="69E60636" w14:textId="4EC216C8" w:rsidR="00E97A8D" w:rsidRPr="002942E2" w:rsidRDefault="00E97A8D" w:rsidP="005438FA">
            <w:pPr>
              <w:spacing w:after="120" w:line="240" w:lineRule="auto"/>
              <w:rPr>
                <w:sz w:val="16"/>
                <w:szCs w:val="16"/>
              </w:rPr>
            </w:pPr>
            <w:r w:rsidRPr="002942E2">
              <w:rPr>
                <w:sz w:val="16"/>
                <w:szCs w:val="16"/>
              </w:rPr>
              <w:t>Ex</w:t>
            </w:r>
            <w:r w:rsidR="00FF4680" w:rsidRPr="002942E2">
              <w:rPr>
                <w:sz w:val="16"/>
                <w:szCs w:val="16"/>
              </w:rPr>
              <w:t>posed and familiar with trouble</w:t>
            </w:r>
            <w:r w:rsidRPr="002942E2">
              <w:rPr>
                <w:sz w:val="16"/>
                <w:szCs w:val="16"/>
              </w:rPr>
              <w:t xml:space="preserve">shooting and maneuvering around </w:t>
            </w:r>
            <w:r w:rsidR="006D6B9D" w:rsidRPr="002942E2">
              <w:rPr>
                <w:sz w:val="16"/>
                <w:szCs w:val="16"/>
              </w:rPr>
              <w:t xml:space="preserve">Linux, </w:t>
            </w:r>
            <w:r w:rsidR="0008172E" w:rsidRPr="002942E2">
              <w:rPr>
                <w:sz w:val="16"/>
                <w:szCs w:val="16"/>
              </w:rPr>
              <w:t xml:space="preserve">MacOS, </w:t>
            </w:r>
            <w:r w:rsidRPr="002942E2">
              <w:rPr>
                <w:sz w:val="16"/>
                <w:szCs w:val="16"/>
              </w:rPr>
              <w:t xml:space="preserve">Windows 10, Windows 8.1, Windows 8, Windows 7, and </w:t>
            </w:r>
            <w:r w:rsidR="00BC63C1" w:rsidRPr="002942E2">
              <w:rPr>
                <w:sz w:val="16"/>
                <w:szCs w:val="16"/>
              </w:rPr>
              <w:t>all</w:t>
            </w:r>
            <w:r w:rsidRPr="002942E2">
              <w:rPr>
                <w:sz w:val="16"/>
                <w:szCs w:val="16"/>
              </w:rPr>
              <w:t xml:space="preserve"> versions of Android</w:t>
            </w:r>
            <w:r w:rsidR="005D5618" w:rsidRPr="002942E2">
              <w:rPr>
                <w:sz w:val="16"/>
                <w:szCs w:val="16"/>
              </w:rPr>
              <w:t>.</w:t>
            </w:r>
          </w:p>
          <w:p w14:paraId="76FD29E9" w14:textId="77777777" w:rsidR="00CC7391" w:rsidRPr="002942E2" w:rsidRDefault="00CC7391" w:rsidP="005438FA">
            <w:pPr>
              <w:spacing w:after="120" w:line="240" w:lineRule="auto"/>
              <w:rPr>
                <w:sz w:val="16"/>
                <w:szCs w:val="16"/>
              </w:rPr>
            </w:pPr>
            <w:r w:rsidRPr="002942E2">
              <w:rPr>
                <w:b/>
                <w:sz w:val="16"/>
                <w:szCs w:val="16"/>
              </w:rPr>
              <w:t>Hardware</w:t>
            </w:r>
            <w:r w:rsidRPr="002942E2">
              <w:rPr>
                <w:sz w:val="16"/>
                <w:szCs w:val="16"/>
              </w:rPr>
              <w:t xml:space="preserve">: </w:t>
            </w:r>
          </w:p>
          <w:p w14:paraId="693DCDF9" w14:textId="77777777" w:rsidR="00CC7391" w:rsidRPr="002942E2" w:rsidRDefault="00CC7391" w:rsidP="005438FA">
            <w:pPr>
              <w:spacing w:after="120" w:line="240" w:lineRule="auto"/>
              <w:rPr>
                <w:sz w:val="16"/>
                <w:szCs w:val="16"/>
              </w:rPr>
            </w:pPr>
            <w:r w:rsidRPr="002942E2">
              <w:rPr>
                <w:sz w:val="16"/>
                <w:szCs w:val="16"/>
              </w:rPr>
              <w:t xml:space="preserve">Experienced with traditional and forthcoming PC hardware assembly and troubleshooting. Successfully constructed several systems for personal and client use in a timely and professional manner. </w:t>
            </w:r>
          </w:p>
        </w:tc>
      </w:tr>
      <w:tr w:rsidR="008073EB" w:rsidRPr="002942E2" w14:paraId="002EC416" w14:textId="77777777" w:rsidTr="000E378D">
        <w:trPr>
          <w:trHeight w:val="4149"/>
        </w:trPr>
        <w:tc>
          <w:tcPr>
            <w:tcW w:w="2233" w:type="dxa"/>
          </w:tcPr>
          <w:p w14:paraId="24DC5BBB" w14:textId="3338A348" w:rsidR="008073EB" w:rsidRPr="002942E2" w:rsidRDefault="002A5008" w:rsidP="008073EB">
            <w:pPr>
              <w:pStyle w:val="Heading1"/>
              <w:rPr>
                <w:caps w:val="0"/>
              </w:rPr>
            </w:pPr>
            <w:r w:rsidRPr="002942E2">
              <w:rPr>
                <w:caps w:val="0"/>
              </w:rPr>
              <w:t xml:space="preserve">Related </w:t>
            </w:r>
            <w:r w:rsidR="008073EB" w:rsidRPr="002942E2">
              <w:rPr>
                <w:caps w:val="0"/>
              </w:rPr>
              <w:t>Experience</w:t>
            </w:r>
          </w:p>
        </w:tc>
        <w:tc>
          <w:tcPr>
            <w:tcW w:w="7761" w:type="dxa"/>
            <w:gridSpan w:val="2"/>
          </w:tcPr>
          <w:sdt>
            <w:sdtPr>
              <w:rPr>
                <w:b/>
                <w:bCs/>
                <w:caps w:val="0"/>
                <w:color w:val="595959" w:themeColor="text1" w:themeTint="A6"/>
                <w:kern w:val="0"/>
              </w:rPr>
              <w:id w:val="1436861535"/>
              <w15:color w:val="C0C0C0"/>
              <w15:repeatingSection/>
            </w:sdtPr>
            <w:sdtEndPr>
              <w:rPr>
                <w:b w:val="0"/>
                <w:bCs w:val="0"/>
              </w:rPr>
            </w:sdtEndPr>
            <w:sdtContent>
              <w:sdt>
                <w:sdtPr>
                  <w:rPr>
                    <w:b/>
                    <w:bCs/>
                    <w:caps w:val="0"/>
                    <w:color w:val="595959" w:themeColor="text1" w:themeTint="A6"/>
                    <w:kern w:val="0"/>
                    <w:sz w:val="16"/>
                    <w:szCs w:val="16"/>
                  </w:rPr>
                  <w:id w:val="221802691"/>
                  <w:placeholder>
                    <w:docPart w:val="DF39DA96AC244CFE9C36F1C5D8F2516C"/>
                  </w:placeholder>
                  <w15:color w:val="C0C0C0"/>
                  <w15:repeatingSectionItem/>
                </w:sdtPr>
                <w:sdtEndPr>
                  <w:rPr>
                    <w:b w:val="0"/>
                    <w:bCs w:val="0"/>
                    <w:sz w:val="18"/>
                    <w:szCs w:val="18"/>
                  </w:rPr>
                </w:sdtEndPr>
                <w:sdtContent>
                  <w:p w14:paraId="5613B12D" w14:textId="7D27FCFF"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00521E6D" w:rsidRPr="002942E2">
                      <w:rPr>
                        <w:rStyle w:val="Strong"/>
                        <w:caps w:val="0"/>
                        <w:sz w:val="16"/>
                        <w:szCs w:val="16"/>
                      </w:rPr>
                      <w:t xml:space="preserve"> </w:t>
                    </w:r>
                    <w:r>
                      <w:rPr>
                        <w:rStyle w:val="Strong"/>
                        <w:caps w:val="0"/>
                        <w:sz w:val="16"/>
                        <w:szCs w:val="16"/>
                      </w:rPr>
                      <w:t>End</w:t>
                    </w:r>
                    <w:r w:rsidR="00521E6D" w:rsidRPr="002942E2">
                      <w:rPr>
                        <w:rStyle w:val="Strong"/>
                        <w:caps w:val="0"/>
                        <w:sz w:val="16"/>
                        <w:szCs w:val="16"/>
                      </w:rPr>
                      <w:t xml:space="preserve"> </w:t>
                    </w:r>
                    <w:r>
                      <w:rPr>
                        <w:rStyle w:val="Strong"/>
                        <w:caps w:val="0"/>
                        <w:sz w:val="16"/>
                        <w:szCs w:val="16"/>
                      </w:rPr>
                      <w:t>Software</w:t>
                    </w:r>
                    <w:r w:rsidR="00521E6D" w:rsidRPr="002942E2">
                      <w:rPr>
                        <w:rStyle w:val="Strong"/>
                        <w:caps w:val="0"/>
                        <w:sz w:val="16"/>
                        <w:szCs w:val="16"/>
                      </w:rPr>
                      <w:t xml:space="preserve"> </w:t>
                    </w:r>
                    <w:r>
                      <w:rPr>
                        <w:rStyle w:val="Strong"/>
                        <w:caps w:val="0"/>
                        <w:sz w:val="16"/>
                        <w:szCs w:val="16"/>
                      </w:rPr>
                      <w:t>Engineer</w:t>
                    </w:r>
                    <w:r w:rsidR="00521E6D" w:rsidRPr="002942E2">
                      <w:rPr>
                        <w:rStyle w:val="Strong"/>
                        <w:caps w:val="0"/>
                        <w:sz w:val="16"/>
                        <w:szCs w:val="16"/>
                      </w:rPr>
                      <w:t xml:space="preserve"> II</w:t>
                    </w:r>
                    <w:r w:rsidR="00521E6D" w:rsidRPr="002942E2">
                      <w:rPr>
                        <w:caps w:val="0"/>
                        <w:sz w:val="16"/>
                        <w:szCs w:val="16"/>
                      </w:rPr>
                      <w:t xml:space="preserve"> TROVE </w:t>
                    </w:r>
                    <w:r>
                      <w:rPr>
                        <w:caps w:val="0"/>
                        <w:sz w:val="16"/>
                        <w:szCs w:val="16"/>
                      </w:rPr>
                      <w:t>Predictive Data Science</w:t>
                    </w:r>
                  </w:p>
                  <w:p w14:paraId="4C810209" w14:textId="71A6AB0D" w:rsidR="00521E6D" w:rsidRPr="002942E2" w:rsidRDefault="00521E6D" w:rsidP="00521E6D">
                    <w:pPr>
                      <w:pStyle w:val="Heading3"/>
                      <w:spacing w:line="240" w:lineRule="auto"/>
                      <w:rPr>
                        <w:caps w:val="0"/>
                        <w:sz w:val="16"/>
                        <w:szCs w:val="16"/>
                      </w:rPr>
                    </w:pPr>
                    <w:r w:rsidRPr="002942E2">
                      <w:rPr>
                        <w:caps w:val="0"/>
                        <w:sz w:val="16"/>
                        <w:szCs w:val="16"/>
                      </w:rPr>
                      <w:t>04/2018 – Present</w:t>
                    </w:r>
                  </w:p>
                  <w:p w14:paraId="42EE1EBE" w14:textId="3B03E0D8" w:rsidR="00521E6D" w:rsidRPr="002942E2" w:rsidRDefault="002942E2" w:rsidP="00521E6D">
                    <w:pPr>
                      <w:pStyle w:val="Heading2"/>
                      <w:spacing w:line="240" w:lineRule="auto"/>
                      <w:rPr>
                        <w:caps w:val="0"/>
                        <w:color w:val="auto"/>
                        <w:sz w:val="16"/>
                        <w:szCs w:val="16"/>
                      </w:rPr>
                    </w:pPr>
                    <w:r>
                      <w:rPr>
                        <w:rStyle w:val="Strong"/>
                        <w:caps w:val="0"/>
                        <w:sz w:val="16"/>
                        <w:szCs w:val="16"/>
                      </w:rPr>
                      <w:t>Front</w:t>
                    </w:r>
                    <w:r w:rsidRPr="002942E2">
                      <w:rPr>
                        <w:rStyle w:val="Strong"/>
                        <w:caps w:val="0"/>
                        <w:sz w:val="16"/>
                        <w:szCs w:val="16"/>
                      </w:rPr>
                      <w:t xml:space="preserve"> </w:t>
                    </w:r>
                    <w:r>
                      <w:rPr>
                        <w:rStyle w:val="Strong"/>
                        <w:caps w:val="0"/>
                        <w:sz w:val="16"/>
                        <w:szCs w:val="16"/>
                      </w:rPr>
                      <w:t>End</w:t>
                    </w:r>
                    <w:r w:rsidRPr="002942E2">
                      <w:rPr>
                        <w:rStyle w:val="Strong"/>
                        <w:caps w:val="0"/>
                        <w:sz w:val="16"/>
                        <w:szCs w:val="16"/>
                      </w:rPr>
                      <w:t xml:space="preserve"> </w:t>
                    </w: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sidR="00521E6D" w:rsidRPr="002942E2">
                      <w:rPr>
                        <w:caps w:val="0"/>
                        <w:sz w:val="16"/>
                        <w:szCs w:val="16"/>
                      </w:rPr>
                      <w:t xml:space="preserve">TROVE </w:t>
                    </w:r>
                    <w:r>
                      <w:rPr>
                        <w:caps w:val="0"/>
                        <w:sz w:val="16"/>
                        <w:szCs w:val="16"/>
                      </w:rPr>
                      <w:t>Predictive Data Science</w:t>
                    </w:r>
                  </w:p>
                  <w:p w14:paraId="43383008" w14:textId="00AFE8BA" w:rsidR="00521E6D" w:rsidRPr="002942E2" w:rsidRDefault="00521E6D" w:rsidP="00521E6D">
                    <w:pPr>
                      <w:pStyle w:val="Heading3"/>
                      <w:spacing w:line="240" w:lineRule="auto"/>
                      <w:rPr>
                        <w:caps w:val="0"/>
                        <w:sz w:val="16"/>
                        <w:szCs w:val="16"/>
                      </w:rPr>
                    </w:pPr>
                    <w:r w:rsidRPr="002942E2">
                      <w:rPr>
                        <w:caps w:val="0"/>
                        <w:sz w:val="16"/>
                        <w:szCs w:val="16"/>
                      </w:rPr>
                      <w:t>07/2016 – 04/2018</w:t>
                    </w:r>
                  </w:p>
                  <w:p w14:paraId="0C37E253" w14:textId="205BB33F" w:rsidR="00521E6D" w:rsidRPr="002942E2" w:rsidRDefault="002A6353" w:rsidP="00521E6D">
                    <w:pPr>
                      <w:pStyle w:val="Heading3"/>
                      <w:spacing w:line="240" w:lineRule="auto"/>
                      <w:rPr>
                        <w:caps w:val="0"/>
                        <w:sz w:val="16"/>
                        <w:szCs w:val="16"/>
                      </w:rPr>
                    </w:pPr>
                    <w:r w:rsidRPr="002942E2">
                      <w:rPr>
                        <w:caps w:val="0"/>
                        <w:sz w:val="16"/>
                        <w:szCs w:val="16"/>
                      </w:rPr>
                      <w:t xml:space="preserve">TROVE </w:t>
                    </w:r>
                    <w:r w:rsidR="002942E2">
                      <w:rPr>
                        <w:caps w:val="0"/>
                        <w:sz w:val="16"/>
                        <w:szCs w:val="16"/>
                      </w:rPr>
                      <w:t>Predictive Data S</w:t>
                    </w:r>
                    <w:r w:rsidR="00EA38EF" w:rsidRPr="002942E2">
                      <w:rPr>
                        <w:caps w:val="0"/>
                        <w:sz w:val="16"/>
                        <w:szCs w:val="16"/>
                      </w:rPr>
                      <w:t>cience, 640 Ellicott St, Buffalo, NY 14203</w:t>
                    </w:r>
                  </w:p>
                  <w:p w14:paraId="38C9B7A6" w14:textId="4D425255" w:rsidR="0059179A" w:rsidRPr="002942E2" w:rsidRDefault="00743EBF" w:rsidP="0059179A">
                    <w:pPr>
                      <w:pStyle w:val="ListParagraph"/>
                      <w:numPr>
                        <w:ilvl w:val="0"/>
                        <w:numId w:val="4"/>
                      </w:numPr>
                    </w:pPr>
                    <w:r w:rsidRPr="002942E2">
                      <w:rPr>
                        <w:sz w:val="16"/>
                        <w:szCs w:val="16"/>
                      </w:rPr>
                      <w:t>Designed and implemented modules</w:t>
                    </w:r>
                    <w:r w:rsidR="0059179A" w:rsidRPr="002942E2">
                      <w:rPr>
                        <w:sz w:val="16"/>
                        <w:szCs w:val="16"/>
                      </w:rPr>
                      <w:t xml:space="preserve"> using tools such as Figma and Sketch</w:t>
                    </w:r>
                    <w:r w:rsidRPr="002942E2">
                      <w:rPr>
                        <w:sz w:val="16"/>
                        <w:szCs w:val="16"/>
                      </w:rPr>
                      <w:t xml:space="preserve"> for the TROVE Predictive Data Science Platform with an emphasis on the meaningful presentation of time series, relational, and aggregate data. </w:t>
                    </w:r>
                  </w:p>
                  <w:p w14:paraId="5AC9B893" w14:textId="77777777" w:rsidR="0059179A" w:rsidRPr="002942E2" w:rsidRDefault="00743EBF" w:rsidP="0059179A">
                    <w:pPr>
                      <w:pStyle w:val="ListParagraph"/>
                      <w:numPr>
                        <w:ilvl w:val="0"/>
                        <w:numId w:val="4"/>
                      </w:numPr>
                    </w:pPr>
                    <w:r w:rsidRPr="002942E2">
                      <w:rPr>
                        <w:sz w:val="16"/>
                        <w:szCs w:val="16"/>
                      </w:rPr>
                      <w:t>Co-led and maintained existing architecture efforts for the</w:t>
                    </w:r>
                    <w:r w:rsidR="00D609FB" w:rsidRPr="002942E2">
                      <w:rPr>
                        <w:sz w:val="16"/>
                        <w:szCs w:val="16"/>
                      </w:rPr>
                      <w:t xml:space="preserve"> </w:t>
                    </w:r>
                    <w:r w:rsidR="00691272" w:rsidRPr="002942E2">
                      <w:rPr>
                        <w:sz w:val="16"/>
                        <w:szCs w:val="16"/>
                      </w:rPr>
                      <w:t>Front-End</w:t>
                    </w:r>
                    <w:r w:rsidRPr="002942E2">
                      <w:rPr>
                        <w:sz w:val="16"/>
                        <w:szCs w:val="16"/>
                      </w:rPr>
                      <w:t xml:space="preserve"> Ember addon suite. </w:t>
                    </w:r>
                  </w:p>
                  <w:p w14:paraId="3075BBF9" w14:textId="07BACB01" w:rsidR="00EA38EF" w:rsidRPr="002942E2" w:rsidRDefault="00691272" w:rsidP="0059179A">
                    <w:pPr>
                      <w:pStyle w:val="ListParagraph"/>
                      <w:numPr>
                        <w:ilvl w:val="0"/>
                        <w:numId w:val="4"/>
                      </w:numPr>
                    </w:pPr>
                    <w:r w:rsidRPr="002942E2">
                      <w:rPr>
                        <w:sz w:val="16"/>
                        <w:szCs w:val="16"/>
                      </w:rPr>
                      <w:t>Contributed and managed</w:t>
                    </w:r>
                    <w:r w:rsidR="00743EBF" w:rsidRPr="002942E2">
                      <w:rPr>
                        <w:sz w:val="16"/>
                        <w:szCs w:val="16"/>
                      </w:rPr>
                      <w:t xml:space="preserve"> end to end testing, packaging, and deployment efforts of </w:t>
                    </w:r>
                    <w:r w:rsidRPr="002942E2">
                      <w:rPr>
                        <w:sz w:val="16"/>
                        <w:szCs w:val="16"/>
                      </w:rPr>
                      <w:t xml:space="preserve">the </w:t>
                    </w:r>
                    <w:r w:rsidR="00743EBF" w:rsidRPr="002942E2">
                      <w:rPr>
                        <w:sz w:val="16"/>
                        <w:szCs w:val="16"/>
                      </w:rPr>
                      <w:t xml:space="preserve">platform under a micro-service architecture using Ember best practices and a variety of community endorsed addons. </w:t>
                    </w:r>
                  </w:p>
                  <w:p w14:paraId="045D721B" w14:textId="5DDCB6AE" w:rsidR="0059179A" w:rsidRPr="002942E2" w:rsidRDefault="00794CD7" w:rsidP="0059179A">
                    <w:pPr>
                      <w:pStyle w:val="ListParagraph"/>
                      <w:numPr>
                        <w:ilvl w:val="0"/>
                        <w:numId w:val="4"/>
                      </w:numPr>
                    </w:pPr>
                    <w:r w:rsidRPr="002942E2">
                      <w:rPr>
                        <w:sz w:val="16"/>
                        <w:szCs w:val="16"/>
                      </w:rPr>
                      <w:t>Continuously c</w:t>
                    </w:r>
                    <w:r w:rsidR="0059179A" w:rsidRPr="002942E2">
                      <w:rPr>
                        <w:sz w:val="16"/>
                        <w:szCs w:val="16"/>
                      </w:rPr>
                      <w:t>ollaborated directly with cli</w:t>
                    </w:r>
                    <w:r w:rsidRPr="002942E2">
                      <w:rPr>
                        <w:sz w:val="16"/>
                        <w:szCs w:val="16"/>
                      </w:rPr>
                      <w:t>e</w:t>
                    </w:r>
                    <w:r w:rsidR="0059179A" w:rsidRPr="002942E2">
                      <w:rPr>
                        <w:sz w:val="16"/>
                        <w:szCs w:val="16"/>
                      </w:rPr>
                      <w:t xml:space="preserve">nts </w:t>
                    </w:r>
                    <w:r w:rsidRPr="002942E2">
                      <w:rPr>
                        <w:sz w:val="16"/>
                        <w:szCs w:val="16"/>
                      </w:rPr>
                      <w:t>in designing</w:t>
                    </w:r>
                    <w:r w:rsidR="0059179A" w:rsidRPr="002942E2">
                      <w:rPr>
                        <w:sz w:val="16"/>
                        <w:szCs w:val="16"/>
                      </w:rPr>
                      <w:t xml:space="preserve"> </w:t>
                    </w:r>
                    <w:r w:rsidRPr="002942E2">
                      <w:rPr>
                        <w:sz w:val="16"/>
                        <w:szCs w:val="16"/>
                      </w:rPr>
                      <w:t xml:space="preserve">optional </w:t>
                    </w:r>
                    <w:r w:rsidR="0059179A" w:rsidRPr="002942E2">
                      <w:rPr>
                        <w:sz w:val="16"/>
                        <w:szCs w:val="16"/>
                      </w:rPr>
                      <w:t xml:space="preserve">modules integrated </w:t>
                    </w:r>
                    <w:r w:rsidR="008D77D6" w:rsidRPr="002942E2">
                      <w:rPr>
                        <w:sz w:val="16"/>
                        <w:szCs w:val="16"/>
                      </w:rPr>
                      <w:t>into</w:t>
                    </w:r>
                    <w:r w:rsidR="0059179A" w:rsidRPr="002942E2">
                      <w:rPr>
                        <w:sz w:val="16"/>
                        <w:szCs w:val="16"/>
                      </w:rPr>
                      <w:t xml:space="preserve"> the TROVE</w:t>
                    </w:r>
                    <w:r w:rsidRPr="002942E2">
                      <w:rPr>
                        <w:sz w:val="16"/>
                        <w:szCs w:val="16"/>
                      </w:rPr>
                      <w:t xml:space="preserve"> Platform.</w:t>
                    </w:r>
                  </w:p>
                  <w:p w14:paraId="34B7D18E" w14:textId="7479B6D6" w:rsidR="008073EB" w:rsidRPr="002942E2" w:rsidRDefault="002942E2" w:rsidP="008073EB">
                    <w:pPr>
                      <w:pStyle w:val="Heading2"/>
                      <w:spacing w:line="240" w:lineRule="auto"/>
                      <w:rPr>
                        <w:caps w:val="0"/>
                        <w:color w:val="auto"/>
                        <w:sz w:val="16"/>
                        <w:szCs w:val="16"/>
                      </w:rPr>
                    </w:pPr>
                    <w:r>
                      <w:rPr>
                        <w:rStyle w:val="Strong"/>
                        <w:caps w:val="0"/>
                        <w:sz w:val="16"/>
                        <w:szCs w:val="16"/>
                      </w:rPr>
                      <w:t>Software</w:t>
                    </w:r>
                    <w:r w:rsidRPr="002942E2">
                      <w:rPr>
                        <w:rStyle w:val="Strong"/>
                        <w:caps w:val="0"/>
                        <w:sz w:val="16"/>
                        <w:szCs w:val="16"/>
                      </w:rPr>
                      <w:t xml:space="preserve"> </w:t>
                    </w:r>
                    <w:r>
                      <w:rPr>
                        <w:rStyle w:val="Strong"/>
                        <w:caps w:val="0"/>
                        <w:sz w:val="16"/>
                        <w:szCs w:val="16"/>
                      </w:rPr>
                      <w:t>Engineer</w:t>
                    </w:r>
                    <w:r w:rsidRPr="002942E2">
                      <w:rPr>
                        <w:rStyle w:val="Strong"/>
                        <w:caps w:val="0"/>
                        <w:sz w:val="16"/>
                        <w:szCs w:val="16"/>
                      </w:rPr>
                      <w:t xml:space="preserve"> </w:t>
                    </w:r>
                    <w:r>
                      <w:rPr>
                        <w:rStyle w:val="Strong"/>
                        <w:caps w:val="0"/>
                        <w:sz w:val="16"/>
                        <w:szCs w:val="16"/>
                      </w:rPr>
                      <w:t>Intern</w:t>
                    </w:r>
                    <w:r w:rsidR="005841D5" w:rsidRPr="002942E2">
                      <w:rPr>
                        <w:caps w:val="0"/>
                        <w:sz w:val="16"/>
                        <w:szCs w:val="16"/>
                      </w:rPr>
                      <w:t xml:space="preserve"> Telenotes inc.</w:t>
                    </w:r>
                  </w:p>
                  <w:p w14:paraId="0AEEFD0C" w14:textId="03011069" w:rsidR="008073EB" w:rsidRPr="002942E2" w:rsidRDefault="005841D5" w:rsidP="008073EB">
                    <w:pPr>
                      <w:pStyle w:val="Heading3"/>
                      <w:spacing w:line="240" w:lineRule="auto"/>
                      <w:rPr>
                        <w:caps w:val="0"/>
                        <w:sz w:val="16"/>
                        <w:szCs w:val="16"/>
                      </w:rPr>
                    </w:pPr>
                    <w:r w:rsidRPr="002942E2">
                      <w:rPr>
                        <w:caps w:val="0"/>
                        <w:sz w:val="16"/>
                        <w:szCs w:val="16"/>
                      </w:rPr>
                      <w:t>01/2016</w:t>
                    </w:r>
                    <w:r w:rsidR="008073EB" w:rsidRPr="002942E2">
                      <w:rPr>
                        <w:caps w:val="0"/>
                        <w:sz w:val="16"/>
                        <w:szCs w:val="16"/>
                      </w:rPr>
                      <w:t xml:space="preserve"> – </w:t>
                    </w:r>
                    <w:r w:rsidR="002942E2">
                      <w:rPr>
                        <w:caps w:val="0"/>
                        <w:sz w:val="16"/>
                        <w:szCs w:val="16"/>
                      </w:rPr>
                      <w:t>06/2016</w:t>
                    </w:r>
                  </w:p>
                  <w:p w14:paraId="0D6E5B47" w14:textId="77777777" w:rsidR="005321EC" w:rsidRPr="002942E2" w:rsidRDefault="008077DC" w:rsidP="00A6017F">
                    <w:pPr>
                      <w:pStyle w:val="Heading3"/>
                      <w:spacing w:line="240" w:lineRule="auto"/>
                      <w:rPr>
                        <w:caps w:val="0"/>
                        <w:sz w:val="16"/>
                        <w:szCs w:val="16"/>
                      </w:rPr>
                    </w:pPr>
                    <w:r w:rsidRPr="002942E2">
                      <w:rPr>
                        <w:caps w:val="0"/>
                        <w:sz w:val="16"/>
                        <w:szCs w:val="16"/>
                      </w:rPr>
                      <w:t>Telenotes Inc</w:t>
                    </w:r>
                    <w:r w:rsidR="00720D2E" w:rsidRPr="002942E2">
                      <w:rPr>
                        <w:caps w:val="0"/>
                        <w:sz w:val="16"/>
                        <w:szCs w:val="16"/>
                      </w:rPr>
                      <w:t xml:space="preserve">, </w:t>
                    </w:r>
                    <w:r w:rsidR="00AC383B" w:rsidRPr="002942E2">
                      <w:rPr>
                        <w:caps w:val="0"/>
                        <w:sz w:val="16"/>
                        <w:szCs w:val="16"/>
                      </w:rPr>
                      <w:t>Taylorsville, UT 84123</w:t>
                    </w:r>
                  </w:p>
                  <w:p w14:paraId="2B42EE03" w14:textId="6EFA2A4C" w:rsidR="00691272" w:rsidRPr="002942E2" w:rsidRDefault="00691272" w:rsidP="00691272">
                    <w:pPr>
                      <w:pStyle w:val="ListParagraph"/>
                      <w:numPr>
                        <w:ilvl w:val="0"/>
                        <w:numId w:val="3"/>
                      </w:numPr>
                      <w:rPr>
                        <w:sz w:val="16"/>
                        <w:szCs w:val="16"/>
                      </w:rPr>
                    </w:pPr>
                    <w:r w:rsidRPr="002942E2">
                      <w:rPr>
                        <w:sz w:val="16"/>
                        <w:szCs w:val="16"/>
                      </w:rPr>
                      <w:t>Designed product solutions to modernize and reinven</w:t>
                    </w:r>
                    <w:r w:rsidR="0059179A" w:rsidRPr="002942E2">
                      <w:rPr>
                        <w:sz w:val="16"/>
                        <w:szCs w:val="16"/>
                      </w:rPr>
                      <w:t>t</w:t>
                    </w:r>
                    <w:r w:rsidR="005321EC" w:rsidRPr="002942E2">
                      <w:rPr>
                        <w:sz w:val="16"/>
                        <w:szCs w:val="16"/>
                      </w:rPr>
                      <w:t xml:space="preserve"> </w:t>
                    </w:r>
                    <w:r w:rsidR="002A6353" w:rsidRPr="002942E2">
                      <w:rPr>
                        <w:sz w:val="16"/>
                        <w:szCs w:val="16"/>
                      </w:rPr>
                      <w:t>the</w:t>
                    </w:r>
                    <w:r w:rsidR="005321EC" w:rsidRPr="002942E2">
                      <w:rPr>
                        <w:sz w:val="16"/>
                        <w:szCs w:val="16"/>
                      </w:rPr>
                      <w:t xml:space="preserve"> Telenote</w:t>
                    </w:r>
                    <w:r w:rsidR="002A6353" w:rsidRPr="002942E2">
                      <w:rPr>
                        <w:sz w:val="16"/>
                        <w:szCs w:val="16"/>
                      </w:rPr>
                      <w:t>s CRM platform</w:t>
                    </w:r>
                    <w:r w:rsidR="005321EC" w:rsidRPr="002942E2">
                      <w:rPr>
                        <w:sz w:val="16"/>
                        <w:szCs w:val="16"/>
                      </w:rPr>
                      <w:t xml:space="preserve"> to adhere to modern web standards and design trends. </w:t>
                    </w:r>
                  </w:p>
                  <w:p w14:paraId="24E178F6" w14:textId="267EFBE1" w:rsidR="00691272" w:rsidRPr="002942E2" w:rsidRDefault="002A6353" w:rsidP="00691272">
                    <w:pPr>
                      <w:pStyle w:val="ListParagraph"/>
                      <w:numPr>
                        <w:ilvl w:val="0"/>
                        <w:numId w:val="3"/>
                      </w:numPr>
                      <w:rPr>
                        <w:sz w:val="16"/>
                        <w:szCs w:val="16"/>
                      </w:rPr>
                    </w:pPr>
                    <w:r w:rsidRPr="002942E2">
                      <w:rPr>
                        <w:sz w:val="16"/>
                        <w:szCs w:val="16"/>
                      </w:rPr>
                      <w:t xml:space="preserve">Led and architected majority of Front End Development efforts in collaboration with local and remote Software Engineering team. </w:t>
                    </w:r>
                  </w:p>
                  <w:p w14:paraId="5DB062D2" w14:textId="7108AD02" w:rsidR="008073EB" w:rsidRPr="002942E2" w:rsidRDefault="00691272" w:rsidP="00691272">
                    <w:pPr>
                      <w:pStyle w:val="ListParagraph"/>
                      <w:numPr>
                        <w:ilvl w:val="0"/>
                        <w:numId w:val="3"/>
                      </w:numPr>
                      <w:rPr>
                        <w:sz w:val="16"/>
                        <w:szCs w:val="16"/>
                      </w:rPr>
                    </w:pPr>
                    <w:r w:rsidRPr="002942E2">
                      <w:rPr>
                        <w:sz w:val="16"/>
                        <w:szCs w:val="16"/>
                      </w:rPr>
                      <w:t xml:space="preserve">Aided in hiring process, providing input on priorities for new additions in engineering team. </w:t>
                    </w:r>
                  </w:p>
                </w:sdtContent>
              </w:sdt>
              <w:p w14:paraId="59E6A402" w14:textId="1065E2E6" w:rsidR="008073EB" w:rsidRPr="002942E2" w:rsidRDefault="007E1818" w:rsidP="008073EB">
                <w:pPr>
                  <w:spacing w:line="240" w:lineRule="auto"/>
                  <w:rPr>
                    <w:color w:val="595959" w:themeColor="text1" w:themeTint="A6"/>
                  </w:rPr>
                </w:pPr>
              </w:p>
            </w:sdtContent>
          </w:sdt>
        </w:tc>
      </w:tr>
      <w:tr w:rsidR="002A5008" w:rsidRPr="002942E2" w14:paraId="3368202F" w14:textId="77777777" w:rsidTr="00A06D82">
        <w:trPr>
          <w:trHeight w:val="62"/>
        </w:trPr>
        <w:tc>
          <w:tcPr>
            <w:tcW w:w="2233" w:type="dxa"/>
          </w:tcPr>
          <w:p w14:paraId="20DA0D3E" w14:textId="77777777" w:rsidR="002A5008" w:rsidRPr="002942E2" w:rsidRDefault="002A5008" w:rsidP="002A5008"/>
        </w:tc>
        <w:tc>
          <w:tcPr>
            <w:tcW w:w="7761" w:type="dxa"/>
            <w:gridSpan w:val="2"/>
          </w:tcPr>
          <w:p w14:paraId="2D0EFA88" w14:textId="03D324E2" w:rsidR="002A5008" w:rsidRPr="002942E2" w:rsidRDefault="002A5008" w:rsidP="00674748">
            <w:pPr>
              <w:spacing w:line="240" w:lineRule="auto"/>
              <w:rPr>
                <w:color w:val="595959" w:themeColor="text1" w:themeTint="A6"/>
                <w:sz w:val="16"/>
                <w:szCs w:val="16"/>
              </w:rPr>
            </w:pPr>
          </w:p>
        </w:tc>
      </w:tr>
      <w:tr w:rsidR="002942E2" w:rsidRPr="002942E2" w14:paraId="02E587A7" w14:textId="77777777" w:rsidTr="00521E6D">
        <w:trPr>
          <w:trHeight w:val="1503"/>
        </w:trPr>
        <w:tc>
          <w:tcPr>
            <w:tcW w:w="2233" w:type="dxa"/>
          </w:tcPr>
          <w:p w14:paraId="1D252DED" w14:textId="63297C33" w:rsidR="002942E2" w:rsidRDefault="002942E2" w:rsidP="006D6B9D">
            <w:pPr>
              <w:pStyle w:val="Heading1"/>
              <w:rPr>
                <w:caps w:val="0"/>
              </w:rPr>
            </w:pPr>
            <w:r>
              <w:rPr>
                <w:caps w:val="0"/>
              </w:rPr>
              <w:lastRenderedPageBreak/>
              <w:t>Ca</w:t>
            </w:r>
            <w:r w:rsidRPr="002942E2">
              <w:rPr>
                <w:caps w:val="0"/>
              </w:rPr>
              <w:t>reer Projects</w:t>
            </w:r>
          </w:p>
          <w:p w14:paraId="6C27B281" w14:textId="77777777" w:rsidR="002942E2" w:rsidRPr="002942E2" w:rsidRDefault="002942E2" w:rsidP="002942E2"/>
          <w:p w14:paraId="47F3040E" w14:textId="77777777" w:rsidR="002942E2" w:rsidRPr="002942E2" w:rsidRDefault="002942E2" w:rsidP="002942E2"/>
          <w:p w14:paraId="498EA8A3" w14:textId="50EF5850" w:rsidR="002942E2" w:rsidRDefault="002942E2" w:rsidP="002942E2"/>
          <w:p w14:paraId="091BDCFE" w14:textId="77777777" w:rsidR="002942E2" w:rsidRPr="002942E2" w:rsidRDefault="002942E2" w:rsidP="002942E2">
            <w:pPr>
              <w:jc w:val="right"/>
            </w:pPr>
          </w:p>
        </w:tc>
        <w:tc>
          <w:tcPr>
            <w:tcW w:w="7761" w:type="dxa"/>
            <w:gridSpan w:val="2"/>
          </w:tcPr>
          <w:p w14:paraId="35C887C7" w14:textId="6DF04C3F" w:rsidR="002942E2" w:rsidRDefault="002942E2" w:rsidP="004D44C3">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Compatible</w:t>
            </w:r>
            <w:r w:rsidRPr="002942E2">
              <w:rPr>
                <w:rStyle w:val="Strong"/>
                <w:caps w:val="0"/>
                <w:sz w:val="16"/>
                <w:szCs w:val="16"/>
              </w:rPr>
              <w:t xml:space="preserve"> </w:t>
            </w:r>
            <w:r>
              <w:rPr>
                <w:rStyle w:val="Strong"/>
                <w:caps w:val="0"/>
                <w:sz w:val="16"/>
                <w:szCs w:val="16"/>
              </w:rPr>
              <w:t>Units</w:t>
            </w:r>
            <w:r w:rsidRPr="002942E2">
              <w:rPr>
                <w:rStyle w:val="Strong"/>
                <w:caps w:val="0"/>
                <w:sz w:val="16"/>
                <w:szCs w:val="16"/>
              </w:rPr>
              <w:t xml:space="preserve"> </w:t>
            </w:r>
          </w:p>
          <w:p w14:paraId="2F2432DA" w14:textId="24ECF2C4" w:rsidR="004D44C3" w:rsidRPr="00AB38B7" w:rsidRDefault="00AB38B7" w:rsidP="004D44C3">
            <w:pPr>
              <w:rPr>
                <w:sz w:val="16"/>
                <w:szCs w:val="16"/>
              </w:rPr>
            </w:pPr>
            <w:r>
              <w:rPr>
                <w:sz w:val="16"/>
                <w:szCs w:val="16"/>
              </w:rPr>
              <w:t>Accomplished</w:t>
            </w:r>
            <w:r w:rsidRPr="00AB38B7">
              <w:rPr>
                <w:sz w:val="16"/>
                <w:szCs w:val="16"/>
              </w:rPr>
              <w:t xml:space="preserve"> in </w:t>
            </w:r>
            <w:r>
              <w:rPr>
                <w:sz w:val="16"/>
                <w:szCs w:val="16"/>
              </w:rPr>
              <w:t xml:space="preserve">building an Ember application to </w:t>
            </w:r>
            <w:r w:rsidR="00B861D3">
              <w:rPr>
                <w:sz w:val="16"/>
                <w:szCs w:val="16"/>
              </w:rPr>
              <w:t xml:space="preserve">reconsolidate and organize a series of disjointed Access systems for a TROVE client. Application allows for the visualization, filtering, and exporting of customer data in a map interface as well as in traditional data tables. In addition, </w:t>
            </w:r>
            <w:r w:rsidR="004357E7">
              <w:rPr>
                <w:sz w:val="16"/>
                <w:szCs w:val="16"/>
              </w:rPr>
              <w:t xml:space="preserve">the application includes </w:t>
            </w:r>
            <w:r w:rsidR="00B861D3">
              <w:rPr>
                <w:sz w:val="16"/>
                <w:szCs w:val="16"/>
              </w:rPr>
              <w:t>project management flows tying back into the normalized customer data on project closeout. Project involved an intense development cycle including but not limited to constant client feedback and interaction, storyboarding, wire framing, and internal feedback.</w:t>
            </w:r>
          </w:p>
          <w:p w14:paraId="60819E10" w14:textId="3F23BCA7"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CSV </w:t>
            </w:r>
            <w:r>
              <w:rPr>
                <w:rStyle w:val="Strong"/>
                <w:caps w:val="0"/>
                <w:sz w:val="16"/>
                <w:szCs w:val="16"/>
              </w:rPr>
              <w:t>Scanner</w:t>
            </w:r>
            <w:r w:rsidRPr="002942E2">
              <w:rPr>
                <w:rStyle w:val="Strong"/>
                <w:caps w:val="0"/>
                <w:sz w:val="16"/>
                <w:szCs w:val="16"/>
              </w:rPr>
              <w:t xml:space="preserve"> </w:t>
            </w:r>
          </w:p>
          <w:p w14:paraId="2127AD2C" w14:textId="028DAF88" w:rsidR="002942E2" w:rsidRPr="002942E2" w:rsidRDefault="004357E7" w:rsidP="00ED0934">
            <w:pPr>
              <w:rPr>
                <w:rStyle w:val="Strong"/>
                <w:b w:val="0"/>
                <w:bCs w:val="0"/>
              </w:rPr>
            </w:pPr>
            <w:r w:rsidRPr="002942E2">
              <w:rPr>
                <w:sz w:val="16"/>
                <w:szCs w:val="16"/>
              </w:rPr>
              <w:t xml:space="preserve">Successfully </w:t>
            </w:r>
            <w:r>
              <w:rPr>
                <w:sz w:val="16"/>
                <w:szCs w:val="16"/>
              </w:rPr>
              <w:t xml:space="preserve">developed </w:t>
            </w:r>
            <w:r w:rsidR="009F271C">
              <w:rPr>
                <w:rStyle w:val="Strong"/>
                <w:b w:val="0"/>
                <w:bCs w:val="0"/>
                <w:sz w:val="16"/>
                <w:szCs w:val="16"/>
              </w:rPr>
              <w:t>the TROVE CSV upload configuration, validation, and file auditing web application. Application makes use of web sockets to deliver an asynchronous file upload and file processing flow. The web application was built into</w:t>
            </w:r>
            <w:r w:rsidR="00DF35E4">
              <w:rPr>
                <w:rStyle w:val="Strong"/>
                <w:b w:val="0"/>
                <w:bCs w:val="0"/>
                <w:sz w:val="16"/>
                <w:szCs w:val="16"/>
              </w:rPr>
              <w:t xml:space="preserve"> the</w:t>
            </w:r>
            <w:r w:rsidR="009F271C">
              <w:rPr>
                <w:rStyle w:val="Strong"/>
                <w:b w:val="0"/>
                <w:bCs w:val="0"/>
                <w:sz w:val="16"/>
                <w:szCs w:val="16"/>
              </w:rPr>
              <w:t xml:space="preserve"> existing Ember based platform, packaged and delivered along with the Data Catalog Browser as one of the many applications under the TROVE platform umbrella.  </w:t>
            </w:r>
          </w:p>
          <w:p w14:paraId="331D61F4" w14:textId="21FBA8E0" w:rsidR="002942E2" w:rsidRPr="002942E2" w:rsidRDefault="002942E2" w:rsidP="00ED0934">
            <w:pPr>
              <w:pStyle w:val="Heading2"/>
              <w:spacing w:line="240" w:lineRule="auto"/>
              <w:rPr>
                <w:rStyle w:val="Strong"/>
                <w:caps w:val="0"/>
                <w:sz w:val="16"/>
                <w:szCs w:val="16"/>
              </w:rPr>
            </w:pPr>
            <w:r w:rsidRPr="002942E2">
              <w:rPr>
                <w:rStyle w:val="Strong"/>
                <w:caps w:val="0"/>
                <w:sz w:val="16"/>
                <w:szCs w:val="16"/>
              </w:rPr>
              <w:t xml:space="preserve">TROVE </w:t>
            </w:r>
            <w:r>
              <w:rPr>
                <w:rStyle w:val="Strong"/>
                <w:caps w:val="0"/>
                <w:sz w:val="16"/>
                <w:szCs w:val="16"/>
              </w:rPr>
              <w:t>Data</w:t>
            </w:r>
            <w:r w:rsidRPr="002942E2">
              <w:rPr>
                <w:rStyle w:val="Strong"/>
                <w:caps w:val="0"/>
                <w:sz w:val="16"/>
                <w:szCs w:val="16"/>
              </w:rPr>
              <w:t xml:space="preserve"> Catalog </w:t>
            </w:r>
            <w:r>
              <w:rPr>
                <w:rStyle w:val="Strong"/>
                <w:caps w:val="0"/>
                <w:sz w:val="16"/>
                <w:szCs w:val="16"/>
              </w:rPr>
              <w:t>Browser</w:t>
            </w:r>
            <w:r w:rsidRPr="002942E2">
              <w:rPr>
                <w:rStyle w:val="Strong"/>
                <w:caps w:val="0"/>
                <w:sz w:val="16"/>
                <w:szCs w:val="16"/>
              </w:rPr>
              <w:t xml:space="preserve"> </w:t>
            </w:r>
          </w:p>
          <w:p w14:paraId="4FF3A252" w14:textId="3EA6426D" w:rsidR="002942E2" w:rsidRPr="002942E2" w:rsidRDefault="00DF5307" w:rsidP="00ED0934">
            <w:pPr>
              <w:rPr>
                <w:rStyle w:val="Strong"/>
                <w:b w:val="0"/>
                <w:bCs w:val="0"/>
                <w:sz w:val="16"/>
                <w:szCs w:val="16"/>
              </w:rPr>
            </w:pPr>
            <w:r>
              <w:rPr>
                <w:rStyle w:val="Strong"/>
                <w:b w:val="0"/>
                <w:bCs w:val="0"/>
                <w:sz w:val="16"/>
                <w:szCs w:val="16"/>
              </w:rPr>
              <w:t>Participated in developing a catalog style viewer for</w:t>
            </w:r>
            <w:r w:rsidR="00CF46F3">
              <w:rPr>
                <w:rStyle w:val="Strong"/>
                <w:b w:val="0"/>
                <w:bCs w:val="0"/>
                <w:sz w:val="16"/>
                <w:szCs w:val="16"/>
              </w:rPr>
              <w:t xml:space="preserve"> TROVE</w:t>
            </w:r>
            <w:r>
              <w:rPr>
                <w:rStyle w:val="Strong"/>
                <w:b w:val="0"/>
                <w:bCs w:val="0"/>
                <w:sz w:val="16"/>
                <w:szCs w:val="16"/>
              </w:rPr>
              <w:t xml:space="preserve"> platform data attribute exploration and discovery. </w:t>
            </w:r>
            <w:r w:rsidR="00CF46F3">
              <w:rPr>
                <w:rStyle w:val="Strong"/>
                <w:b w:val="0"/>
                <w:bCs w:val="0"/>
                <w:sz w:val="16"/>
                <w:szCs w:val="16"/>
              </w:rPr>
              <w:t xml:space="preserve">User interface made use of a card style layout to display attribute information and accompanying charts for attribute </w:t>
            </w:r>
            <w:r w:rsidR="00F84839">
              <w:rPr>
                <w:rStyle w:val="Strong"/>
                <w:b w:val="0"/>
                <w:bCs w:val="0"/>
                <w:sz w:val="16"/>
                <w:szCs w:val="16"/>
              </w:rPr>
              <w:t xml:space="preserve">statistics. </w:t>
            </w:r>
            <w:r w:rsidR="00B86F82">
              <w:rPr>
                <w:rStyle w:val="Strong"/>
                <w:b w:val="0"/>
                <w:bCs w:val="0"/>
                <w:sz w:val="16"/>
                <w:szCs w:val="16"/>
              </w:rPr>
              <w:t>The application was</w:t>
            </w:r>
            <w:r w:rsidR="00F84839">
              <w:rPr>
                <w:rStyle w:val="Strong"/>
                <w:b w:val="0"/>
                <w:bCs w:val="0"/>
                <w:sz w:val="16"/>
                <w:szCs w:val="16"/>
              </w:rPr>
              <w:t xml:space="preserve"> developed with performance and sca</w:t>
            </w:r>
            <w:r w:rsidR="008B0BBE">
              <w:rPr>
                <w:rStyle w:val="Strong"/>
                <w:b w:val="0"/>
                <w:bCs w:val="0"/>
                <w:sz w:val="16"/>
                <w:szCs w:val="16"/>
              </w:rPr>
              <w:t>lability in mind, making use of</w:t>
            </w:r>
            <w:r w:rsidR="00F84839">
              <w:rPr>
                <w:rStyle w:val="Strong"/>
                <w:b w:val="0"/>
                <w:bCs w:val="0"/>
                <w:sz w:val="16"/>
                <w:szCs w:val="16"/>
              </w:rPr>
              <w:t xml:space="preserve"> virtual scrolling </w:t>
            </w:r>
            <w:r w:rsidR="008B0BBE">
              <w:rPr>
                <w:rStyle w:val="Strong"/>
                <w:b w:val="0"/>
                <w:bCs w:val="0"/>
                <w:sz w:val="16"/>
                <w:szCs w:val="16"/>
              </w:rPr>
              <w:t xml:space="preserve">and dynamic rendering </w:t>
            </w:r>
            <w:r w:rsidR="00F84839">
              <w:rPr>
                <w:rStyle w:val="Strong"/>
                <w:b w:val="0"/>
                <w:bCs w:val="0"/>
                <w:sz w:val="16"/>
                <w:szCs w:val="16"/>
              </w:rPr>
              <w:t xml:space="preserve">to potentially render an infinite </w:t>
            </w:r>
            <w:r w:rsidR="00B86F82">
              <w:rPr>
                <w:rStyle w:val="Strong"/>
                <w:b w:val="0"/>
                <w:bCs w:val="0"/>
                <w:sz w:val="16"/>
                <w:szCs w:val="16"/>
              </w:rPr>
              <w:t>number</w:t>
            </w:r>
            <w:r w:rsidR="00F84839">
              <w:rPr>
                <w:rStyle w:val="Strong"/>
                <w:b w:val="0"/>
                <w:bCs w:val="0"/>
                <w:sz w:val="16"/>
                <w:szCs w:val="16"/>
              </w:rPr>
              <w:t xml:space="preserve"> of cards</w:t>
            </w:r>
            <w:r w:rsidR="00B86F82">
              <w:rPr>
                <w:rStyle w:val="Strong"/>
                <w:b w:val="0"/>
                <w:bCs w:val="0"/>
                <w:sz w:val="16"/>
                <w:szCs w:val="16"/>
              </w:rPr>
              <w:t xml:space="preserve"> without </w:t>
            </w:r>
            <w:r w:rsidR="00DF35E4">
              <w:rPr>
                <w:rStyle w:val="Strong"/>
                <w:b w:val="0"/>
                <w:bCs w:val="0"/>
                <w:sz w:val="16"/>
                <w:szCs w:val="16"/>
              </w:rPr>
              <w:t>causing</w:t>
            </w:r>
            <w:r w:rsidR="00B86F82">
              <w:rPr>
                <w:rStyle w:val="Strong"/>
                <w:b w:val="0"/>
                <w:bCs w:val="0"/>
                <w:sz w:val="16"/>
                <w:szCs w:val="16"/>
              </w:rPr>
              <w:t xml:space="preserve"> any extraneous load on the browser</w:t>
            </w:r>
            <w:r w:rsidR="00F84839">
              <w:rPr>
                <w:rStyle w:val="Strong"/>
                <w:b w:val="0"/>
                <w:bCs w:val="0"/>
                <w:sz w:val="16"/>
                <w:szCs w:val="16"/>
              </w:rPr>
              <w:t xml:space="preserve">. </w:t>
            </w:r>
          </w:p>
          <w:p w14:paraId="35808013" w14:textId="73C3BFE8" w:rsidR="002942E2" w:rsidRPr="002942E2" w:rsidRDefault="002942E2" w:rsidP="00ED0934">
            <w:pPr>
              <w:pStyle w:val="Heading2"/>
              <w:spacing w:line="240" w:lineRule="auto"/>
              <w:rPr>
                <w:rStyle w:val="Strong"/>
                <w:caps w:val="0"/>
                <w:sz w:val="16"/>
                <w:szCs w:val="16"/>
              </w:rPr>
            </w:pPr>
            <w:r>
              <w:rPr>
                <w:rStyle w:val="Strong"/>
                <w:caps w:val="0"/>
                <w:sz w:val="16"/>
                <w:szCs w:val="16"/>
              </w:rPr>
              <w:t>TROVE Inte</w:t>
            </w:r>
            <w:r w:rsidRPr="002942E2">
              <w:rPr>
                <w:rStyle w:val="Strong"/>
                <w:caps w:val="0"/>
                <w:sz w:val="16"/>
                <w:szCs w:val="16"/>
              </w:rPr>
              <w:t xml:space="preserve">grated </w:t>
            </w:r>
            <w:r>
              <w:rPr>
                <w:rStyle w:val="Strong"/>
                <w:caps w:val="0"/>
                <w:sz w:val="16"/>
                <w:szCs w:val="16"/>
              </w:rPr>
              <w:t xml:space="preserve">Load Management </w:t>
            </w:r>
          </w:p>
          <w:p w14:paraId="2D995F1B" w14:textId="511F1D72" w:rsidR="00497D28" w:rsidRPr="00497D28" w:rsidRDefault="00497D28" w:rsidP="00497D28">
            <w:pPr>
              <w:spacing w:line="240" w:lineRule="auto"/>
              <w:rPr>
                <w:rStyle w:val="Strong"/>
                <w:b w:val="0"/>
                <w:bCs w:val="0"/>
                <w:sz w:val="16"/>
                <w:szCs w:val="16"/>
              </w:rPr>
            </w:pPr>
            <w:r>
              <w:rPr>
                <w:rStyle w:val="Strong"/>
                <w:b w:val="0"/>
                <w:bCs w:val="0"/>
                <w:sz w:val="16"/>
                <w:szCs w:val="16"/>
              </w:rPr>
              <w:t>Led Front End development efforts in executing</w:t>
            </w:r>
            <w:r w:rsidR="00DF35E4">
              <w:rPr>
                <w:rStyle w:val="Strong"/>
                <w:b w:val="0"/>
                <w:bCs w:val="0"/>
                <w:sz w:val="16"/>
                <w:szCs w:val="16"/>
              </w:rPr>
              <w:t xml:space="preserve"> the</w:t>
            </w:r>
            <w:r>
              <w:rPr>
                <w:rStyle w:val="Strong"/>
                <w:b w:val="0"/>
                <w:bCs w:val="0"/>
                <w:sz w:val="16"/>
                <w:szCs w:val="16"/>
              </w:rPr>
              <w:t xml:space="preserve"> </w:t>
            </w:r>
            <w:r w:rsidR="00D16F0B">
              <w:rPr>
                <w:rStyle w:val="Strong"/>
                <w:b w:val="0"/>
                <w:bCs w:val="0"/>
                <w:sz w:val="16"/>
                <w:szCs w:val="16"/>
              </w:rPr>
              <w:t>first phase of</w:t>
            </w:r>
            <w:r w:rsidR="00DF35E4">
              <w:rPr>
                <w:rStyle w:val="Strong"/>
                <w:b w:val="0"/>
                <w:bCs w:val="0"/>
                <w:sz w:val="16"/>
                <w:szCs w:val="16"/>
              </w:rPr>
              <w:t xml:space="preserve"> a</w:t>
            </w:r>
            <w:r w:rsidR="00D16F0B">
              <w:rPr>
                <w:rStyle w:val="Strong"/>
                <w:b w:val="0"/>
                <w:bCs w:val="0"/>
                <w:sz w:val="16"/>
                <w:szCs w:val="16"/>
              </w:rPr>
              <w:t xml:space="preserve"> visualization and exploration tool for utility</w:t>
            </w:r>
            <w:r w:rsidR="00DF35E4">
              <w:rPr>
                <w:rStyle w:val="Strong"/>
                <w:b w:val="0"/>
                <w:bCs w:val="0"/>
                <w:sz w:val="16"/>
                <w:szCs w:val="16"/>
              </w:rPr>
              <w:t xml:space="preserve"> </w:t>
            </w:r>
            <w:r w:rsidR="00D16F0B">
              <w:rPr>
                <w:rStyle w:val="Strong"/>
                <w:b w:val="0"/>
                <w:bCs w:val="0"/>
                <w:sz w:val="16"/>
                <w:szCs w:val="16"/>
              </w:rPr>
              <w:t>electrical loa</w:t>
            </w:r>
            <w:r w:rsidR="00DF35E4">
              <w:rPr>
                <w:rStyle w:val="Strong"/>
                <w:b w:val="0"/>
                <w:bCs w:val="0"/>
                <w:sz w:val="16"/>
                <w:szCs w:val="16"/>
              </w:rPr>
              <w:t>d forecasting</w:t>
            </w:r>
            <w:r w:rsidR="00D16F0B">
              <w:rPr>
                <w:rStyle w:val="Strong"/>
                <w:b w:val="0"/>
                <w:bCs w:val="0"/>
                <w:sz w:val="16"/>
                <w:szCs w:val="16"/>
              </w:rPr>
              <w:t xml:space="preserve">. Project built into existing Ember based platform, making use of the Ember Paper component library, </w:t>
            </w:r>
            <w:r w:rsidR="00DF35E4">
              <w:rPr>
                <w:rStyle w:val="Strong"/>
                <w:b w:val="0"/>
                <w:bCs w:val="0"/>
                <w:sz w:val="16"/>
                <w:szCs w:val="16"/>
              </w:rPr>
              <w:t>high</w:t>
            </w:r>
            <w:r w:rsidR="00D16F0B">
              <w:rPr>
                <w:rStyle w:val="Strong"/>
                <w:b w:val="0"/>
                <w:bCs w:val="0"/>
                <w:sz w:val="16"/>
                <w:szCs w:val="16"/>
              </w:rPr>
              <w:t xml:space="preserve">charts, and D3 for dynamic and interactive components to visualize electrical grid node information. </w:t>
            </w:r>
          </w:p>
          <w:p w14:paraId="365F9DD7" w14:textId="525F22D2" w:rsidR="002942E2" w:rsidRPr="002942E2" w:rsidRDefault="002942E2" w:rsidP="00834297">
            <w:pPr>
              <w:pStyle w:val="Heading2"/>
              <w:spacing w:line="240" w:lineRule="auto"/>
              <w:rPr>
                <w:caps w:val="0"/>
                <w:color w:val="auto"/>
                <w:sz w:val="16"/>
                <w:szCs w:val="16"/>
              </w:rPr>
            </w:pPr>
            <w:r>
              <w:rPr>
                <w:rStyle w:val="Strong"/>
                <w:caps w:val="0"/>
                <w:sz w:val="16"/>
                <w:szCs w:val="16"/>
              </w:rPr>
              <w:t>Telenotes</w:t>
            </w:r>
            <w:r w:rsidRPr="002942E2">
              <w:rPr>
                <w:rStyle w:val="Strong"/>
                <w:caps w:val="0"/>
                <w:sz w:val="16"/>
                <w:szCs w:val="16"/>
              </w:rPr>
              <w:t xml:space="preserve"> Sales</w:t>
            </w:r>
            <w:r>
              <w:rPr>
                <w:rStyle w:val="Strong"/>
                <w:caps w:val="0"/>
                <w:sz w:val="16"/>
                <w:szCs w:val="16"/>
              </w:rPr>
              <w:t xml:space="preserve"> Application</w:t>
            </w:r>
          </w:p>
          <w:p w14:paraId="0D370093" w14:textId="22F8A522" w:rsidR="002942E2" w:rsidRPr="002942E2" w:rsidRDefault="002942E2" w:rsidP="00834297">
            <w:pPr>
              <w:spacing w:line="240" w:lineRule="auto"/>
              <w:rPr>
                <w:rStyle w:val="Strong"/>
                <w:b w:val="0"/>
                <w:bCs w:val="0"/>
                <w:sz w:val="16"/>
                <w:szCs w:val="16"/>
              </w:rPr>
            </w:pPr>
            <w:r w:rsidRPr="002942E2">
              <w:rPr>
                <w:rStyle w:val="Strong"/>
                <w:b w:val="0"/>
                <w:bCs w:val="0"/>
                <w:sz w:val="16"/>
                <w:szCs w:val="16"/>
              </w:rPr>
              <w:t xml:space="preserve">Accomplished in implementing a Sales and Commissions utility in AngularJS. The </w:t>
            </w:r>
            <w:r w:rsidR="00A34D00">
              <w:rPr>
                <w:rStyle w:val="Strong"/>
                <w:b w:val="0"/>
                <w:bCs w:val="0"/>
                <w:sz w:val="16"/>
                <w:szCs w:val="16"/>
              </w:rPr>
              <w:t>application</w:t>
            </w:r>
            <w:r w:rsidRPr="002942E2">
              <w:rPr>
                <w:rStyle w:val="Strong"/>
                <w:b w:val="0"/>
                <w:bCs w:val="0"/>
                <w:sz w:val="16"/>
                <w:szCs w:val="16"/>
              </w:rPr>
              <w:t xml:space="preserve"> made use of th</w:t>
            </w:r>
            <w:r w:rsidR="00A34D00">
              <w:rPr>
                <w:rStyle w:val="Strong"/>
                <w:b w:val="0"/>
                <w:bCs w:val="0"/>
                <w:sz w:val="16"/>
                <w:szCs w:val="16"/>
              </w:rPr>
              <w:t xml:space="preserve">e Angular Material framework, PlotlyJS, </w:t>
            </w:r>
            <w:r w:rsidRPr="002942E2">
              <w:rPr>
                <w:rStyle w:val="Strong"/>
                <w:b w:val="0"/>
                <w:bCs w:val="0"/>
                <w:sz w:val="16"/>
                <w:szCs w:val="16"/>
              </w:rPr>
              <w:t xml:space="preserve">and jQuery Data Tables for data visualization and collation. In addition, developed an Excel import utility with the use of SheetJS’ XLSX library to read and map columns in an Excel document to </w:t>
            </w:r>
            <w:r w:rsidR="00A34D00">
              <w:rPr>
                <w:rStyle w:val="Strong"/>
                <w:b w:val="0"/>
                <w:bCs w:val="0"/>
                <w:sz w:val="16"/>
                <w:szCs w:val="16"/>
              </w:rPr>
              <w:t>normalized</w:t>
            </w:r>
            <w:r w:rsidRPr="002942E2">
              <w:rPr>
                <w:rStyle w:val="Strong"/>
                <w:b w:val="0"/>
                <w:bCs w:val="0"/>
                <w:sz w:val="16"/>
                <w:szCs w:val="16"/>
              </w:rPr>
              <w:t xml:space="preserve"> data structures</w:t>
            </w:r>
            <w:r w:rsidR="00A34D00">
              <w:rPr>
                <w:rStyle w:val="Strong"/>
                <w:b w:val="0"/>
                <w:bCs w:val="0"/>
                <w:sz w:val="16"/>
                <w:szCs w:val="16"/>
              </w:rPr>
              <w:t xml:space="preserve"> living in existing platform</w:t>
            </w:r>
            <w:r w:rsidRPr="002942E2">
              <w:rPr>
                <w:rStyle w:val="Strong"/>
                <w:b w:val="0"/>
                <w:bCs w:val="0"/>
                <w:sz w:val="16"/>
                <w:szCs w:val="16"/>
              </w:rPr>
              <w:t xml:space="preserve">. Product was showcased at company trade show and set to release to beta within the next two sprints. </w:t>
            </w:r>
          </w:p>
          <w:p w14:paraId="121DB51D" w14:textId="73F6AAFE" w:rsidR="002942E2" w:rsidRPr="002942E2" w:rsidRDefault="002942E2" w:rsidP="00FA4A5A">
            <w:pPr>
              <w:pStyle w:val="Heading2"/>
              <w:spacing w:line="240" w:lineRule="auto"/>
              <w:rPr>
                <w:caps w:val="0"/>
                <w:color w:val="auto"/>
                <w:sz w:val="16"/>
                <w:szCs w:val="16"/>
              </w:rPr>
            </w:pPr>
            <w:r>
              <w:rPr>
                <w:rStyle w:val="Strong"/>
                <w:caps w:val="0"/>
                <w:sz w:val="16"/>
                <w:szCs w:val="16"/>
              </w:rPr>
              <w:t>Telenotes</w:t>
            </w:r>
            <w:r w:rsidRPr="002942E2">
              <w:rPr>
                <w:rStyle w:val="Strong"/>
                <w:caps w:val="0"/>
                <w:sz w:val="16"/>
                <w:szCs w:val="16"/>
              </w:rPr>
              <w:t xml:space="preserve"> </w:t>
            </w:r>
            <w:r>
              <w:rPr>
                <w:rStyle w:val="Strong"/>
                <w:caps w:val="0"/>
                <w:sz w:val="16"/>
                <w:szCs w:val="16"/>
              </w:rPr>
              <w:t>Mapping</w:t>
            </w:r>
            <w:r w:rsidRPr="002942E2">
              <w:rPr>
                <w:rStyle w:val="Strong"/>
                <w:caps w:val="0"/>
                <w:sz w:val="16"/>
                <w:szCs w:val="16"/>
              </w:rPr>
              <w:t xml:space="preserve"> </w:t>
            </w:r>
            <w:r>
              <w:rPr>
                <w:rStyle w:val="Strong"/>
                <w:caps w:val="0"/>
                <w:sz w:val="16"/>
                <w:szCs w:val="16"/>
              </w:rPr>
              <w:t>Application</w:t>
            </w:r>
          </w:p>
          <w:p w14:paraId="18B9C55F" w14:textId="051BC656" w:rsidR="002942E2" w:rsidRPr="002942E2" w:rsidRDefault="002942E2" w:rsidP="00FA4A5A">
            <w:pPr>
              <w:spacing w:line="240" w:lineRule="auto"/>
              <w:rPr>
                <w:rStyle w:val="Strong"/>
                <w:b w:val="0"/>
                <w:bCs w:val="0"/>
                <w:sz w:val="16"/>
                <w:szCs w:val="16"/>
              </w:rPr>
            </w:pPr>
            <w:r w:rsidRPr="002942E2">
              <w:rPr>
                <w:rStyle w:val="Strong"/>
                <w:b w:val="0"/>
                <w:bCs w:val="0"/>
                <w:sz w:val="16"/>
                <w:szCs w:val="16"/>
              </w:rPr>
              <w:t>Developed an AngularJS application making use of the Google Maps API, Angular Material, and</w:t>
            </w:r>
            <w:r w:rsidR="006D65D0">
              <w:rPr>
                <w:rStyle w:val="Strong"/>
                <w:b w:val="0"/>
                <w:bCs w:val="0"/>
                <w:sz w:val="16"/>
                <w:szCs w:val="16"/>
              </w:rPr>
              <w:t xml:space="preserve"> a</w:t>
            </w:r>
            <w:r w:rsidRPr="002942E2">
              <w:rPr>
                <w:rStyle w:val="Strong"/>
                <w:b w:val="0"/>
                <w:bCs w:val="0"/>
                <w:sz w:val="16"/>
                <w:szCs w:val="16"/>
              </w:rPr>
              <w:t xml:space="preserve"> variety of different Angular Directives in an effort to meet client demands for a </w:t>
            </w:r>
            <w:r w:rsidR="00A34D00">
              <w:rPr>
                <w:rStyle w:val="Strong"/>
                <w:b w:val="0"/>
                <w:bCs w:val="0"/>
                <w:sz w:val="16"/>
                <w:szCs w:val="16"/>
              </w:rPr>
              <w:t>mapping</w:t>
            </w:r>
            <w:r w:rsidRPr="002942E2">
              <w:rPr>
                <w:rStyle w:val="Strong"/>
                <w:b w:val="0"/>
                <w:bCs w:val="0"/>
                <w:sz w:val="16"/>
                <w:szCs w:val="16"/>
              </w:rPr>
              <w:t xml:space="preserve"> </w:t>
            </w:r>
            <w:r w:rsidR="00A34D00">
              <w:rPr>
                <w:rStyle w:val="Strong"/>
                <w:b w:val="0"/>
                <w:bCs w:val="0"/>
                <w:sz w:val="16"/>
                <w:szCs w:val="16"/>
              </w:rPr>
              <w:t>utility within the CRM platform</w:t>
            </w:r>
            <w:r w:rsidRPr="002942E2">
              <w:rPr>
                <w:rStyle w:val="Strong"/>
                <w:b w:val="0"/>
                <w:bCs w:val="0"/>
                <w:sz w:val="16"/>
                <w:szCs w:val="16"/>
              </w:rPr>
              <w:t xml:space="preserve">. Project scope </w:t>
            </w:r>
            <w:r w:rsidR="00A34D00">
              <w:rPr>
                <w:rStyle w:val="Strong"/>
                <w:b w:val="0"/>
                <w:bCs w:val="0"/>
                <w:sz w:val="16"/>
                <w:szCs w:val="16"/>
              </w:rPr>
              <w:t>required</w:t>
            </w:r>
            <w:r w:rsidRPr="002942E2">
              <w:rPr>
                <w:rStyle w:val="Strong"/>
                <w:b w:val="0"/>
                <w:bCs w:val="0"/>
                <w:sz w:val="16"/>
                <w:szCs w:val="16"/>
              </w:rPr>
              <w:t xml:space="preserve"> the use of multiple Google Maps libraries including but not limited to geometry and visualization. Addresses </w:t>
            </w:r>
            <w:r w:rsidR="00A34D00">
              <w:rPr>
                <w:rStyle w:val="Strong"/>
                <w:b w:val="0"/>
                <w:bCs w:val="0"/>
                <w:sz w:val="16"/>
                <w:szCs w:val="16"/>
              </w:rPr>
              <w:t>were</w:t>
            </w:r>
            <w:r w:rsidRPr="002942E2">
              <w:rPr>
                <w:rStyle w:val="Strong"/>
                <w:b w:val="0"/>
                <w:bCs w:val="0"/>
                <w:sz w:val="16"/>
                <w:szCs w:val="16"/>
              </w:rPr>
              <w:t xml:space="preserve"> geocoded and </w:t>
            </w:r>
            <w:r w:rsidR="00A34D00">
              <w:rPr>
                <w:rStyle w:val="Strong"/>
                <w:b w:val="0"/>
                <w:bCs w:val="0"/>
                <w:sz w:val="16"/>
                <w:szCs w:val="16"/>
              </w:rPr>
              <w:t>visualized</w:t>
            </w:r>
            <w:r w:rsidRPr="002942E2">
              <w:rPr>
                <w:rStyle w:val="Strong"/>
                <w:b w:val="0"/>
                <w:bCs w:val="0"/>
                <w:sz w:val="16"/>
                <w:szCs w:val="16"/>
              </w:rPr>
              <w:t xml:space="preserve"> on a map in accordance to user-</w:t>
            </w:r>
            <w:r w:rsidR="00A34D00">
              <w:rPr>
                <w:rStyle w:val="Strong"/>
                <w:b w:val="0"/>
                <w:bCs w:val="0"/>
                <w:sz w:val="16"/>
                <w:szCs w:val="16"/>
              </w:rPr>
              <w:t>defined</w:t>
            </w:r>
            <w:r w:rsidRPr="002942E2">
              <w:rPr>
                <w:rStyle w:val="Strong"/>
                <w:b w:val="0"/>
                <w:bCs w:val="0"/>
                <w:sz w:val="16"/>
                <w:szCs w:val="16"/>
              </w:rPr>
              <w:t xml:space="preserve"> groupings such as colors through the use of </w:t>
            </w:r>
            <w:r w:rsidR="00A34D00">
              <w:rPr>
                <w:rStyle w:val="Strong"/>
                <w:b w:val="0"/>
                <w:bCs w:val="0"/>
                <w:sz w:val="16"/>
                <w:szCs w:val="16"/>
              </w:rPr>
              <w:t>dynamically rendered SVG</w:t>
            </w:r>
            <w:r w:rsidRPr="002942E2">
              <w:rPr>
                <w:rStyle w:val="Strong"/>
                <w:b w:val="0"/>
                <w:bCs w:val="0"/>
                <w:sz w:val="16"/>
                <w:szCs w:val="16"/>
              </w:rPr>
              <w:t xml:space="preserve"> Pins. </w:t>
            </w:r>
          </w:p>
          <w:p w14:paraId="29D58AF4" w14:textId="18FBFB97" w:rsidR="002942E2" w:rsidRPr="002942E2" w:rsidRDefault="002942E2" w:rsidP="00DF2C11">
            <w:pPr>
              <w:pStyle w:val="Heading2"/>
              <w:spacing w:line="240" w:lineRule="auto"/>
              <w:rPr>
                <w:caps w:val="0"/>
                <w:color w:val="auto"/>
                <w:sz w:val="16"/>
                <w:szCs w:val="16"/>
              </w:rPr>
            </w:pPr>
            <w:r>
              <w:rPr>
                <w:rStyle w:val="Strong"/>
                <w:caps w:val="0"/>
                <w:sz w:val="16"/>
                <w:szCs w:val="16"/>
              </w:rPr>
              <w:t>Car</w:t>
            </w:r>
            <w:r w:rsidRPr="002942E2">
              <w:rPr>
                <w:rStyle w:val="Strong"/>
                <w:caps w:val="0"/>
                <w:sz w:val="16"/>
                <w:szCs w:val="16"/>
              </w:rPr>
              <w:t xml:space="preserve"> </w:t>
            </w:r>
            <w:r>
              <w:rPr>
                <w:rStyle w:val="Strong"/>
                <w:caps w:val="0"/>
                <w:sz w:val="16"/>
                <w:szCs w:val="16"/>
              </w:rPr>
              <w:t>Rental</w:t>
            </w:r>
            <w:r w:rsidR="00F94081">
              <w:rPr>
                <w:rStyle w:val="Strong"/>
                <w:caps w:val="0"/>
                <w:sz w:val="16"/>
                <w:szCs w:val="16"/>
              </w:rPr>
              <w:t xml:space="preserve"> Application</w:t>
            </w:r>
          </w:p>
          <w:p w14:paraId="00408A63" w14:textId="77777777" w:rsidR="002942E2" w:rsidRPr="002942E2" w:rsidRDefault="002942E2" w:rsidP="0060442A">
            <w:pPr>
              <w:spacing w:line="240" w:lineRule="auto"/>
              <w:rPr>
                <w:rStyle w:val="Strong"/>
                <w:b w:val="0"/>
                <w:bCs w:val="0"/>
                <w:sz w:val="16"/>
                <w:szCs w:val="16"/>
              </w:rPr>
            </w:pPr>
            <w:r w:rsidRPr="002942E2">
              <w:rPr>
                <w:sz w:val="16"/>
                <w:szCs w:val="16"/>
              </w:rPr>
              <w:t>Executed a mock car rental service using Laravel PHP and Materialize. Application features included user registration and authentication, the rental and return of cars, and the record keeping of each user transaction.</w:t>
            </w:r>
          </w:p>
          <w:p w14:paraId="47099FFA" w14:textId="0CCF97EC" w:rsidR="002942E2" w:rsidRPr="002942E2" w:rsidRDefault="00217C30" w:rsidP="008073EB">
            <w:pPr>
              <w:pStyle w:val="Heading2"/>
              <w:spacing w:line="240" w:lineRule="auto"/>
              <w:rPr>
                <w:caps w:val="0"/>
                <w:color w:val="auto"/>
                <w:sz w:val="16"/>
                <w:szCs w:val="16"/>
              </w:rPr>
            </w:pPr>
            <w:r>
              <w:rPr>
                <w:rStyle w:val="Strong"/>
                <w:caps w:val="0"/>
                <w:sz w:val="16"/>
                <w:szCs w:val="16"/>
              </w:rPr>
              <w:t>Pizza Order Configuration and Logging System</w:t>
            </w:r>
          </w:p>
          <w:p w14:paraId="76385AB5" w14:textId="3F9C97CC" w:rsidR="002942E2" w:rsidRPr="002942E2" w:rsidRDefault="002942E2" w:rsidP="00D57D76">
            <w:pPr>
              <w:spacing w:line="240" w:lineRule="auto"/>
              <w:rPr>
                <w:rStyle w:val="Strong"/>
                <w:b w:val="0"/>
                <w:bCs w:val="0"/>
                <w:sz w:val="16"/>
                <w:szCs w:val="16"/>
              </w:rPr>
            </w:pPr>
            <w:r w:rsidRPr="002942E2">
              <w:rPr>
                <w:sz w:val="16"/>
                <w:szCs w:val="16"/>
              </w:rPr>
              <w:t>Successfully developed an ASP.NET pizza ordering system in conjuncture with the MongoDB driver within a two-week time frame. Application underwent a full development lifecycle encompassing scope analysis, database design, and</w:t>
            </w:r>
            <w:r w:rsidR="002062ED">
              <w:rPr>
                <w:sz w:val="16"/>
                <w:szCs w:val="16"/>
              </w:rPr>
              <w:t xml:space="preserve"> application flow design and prototyping. </w:t>
            </w:r>
          </w:p>
          <w:p w14:paraId="6AFCD4F3" w14:textId="77777777" w:rsidR="002942E2" w:rsidRPr="002942E2" w:rsidRDefault="002942E2" w:rsidP="00D4008F">
            <w:pPr>
              <w:pStyle w:val="Heading2"/>
              <w:spacing w:line="240" w:lineRule="auto"/>
              <w:rPr>
                <w:caps w:val="0"/>
                <w:color w:val="auto"/>
                <w:sz w:val="16"/>
                <w:szCs w:val="16"/>
              </w:rPr>
            </w:pPr>
            <w:r w:rsidRPr="002942E2">
              <w:rPr>
                <w:rStyle w:val="Strong"/>
                <w:caps w:val="0"/>
                <w:sz w:val="16"/>
                <w:szCs w:val="16"/>
              </w:rPr>
              <w:t>AJAX Polymer Gallery</w:t>
            </w:r>
          </w:p>
          <w:p w14:paraId="6C498F42" w14:textId="3292EE11" w:rsidR="002942E2" w:rsidRPr="002942E2" w:rsidRDefault="002942E2" w:rsidP="005E051F">
            <w:pPr>
              <w:spacing w:line="240" w:lineRule="auto"/>
              <w:rPr>
                <w:sz w:val="16"/>
                <w:szCs w:val="16"/>
              </w:rPr>
            </w:pPr>
            <w:r w:rsidRPr="002942E2">
              <w:rPr>
                <w:sz w:val="16"/>
                <w:szCs w:val="16"/>
              </w:rPr>
              <w:t xml:space="preserve">Developed a gallery application showcasing a proficient understanding of AJAX </w:t>
            </w:r>
            <w:r w:rsidR="00217C30">
              <w:rPr>
                <w:sz w:val="16"/>
                <w:szCs w:val="16"/>
              </w:rPr>
              <w:t>client interaction</w:t>
            </w:r>
            <w:r w:rsidRPr="002942E2">
              <w:rPr>
                <w:sz w:val="16"/>
                <w:szCs w:val="16"/>
              </w:rPr>
              <w:t xml:space="preserve"> and JSON </w:t>
            </w:r>
            <w:r w:rsidR="00217C30">
              <w:rPr>
                <w:sz w:val="16"/>
                <w:szCs w:val="16"/>
              </w:rPr>
              <w:t>structure serialization</w:t>
            </w:r>
            <w:r w:rsidRPr="002942E2">
              <w:rPr>
                <w:sz w:val="16"/>
                <w:szCs w:val="16"/>
              </w:rPr>
              <w:t xml:space="preserve">. Gallery Application makes use of the Polymer 1.0 framework to provide </w:t>
            </w:r>
            <w:r w:rsidR="00217C30">
              <w:rPr>
                <w:sz w:val="16"/>
                <w:szCs w:val="16"/>
              </w:rPr>
              <w:t xml:space="preserve">a </w:t>
            </w:r>
            <w:r w:rsidRPr="002942E2">
              <w:rPr>
                <w:sz w:val="16"/>
                <w:szCs w:val="16"/>
              </w:rPr>
              <w:t xml:space="preserve">CRUD </w:t>
            </w:r>
            <w:r w:rsidR="00217C30">
              <w:rPr>
                <w:sz w:val="16"/>
                <w:szCs w:val="16"/>
              </w:rPr>
              <w:t>system</w:t>
            </w:r>
            <w:r w:rsidRPr="002942E2">
              <w:rPr>
                <w:sz w:val="16"/>
                <w:szCs w:val="16"/>
              </w:rPr>
              <w:t xml:space="preserve">. </w:t>
            </w:r>
          </w:p>
          <w:p w14:paraId="5D09B712" w14:textId="69D20D59" w:rsidR="002942E2" w:rsidRPr="002942E2" w:rsidRDefault="002942E2" w:rsidP="008073EB">
            <w:pPr>
              <w:pStyle w:val="Heading2"/>
              <w:spacing w:line="240" w:lineRule="auto"/>
              <w:rPr>
                <w:caps w:val="0"/>
                <w:color w:val="auto"/>
                <w:sz w:val="16"/>
                <w:szCs w:val="16"/>
              </w:rPr>
            </w:pPr>
            <w:r>
              <w:rPr>
                <w:rStyle w:val="Strong"/>
                <w:caps w:val="0"/>
                <w:sz w:val="16"/>
                <w:szCs w:val="16"/>
              </w:rPr>
              <w:t>Alfred</w:t>
            </w:r>
            <w:r w:rsidRPr="002942E2">
              <w:rPr>
                <w:rStyle w:val="Strong"/>
                <w:caps w:val="0"/>
                <w:sz w:val="16"/>
                <w:szCs w:val="16"/>
              </w:rPr>
              <w:t xml:space="preserve"> Menus</w:t>
            </w:r>
          </w:p>
          <w:p w14:paraId="58C118E9" w14:textId="77777777" w:rsidR="002942E2" w:rsidRPr="002942E2" w:rsidRDefault="002942E2" w:rsidP="00FE7DF5">
            <w:pPr>
              <w:spacing w:line="240" w:lineRule="auto"/>
            </w:pPr>
            <w:r w:rsidRPr="002942E2">
              <w:rPr>
                <w:sz w:val="16"/>
                <w:szCs w:val="16"/>
              </w:rPr>
              <w:t>Participated in the development process of a web application that coalesced and dynamically served information about restaurants in Alfred.</w:t>
            </w:r>
            <w:r w:rsidRPr="002942E2">
              <w:rPr>
                <w:sz w:val="17"/>
                <w:szCs w:val="17"/>
              </w:rPr>
              <w:t xml:space="preserve"> </w:t>
            </w:r>
          </w:p>
        </w:tc>
      </w:tr>
      <w:tr w:rsidR="002942E2" w:rsidRPr="002942E2" w14:paraId="252F9367" w14:textId="77777777" w:rsidTr="002942E2">
        <w:trPr>
          <w:trHeight w:val="1143"/>
        </w:trPr>
        <w:tc>
          <w:tcPr>
            <w:tcW w:w="2233" w:type="dxa"/>
          </w:tcPr>
          <w:p w14:paraId="3A91BF73" w14:textId="77777777" w:rsidR="002942E2" w:rsidRPr="002942E2" w:rsidRDefault="002942E2" w:rsidP="003942A3">
            <w:pPr>
              <w:pStyle w:val="Heading1"/>
              <w:rPr>
                <w:caps w:val="0"/>
              </w:rPr>
            </w:pPr>
            <w:r w:rsidRPr="002942E2">
              <w:rPr>
                <w:caps w:val="0"/>
              </w:rPr>
              <w:t>Accolades</w:t>
            </w:r>
          </w:p>
        </w:tc>
        <w:tc>
          <w:tcPr>
            <w:tcW w:w="7761" w:type="dxa"/>
            <w:gridSpan w:val="2"/>
          </w:tcPr>
          <w:p w14:paraId="046A77F3" w14:textId="77777777" w:rsidR="002942E2" w:rsidRPr="002942E2" w:rsidRDefault="002942E2" w:rsidP="003942A3">
            <w:pPr>
              <w:pStyle w:val="Heading3"/>
              <w:spacing w:line="240" w:lineRule="auto"/>
              <w:rPr>
                <w:rStyle w:val="Strong"/>
                <w:caps w:val="0"/>
                <w:color w:val="000000" w:themeColor="text1"/>
                <w:kern w:val="20"/>
                <w:sz w:val="16"/>
                <w:szCs w:val="16"/>
              </w:rPr>
            </w:pPr>
            <w:r w:rsidRPr="002942E2">
              <w:rPr>
                <w:rStyle w:val="Strong"/>
                <w:caps w:val="0"/>
                <w:color w:val="000000" w:themeColor="text1"/>
                <w:kern w:val="20"/>
                <w:sz w:val="16"/>
                <w:szCs w:val="16"/>
              </w:rPr>
              <w:t>All-American Scholarship</w:t>
            </w:r>
          </w:p>
          <w:p w14:paraId="03884F3E" w14:textId="77777777" w:rsidR="002942E2" w:rsidRPr="002942E2" w:rsidRDefault="002942E2" w:rsidP="00155F11">
            <w:pPr>
              <w:pStyle w:val="Heading3"/>
              <w:spacing w:line="240" w:lineRule="auto"/>
              <w:rPr>
                <w:caps w:val="0"/>
                <w:sz w:val="16"/>
                <w:szCs w:val="16"/>
              </w:rPr>
            </w:pPr>
            <w:r w:rsidRPr="002942E2">
              <w:rPr>
                <w:caps w:val="0"/>
                <w:sz w:val="16"/>
                <w:szCs w:val="16"/>
              </w:rPr>
              <w:t>Awarded 8/2013</w:t>
            </w:r>
          </w:p>
          <w:p w14:paraId="1F54A636" w14:textId="3B34AE89" w:rsidR="002942E2" w:rsidRPr="002942E2" w:rsidRDefault="002942E2" w:rsidP="001313E1">
            <w:pPr>
              <w:pStyle w:val="Heading2"/>
              <w:spacing w:line="360" w:lineRule="auto"/>
              <w:rPr>
                <w:caps w:val="0"/>
                <w:color w:val="auto"/>
                <w:sz w:val="16"/>
                <w:szCs w:val="16"/>
              </w:rPr>
            </w:pPr>
            <w:r w:rsidRPr="002942E2">
              <w:rPr>
                <w:rStyle w:val="Strong"/>
                <w:caps w:val="0"/>
                <w:sz w:val="16"/>
                <w:szCs w:val="16"/>
              </w:rPr>
              <w:t>Fundación Hispanoamericana</w:t>
            </w:r>
            <w:r>
              <w:rPr>
                <w:rStyle w:val="Strong"/>
                <w:caps w:val="0"/>
                <w:sz w:val="16"/>
                <w:szCs w:val="16"/>
              </w:rPr>
              <w:t xml:space="preserve"> Scholarship of Academic A</w:t>
            </w:r>
            <w:r w:rsidRPr="002942E2">
              <w:rPr>
                <w:rStyle w:val="Strong"/>
                <w:caps w:val="0"/>
                <w:sz w:val="16"/>
                <w:szCs w:val="16"/>
              </w:rPr>
              <w:t>chievement</w:t>
            </w:r>
          </w:p>
          <w:p w14:paraId="2E68383D" w14:textId="77777777" w:rsidR="002942E2" w:rsidRPr="002942E2" w:rsidRDefault="002942E2" w:rsidP="00A06D82">
            <w:pPr>
              <w:pStyle w:val="Heading3"/>
              <w:spacing w:line="360" w:lineRule="auto"/>
              <w:rPr>
                <w:caps w:val="0"/>
                <w:sz w:val="16"/>
                <w:szCs w:val="16"/>
              </w:rPr>
            </w:pPr>
            <w:r w:rsidRPr="002942E2">
              <w:rPr>
                <w:caps w:val="0"/>
                <w:sz w:val="16"/>
                <w:szCs w:val="16"/>
              </w:rPr>
              <w:t>Awarded 8/2013</w:t>
            </w:r>
          </w:p>
          <w:p w14:paraId="310F047B" w14:textId="77777777" w:rsidR="002942E2" w:rsidRPr="002942E2" w:rsidRDefault="002942E2" w:rsidP="00A06D82">
            <w:bookmarkStart w:id="0" w:name="_GoBack"/>
            <w:bookmarkEnd w:id="0"/>
          </w:p>
          <w:p w14:paraId="119BC184" w14:textId="77777777" w:rsidR="002942E2" w:rsidRPr="002942E2" w:rsidRDefault="002942E2" w:rsidP="00A06D82">
            <w:pPr>
              <w:pStyle w:val="Name"/>
              <w:rPr>
                <w:caps w:val="0"/>
                <w:sz w:val="52"/>
                <w:szCs w:val="52"/>
              </w:rPr>
            </w:pPr>
            <w:sdt>
              <w:sdtPr>
                <w:rPr>
                  <w:caps w:val="0"/>
                  <w:sz w:val="52"/>
                  <w:szCs w:val="52"/>
                </w:rPr>
                <w:alias w:val="Your Name"/>
                <w:tag w:val=""/>
                <w:id w:val="-288591748"/>
                <w:placeholder>
                  <w:docPart w:val="44019BC7F096AA45B4808A2CE71DDB6E"/>
                </w:placeholder>
                <w:dataBinding w:prefixMappings="xmlns:ns0='http://purl.org/dc/elements/1.1/' xmlns:ns1='http://schemas.openxmlformats.org/package/2006/metadata/core-properties' " w:xpath="/ns1:coreProperties[1]/ns0:creator[1]" w:storeItemID="{6C3C8BC8-F283-45AE-878A-BAB7291924A1}"/>
                <w15:appearance w15:val="hidden"/>
                <w:text/>
              </w:sdtPr>
              <w:sdtContent>
                <w:r w:rsidRPr="002942E2">
                  <w:rPr>
                    <w:caps w:val="0"/>
                    <w:sz w:val="52"/>
                    <w:szCs w:val="52"/>
                  </w:rPr>
                  <w:t>Ricardo A. Beas</w:t>
                </w:r>
              </w:sdtContent>
            </w:sdt>
          </w:p>
          <w:p w14:paraId="7D64F59D" w14:textId="1F5B8FE4" w:rsidR="002942E2" w:rsidRPr="002942E2" w:rsidRDefault="002942E2" w:rsidP="00A06D82">
            <w:r w:rsidRPr="002942E2">
              <w:rPr>
                <w:sz w:val="16"/>
                <w:szCs w:val="16"/>
              </w:rPr>
              <w:t>14 Durham Ct, Amherst NY 14228 </w:t>
            </w:r>
            <w:r w:rsidRPr="002942E2">
              <w:rPr>
                <w:rStyle w:val="Emphasis"/>
                <w:sz w:val="16"/>
                <w:szCs w:val="16"/>
              </w:rPr>
              <w:t>|</w:t>
            </w:r>
            <w:r w:rsidRPr="002942E2">
              <w:rPr>
                <w:sz w:val="16"/>
                <w:szCs w:val="16"/>
              </w:rPr>
              <w:t> ricardoandrebeas@gmail.com </w:t>
            </w:r>
            <w:r w:rsidRPr="002942E2">
              <w:rPr>
                <w:rStyle w:val="Emphasis"/>
                <w:sz w:val="16"/>
                <w:szCs w:val="16"/>
              </w:rPr>
              <w:t>|</w:t>
            </w:r>
            <w:r w:rsidRPr="002942E2">
              <w:rPr>
                <w:sz w:val="16"/>
                <w:szCs w:val="16"/>
              </w:rPr>
              <w:t xml:space="preserve"> 631-525-1057 </w:t>
            </w:r>
            <w:r w:rsidRPr="002942E2">
              <w:rPr>
                <w:rStyle w:val="Emphasis"/>
                <w:sz w:val="16"/>
                <w:szCs w:val="16"/>
              </w:rPr>
              <w:t>|</w:t>
            </w:r>
            <w:r w:rsidRPr="002942E2">
              <w:rPr>
                <w:sz w:val="16"/>
                <w:szCs w:val="16"/>
              </w:rPr>
              <w:t> rbeas.com</w:t>
            </w:r>
          </w:p>
        </w:tc>
      </w:tr>
      <w:tr w:rsidR="002942E2" w:rsidRPr="002942E2" w14:paraId="168860A7" w14:textId="77777777" w:rsidTr="00A06D82">
        <w:trPr>
          <w:trHeight w:val="3141"/>
        </w:trPr>
        <w:tc>
          <w:tcPr>
            <w:tcW w:w="2233" w:type="dxa"/>
          </w:tcPr>
          <w:p w14:paraId="7266917D" w14:textId="77777777" w:rsidR="002942E2" w:rsidRPr="002942E2" w:rsidRDefault="002942E2" w:rsidP="009F1052">
            <w:pPr>
              <w:pStyle w:val="Heading1"/>
              <w:rPr>
                <w:caps w:val="0"/>
              </w:rPr>
            </w:pPr>
            <w:r w:rsidRPr="002942E2">
              <w:rPr>
                <w:caps w:val="0"/>
              </w:rPr>
              <w:lastRenderedPageBreak/>
              <w:t xml:space="preserve">Other </w:t>
            </w:r>
          </w:p>
          <w:p w14:paraId="63E85727" w14:textId="77777777" w:rsidR="002942E2" w:rsidRPr="002942E2" w:rsidRDefault="002942E2" w:rsidP="009F1052">
            <w:pPr>
              <w:pStyle w:val="Heading1"/>
              <w:rPr>
                <w:caps w:val="0"/>
              </w:rPr>
            </w:pPr>
            <w:r w:rsidRPr="002942E2">
              <w:rPr>
                <w:caps w:val="0"/>
              </w:rPr>
              <w:t>Experience</w:t>
            </w:r>
          </w:p>
          <w:p w14:paraId="63645EFD" w14:textId="77777777" w:rsidR="002942E2" w:rsidRPr="002942E2" w:rsidRDefault="002942E2" w:rsidP="009F1052"/>
          <w:p w14:paraId="1C9CF85D" w14:textId="77777777" w:rsidR="002942E2" w:rsidRPr="002942E2" w:rsidRDefault="002942E2" w:rsidP="009F1052"/>
          <w:p w14:paraId="4CF0C334" w14:textId="77777777" w:rsidR="002942E2" w:rsidRPr="002942E2" w:rsidRDefault="002942E2" w:rsidP="009F1052"/>
        </w:tc>
        <w:tc>
          <w:tcPr>
            <w:tcW w:w="7761" w:type="dxa"/>
            <w:gridSpan w:val="2"/>
          </w:tcPr>
          <w:p w14:paraId="4B7D7D4E" w14:textId="4750EB8A" w:rsidR="002942E2" w:rsidRPr="002942E2" w:rsidRDefault="002942E2" w:rsidP="009F1052">
            <w:pPr>
              <w:pStyle w:val="Heading2"/>
              <w:spacing w:line="240" w:lineRule="auto"/>
              <w:rPr>
                <w:caps w:val="0"/>
                <w:color w:val="auto"/>
                <w:sz w:val="16"/>
                <w:szCs w:val="16"/>
              </w:rPr>
            </w:pPr>
            <w:r>
              <w:rPr>
                <w:rStyle w:val="Strong"/>
                <w:caps w:val="0"/>
                <w:sz w:val="16"/>
                <w:szCs w:val="16"/>
              </w:rPr>
              <w:t>S</w:t>
            </w:r>
            <w:r w:rsidRPr="002942E2">
              <w:rPr>
                <w:rStyle w:val="Strong"/>
                <w:caps w:val="0"/>
                <w:sz w:val="16"/>
                <w:szCs w:val="16"/>
              </w:rPr>
              <w:t xml:space="preserve">tudent </w:t>
            </w:r>
            <w:r>
              <w:rPr>
                <w:rStyle w:val="Strong"/>
                <w:caps w:val="0"/>
                <w:sz w:val="16"/>
                <w:szCs w:val="16"/>
              </w:rPr>
              <w:t>Employee</w:t>
            </w:r>
            <w:r>
              <w:rPr>
                <w:caps w:val="0"/>
                <w:sz w:val="16"/>
                <w:szCs w:val="16"/>
              </w:rPr>
              <w:t xml:space="preserve"> Auxiliary</w:t>
            </w:r>
            <w:r w:rsidRPr="002942E2">
              <w:rPr>
                <w:caps w:val="0"/>
                <w:sz w:val="16"/>
                <w:szCs w:val="16"/>
              </w:rPr>
              <w:t xml:space="preserve"> </w:t>
            </w:r>
            <w:r>
              <w:rPr>
                <w:caps w:val="0"/>
                <w:sz w:val="16"/>
                <w:szCs w:val="16"/>
              </w:rPr>
              <w:t>Campus Enterprises</w:t>
            </w:r>
            <w:r w:rsidRPr="002942E2">
              <w:rPr>
                <w:caps w:val="0"/>
                <w:sz w:val="16"/>
                <w:szCs w:val="16"/>
              </w:rPr>
              <w:t xml:space="preserve"> </w:t>
            </w:r>
            <w:r>
              <w:rPr>
                <w:caps w:val="0"/>
                <w:sz w:val="16"/>
                <w:szCs w:val="16"/>
              </w:rPr>
              <w:t>and</w:t>
            </w:r>
            <w:r w:rsidRPr="002942E2">
              <w:rPr>
                <w:caps w:val="0"/>
                <w:sz w:val="16"/>
                <w:szCs w:val="16"/>
              </w:rPr>
              <w:t xml:space="preserve"> </w:t>
            </w:r>
            <w:r>
              <w:rPr>
                <w:caps w:val="0"/>
                <w:sz w:val="16"/>
                <w:szCs w:val="16"/>
              </w:rPr>
              <w:t>Services</w:t>
            </w:r>
            <w:r w:rsidRPr="002942E2">
              <w:rPr>
                <w:caps w:val="0"/>
                <w:sz w:val="16"/>
                <w:szCs w:val="16"/>
              </w:rPr>
              <w:t xml:space="preserve">, </w:t>
            </w:r>
            <w:r>
              <w:rPr>
                <w:caps w:val="0"/>
                <w:sz w:val="16"/>
                <w:szCs w:val="16"/>
              </w:rPr>
              <w:t>Inc</w:t>
            </w:r>
            <w:r w:rsidRPr="002942E2">
              <w:rPr>
                <w:caps w:val="0"/>
                <w:sz w:val="16"/>
                <w:szCs w:val="16"/>
              </w:rPr>
              <w:t>. (ACES)</w:t>
            </w:r>
          </w:p>
          <w:p w14:paraId="283CE3E4" w14:textId="77777777" w:rsidR="002942E2" w:rsidRPr="002942E2" w:rsidRDefault="002942E2" w:rsidP="009F1052">
            <w:pPr>
              <w:pStyle w:val="Heading3"/>
              <w:spacing w:line="240" w:lineRule="auto"/>
              <w:rPr>
                <w:caps w:val="0"/>
                <w:sz w:val="16"/>
                <w:szCs w:val="16"/>
              </w:rPr>
            </w:pPr>
            <w:r w:rsidRPr="002942E2">
              <w:rPr>
                <w:caps w:val="0"/>
                <w:sz w:val="16"/>
                <w:szCs w:val="16"/>
              </w:rPr>
              <w:t>8/2013 – 12/2015</w:t>
            </w:r>
          </w:p>
          <w:p w14:paraId="42FF7167" w14:textId="4FF23F81" w:rsidR="002942E2" w:rsidRPr="002942E2" w:rsidRDefault="002942E2" w:rsidP="009F1052">
            <w:pPr>
              <w:pStyle w:val="Heading3"/>
              <w:spacing w:line="240" w:lineRule="auto"/>
              <w:rPr>
                <w:caps w:val="0"/>
                <w:sz w:val="16"/>
                <w:szCs w:val="16"/>
              </w:rPr>
            </w:pPr>
            <w:r w:rsidRPr="002942E2">
              <w:rPr>
                <w:caps w:val="0"/>
                <w:sz w:val="16"/>
                <w:szCs w:val="16"/>
              </w:rPr>
              <w:t xml:space="preserve">Central </w:t>
            </w:r>
            <w:r>
              <w:rPr>
                <w:caps w:val="0"/>
                <w:sz w:val="16"/>
                <w:szCs w:val="16"/>
              </w:rPr>
              <w:t>Dining</w:t>
            </w:r>
            <w:r w:rsidRPr="002942E2">
              <w:rPr>
                <w:caps w:val="0"/>
                <w:sz w:val="16"/>
                <w:szCs w:val="16"/>
              </w:rPr>
              <w:t xml:space="preserve"> </w:t>
            </w:r>
            <w:r>
              <w:rPr>
                <w:caps w:val="0"/>
                <w:sz w:val="16"/>
                <w:szCs w:val="16"/>
              </w:rPr>
              <w:t>Hall</w:t>
            </w:r>
            <w:r w:rsidRPr="002942E2">
              <w:rPr>
                <w:caps w:val="0"/>
                <w:sz w:val="16"/>
                <w:szCs w:val="16"/>
              </w:rPr>
              <w:t xml:space="preserve">, </w:t>
            </w:r>
            <w:r>
              <w:rPr>
                <w:caps w:val="0"/>
                <w:sz w:val="16"/>
                <w:szCs w:val="16"/>
              </w:rPr>
              <w:t>Alfred</w:t>
            </w:r>
            <w:r w:rsidRPr="002942E2">
              <w:rPr>
                <w:caps w:val="0"/>
                <w:sz w:val="16"/>
                <w:szCs w:val="16"/>
              </w:rPr>
              <w:t>, NY 14802</w:t>
            </w:r>
          </w:p>
          <w:p w14:paraId="5CAE5282" w14:textId="15FA003D" w:rsidR="002942E2" w:rsidRPr="002942E2" w:rsidRDefault="002942E2" w:rsidP="009F1052">
            <w:pPr>
              <w:pStyle w:val="Heading2"/>
              <w:spacing w:line="240" w:lineRule="auto"/>
              <w:rPr>
                <w:caps w:val="0"/>
                <w:sz w:val="16"/>
                <w:szCs w:val="16"/>
              </w:rPr>
            </w:pPr>
            <w:r w:rsidRPr="002942E2">
              <w:rPr>
                <w:rStyle w:val="Strong"/>
                <w:caps w:val="0"/>
                <w:sz w:val="16"/>
                <w:szCs w:val="16"/>
              </w:rPr>
              <w:t>Residential Assistant</w:t>
            </w:r>
            <w:r w:rsidRPr="002942E2">
              <w:rPr>
                <w:caps w:val="0"/>
                <w:sz w:val="16"/>
                <w:szCs w:val="16"/>
              </w:rPr>
              <w:t xml:space="preserve"> Residential </w:t>
            </w:r>
            <w:r>
              <w:rPr>
                <w:caps w:val="0"/>
                <w:sz w:val="16"/>
                <w:szCs w:val="16"/>
              </w:rPr>
              <w:t>Life</w:t>
            </w:r>
          </w:p>
          <w:p w14:paraId="26A03A1E" w14:textId="77777777" w:rsidR="002942E2" w:rsidRPr="002942E2" w:rsidRDefault="002942E2" w:rsidP="009F1052">
            <w:pPr>
              <w:pStyle w:val="Heading3"/>
              <w:spacing w:line="240" w:lineRule="auto"/>
              <w:rPr>
                <w:caps w:val="0"/>
                <w:sz w:val="16"/>
                <w:szCs w:val="16"/>
              </w:rPr>
            </w:pPr>
            <w:r w:rsidRPr="002942E2">
              <w:rPr>
                <w:caps w:val="0"/>
                <w:sz w:val="16"/>
                <w:szCs w:val="16"/>
              </w:rPr>
              <w:t>8/2014 – 12/2015</w:t>
            </w:r>
          </w:p>
          <w:p w14:paraId="6BE25229" w14:textId="6E83FB54" w:rsidR="002942E2" w:rsidRPr="002942E2" w:rsidRDefault="002942E2" w:rsidP="009F1052">
            <w:pPr>
              <w:pStyle w:val="Heading3"/>
              <w:spacing w:line="240" w:lineRule="auto"/>
              <w:rPr>
                <w:caps w:val="0"/>
                <w:sz w:val="16"/>
                <w:szCs w:val="16"/>
              </w:rPr>
            </w:pPr>
            <w:r w:rsidRPr="002942E2">
              <w:rPr>
                <w:caps w:val="0"/>
                <w:sz w:val="16"/>
                <w:szCs w:val="16"/>
              </w:rPr>
              <w:t xml:space="preserve">Mackenzie East, </w:t>
            </w:r>
            <w:r>
              <w:rPr>
                <w:caps w:val="0"/>
                <w:sz w:val="16"/>
                <w:szCs w:val="16"/>
              </w:rPr>
              <w:t>Alfred</w:t>
            </w:r>
            <w:r w:rsidRPr="002942E2">
              <w:rPr>
                <w:caps w:val="0"/>
                <w:sz w:val="16"/>
                <w:szCs w:val="16"/>
              </w:rPr>
              <w:t>, NY 14802</w:t>
            </w:r>
          </w:p>
          <w:p w14:paraId="6476D0C0" w14:textId="77777777" w:rsidR="002942E2" w:rsidRPr="002942E2" w:rsidRDefault="002942E2" w:rsidP="009F1052">
            <w:pPr>
              <w:spacing w:line="240" w:lineRule="auto"/>
              <w:rPr>
                <w:sz w:val="16"/>
                <w:szCs w:val="16"/>
              </w:rPr>
            </w:pPr>
            <w:r w:rsidRPr="002942E2">
              <w:rPr>
                <w:sz w:val="16"/>
                <w:szCs w:val="16"/>
              </w:rPr>
              <w:t xml:space="preserve">Residential Assistant in the Mackenzie East building. Position involved actively mediating, facilitating, and communicating with 20+ residents. </w:t>
            </w:r>
          </w:p>
          <w:p w14:paraId="3D333848" w14:textId="42DA0932" w:rsidR="002942E2" w:rsidRPr="002942E2" w:rsidRDefault="002942E2" w:rsidP="009F1052">
            <w:pPr>
              <w:pStyle w:val="Heading2"/>
              <w:spacing w:line="240" w:lineRule="auto"/>
              <w:rPr>
                <w:caps w:val="0"/>
                <w:sz w:val="16"/>
                <w:szCs w:val="16"/>
              </w:rPr>
            </w:pPr>
            <w:r w:rsidRPr="002942E2">
              <w:rPr>
                <w:rStyle w:val="Strong"/>
                <w:caps w:val="0"/>
                <w:sz w:val="16"/>
                <w:szCs w:val="16"/>
              </w:rPr>
              <w:t xml:space="preserve">Production </w:t>
            </w:r>
            <w:r>
              <w:rPr>
                <w:rStyle w:val="Strong"/>
                <w:caps w:val="0"/>
                <w:sz w:val="16"/>
                <w:szCs w:val="16"/>
              </w:rPr>
              <w:t>Line Employee</w:t>
            </w:r>
            <w:r w:rsidRPr="002942E2">
              <w:rPr>
                <w:rStyle w:val="Strong"/>
                <w:caps w:val="0"/>
                <w:sz w:val="16"/>
                <w:szCs w:val="16"/>
              </w:rPr>
              <w:t xml:space="preserve"> </w:t>
            </w:r>
            <w:r w:rsidRPr="002942E2">
              <w:rPr>
                <w:caps w:val="0"/>
                <w:sz w:val="16"/>
                <w:szCs w:val="16"/>
              </w:rPr>
              <w:t>ViaTech</w:t>
            </w:r>
          </w:p>
          <w:p w14:paraId="7102F686" w14:textId="77777777" w:rsidR="002942E2" w:rsidRPr="002942E2" w:rsidRDefault="002942E2" w:rsidP="009F1052">
            <w:pPr>
              <w:pStyle w:val="Heading3"/>
              <w:spacing w:line="240" w:lineRule="auto"/>
              <w:rPr>
                <w:caps w:val="0"/>
                <w:sz w:val="16"/>
                <w:szCs w:val="16"/>
              </w:rPr>
            </w:pPr>
            <w:r w:rsidRPr="002942E2">
              <w:rPr>
                <w:caps w:val="0"/>
                <w:sz w:val="16"/>
                <w:szCs w:val="16"/>
              </w:rPr>
              <w:t>6/2014 – 8/2014</w:t>
            </w:r>
          </w:p>
          <w:p w14:paraId="19B860C1" w14:textId="2AF6BF25" w:rsidR="002942E2" w:rsidRPr="002942E2" w:rsidRDefault="002942E2" w:rsidP="009F1052">
            <w:pPr>
              <w:pStyle w:val="Heading3"/>
              <w:spacing w:line="240" w:lineRule="auto"/>
              <w:rPr>
                <w:caps w:val="0"/>
                <w:sz w:val="16"/>
                <w:szCs w:val="16"/>
              </w:rPr>
            </w:pPr>
            <w:r w:rsidRPr="002942E2">
              <w:rPr>
                <w:caps w:val="0"/>
                <w:sz w:val="16"/>
                <w:szCs w:val="16"/>
              </w:rPr>
              <w:t xml:space="preserve">Viatech Publishing Solutions, </w:t>
            </w:r>
            <w:r>
              <w:rPr>
                <w:caps w:val="0"/>
                <w:sz w:val="16"/>
                <w:szCs w:val="16"/>
              </w:rPr>
              <w:t>Bay S</w:t>
            </w:r>
            <w:r w:rsidRPr="002942E2">
              <w:rPr>
                <w:caps w:val="0"/>
                <w:sz w:val="16"/>
                <w:szCs w:val="16"/>
              </w:rPr>
              <w:t xml:space="preserve">hore, </w:t>
            </w:r>
            <w:r>
              <w:rPr>
                <w:caps w:val="0"/>
                <w:sz w:val="16"/>
                <w:szCs w:val="16"/>
              </w:rPr>
              <w:t>NY</w:t>
            </w:r>
            <w:r w:rsidRPr="002942E2">
              <w:rPr>
                <w:caps w:val="0"/>
                <w:sz w:val="16"/>
                <w:szCs w:val="16"/>
              </w:rPr>
              <w:t xml:space="preserve"> 11706</w:t>
            </w:r>
          </w:p>
          <w:p w14:paraId="51647925" w14:textId="77777777" w:rsidR="002942E2" w:rsidRPr="002942E2" w:rsidRDefault="002942E2" w:rsidP="009F1052">
            <w:pPr>
              <w:spacing w:line="240" w:lineRule="auto"/>
              <w:rPr>
                <w:color w:val="595959" w:themeColor="text1" w:themeTint="A6"/>
                <w:sz w:val="16"/>
                <w:szCs w:val="16"/>
              </w:rPr>
            </w:pPr>
            <w:r w:rsidRPr="002942E2">
              <w:rPr>
                <w:color w:val="595959" w:themeColor="text1" w:themeTint="A6"/>
                <w:sz w:val="16"/>
                <w:szCs w:val="16"/>
              </w:rPr>
              <w:t>Position included actively working in production, assembly, and distribution areas.</w:t>
            </w:r>
          </w:p>
        </w:tc>
      </w:tr>
      <w:tr w:rsidR="002942E2" w:rsidRPr="002942E2" w14:paraId="06A14689" w14:textId="77777777" w:rsidTr="00A06D82">
        <w:trPr>
          <w:gridAfter w:val="1"/>
          <w:wAfter w:w="111" w:type="dxa"/>
          <w:trHeight w:val="720"/>
        </w:trPr>
        <w:tc>
          <w:tcPr>
            <w:tcW w:w="2233" w:type="dxa"/>
          </w:tcPr>
          <w:p w14:paraId="68FE44A3" w14:textId="77777777" w:rsidR="002942E2" w:rsidRPr="002942E2" w:rsidRDefault="002942E2" w:rsidP="009F1052">
            <w:pPr>
              <w:pStyle w:val="Heading1"/>
              <w:rPr>
                <w:caps w:val="0"/>
              </w:rPr>
            </w:pPr>
            <w:r w:rsidRPr="002942E2">
              <w:rPr>
                <w:caps w:val="0"/>
              </w:rPr>
              <w:t>References</w:t>
            </w:r>
          </w:p>
        </w:tc>
        <w:tc>
          <w:tcPr>
            <w:tcW w:w="7650" w:type="dxa"/>
          </w:tcPr>
          <w:sdt>
            <w:sdtPr>
              <w:rPr>
                <w:caps w:val="0"/>
                <w:color w:val="595959" w:themeColor="text1" w:themeTint="A6"/>
                <w:kern w:val="0"/>
              </w:rPr>
              <w:id w:val="-1883713024"/>
              <w15:color w:val="C0C0C0"/>
              <w15:repeatingSection/>
            </w:sdtPr>
            <w:sdtContent>
              <w:sdt>
                <w:sdtPr>
                  <w:rPr>
                    <w:caps w:val="0"/>
                    <w:color w:val="595959" w:themeColor="text1" w:themeTint="A6"/>
                    <w:kern w:val="0"/>
                    <w:sz w:val="16"/>
                    <w:szCs w:val="16"/>
                  </w:rPr>
                  <w:id w:val="-1368215953"/>
                  <w15:color w:val="C0C0C0"/>
                  <w15:repeatingSectionItem/>
                </w:sdtPr>
                <w:sdtContent>
                  <w:p w14:paraId="7D9C0D09"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Evan G. Enke</w:t>
                    </w:r>
                    <w:r w:rsidRPr="002942E2">
                      <w:rPr>
                        <w:caps w:val="0"/>
                        <w:sz w:val="16"/>
                        <w:szCs w:val="16"/>
                      </w:rPr>
                      <w:t>, Assistant Professor</w:t>
                    </w:r>
                  </w:p>
                  <w:p w14:paraId="66ACFAB8" w14:textId="23BA86F5"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New York </w:t>
                    </w:r>
                    <w:r>
                      <w:rPr>
                        <w:caps w:val="0"/>
                        <w:sz w:val="16"/>
                        <w:szCs w:val="16"/>
                      </w:rPr>
                      <w:t>College of T</w:t>
                    </w:r>
                    <w:r w:rsidRPr="002942E2">
                      <w:rPr>
                        <w:caps w:val="0"/>
                        <w:sz w:val="16"/>
                        <w:szCs w:val="16"/>
                      </w:rPr>
                      <w:t>echnology</w:t>
                    </w:r>
                  </w:p>
                  <w:p w14:paraId="151B46C7" w14:textId="77777777" w:rsidR="002942E2" w:rsidRPr="002942E2" w:rsidRDefault="002942E2" w:rsidP="009F1052">
                    <w:pPr>
                      <w:spacing w:line="240" w:lineRule="auto"/>
                      <w:rPr>
                        <w:sz w:val="16"/>
                        <w:szCs w:val="16"/>
                      </w:rPr>
                    </w:pPr>
                    <w:r w:rsidRPr="002942E2">
                      <w:rPr>
                        <w:sz w:val="16"/>
                        <w:szCs w:val="16"/>
                      </w:rPr>
                      <w:t>607-587-3419</w:t>
                    </w:r>
                  </w:p>
                </w:sdtContent>
              </w:sdt>
              <w:sdt>
                <w:sdtPr>
                  <w:rPr>
                    <w:caps w:val="0"/>
                    <w:color w:val="595959" w:themeColor="text1" w:themeTint="A6"/>
                    <w:kern w:val="0"/>
                    <w:sz w:val="16"/>
                    <w:szCs w:val="16"/>
                  </w:rPr>
                  <w:id w:val="53825209"/>
                  <w15:color w:val="C0C0C0"/>
                  <w15:repeatingSectionItem/>
                </w:sdtPr>
                <w:sdtContent>
                  <w:p w14:paraId="52770347"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John C. Burke</w:t>
                    </w:r>
                    <w:r w:rsidRPr="002942E2">
                      <w:rPr>
                        <w:caps w:val="0"/>
                        <w:sz w:val="16"/>
                        <w:szCs w:val="16"/>
                      </w:rPr>
                      <w:t>, Assistant Professor</w:t>
                    </w:r>
                  </w:p>
                  <w:p w14:paraId="3AC5A378" w14:textId="47B88169" w:rsidR="002942E2" w:rsidRPr="002942E2" w:rsidRDefault="002942E2" w:rsidP="009F1052">
                    <w:pPr>
                      <w:pStyle w:val="Heading3"/>
                      <w:spacing w:line="240" w:lineRule="auto"/>
                      <w:rPr>
                        <w:caps w:val="0"/>
                        <w:sz w:val="16"/>
                        <w:szCs w:val="16"/>
                      </w:rPr>
                    </w:pPr>
                    <w:r w:rsidRPr="002942E2">
                      <w:rPr>
                        <w:caps w:val="0"/>
                        <w:sz w:val="16"/>
                        <w:szCs w:val="16"/>
                      </w:rPr>
                      <w:t xml:space="preserve">Alfred State </w:t>
                    </w:r>
                    <w:r>
                      <w:rPr>
                        <w:caps w:val="0"/>
                        <w:sz w:val="16"/>
                        <w:szCs w:val="16"/>
                      </w:rPr>
                      <w:t>University</w:t>
                    </w:r>
                    <w:r w:rsidRPr="002942E2">
                      <w:rPr>
                        <w:caps w:val="0"/>
                        <w:sz w:val="16"/>
                        <w:szCs w:val="16"/>
                      </w:rPr>
                      <w:t xml:space="preserve"> of </w:t>
                    </w:r>
                    <w:r>
                      <w:rPr>
                        <w:caps w:val="0"/>
                        <w:sz w:val="16"/>
                        <w:szCs w:val="16"/>
                      </w:rPr>
                      <w:t>New</w:t>
                    </w:r>
                    <w:r w:rsidRPr="002942E2">
                      <w:rPr>
                        <w:caps w:val="0"/>
                        <w:sz w:val="16"/>
                        <w:szCs w:val="16"/>
                      </w:rPr>
                      <w:t xml:space="preserve"> </w:t>
                    </w:r>
                    <w:r>
                      <w:rPr>
                        <w:caps w:val="0"/>
                        <w:sz w:val="16"/>
                        <w:szCs w:val="16"/>
                      </w:rPr>
                      <w:t>York</w:t>
                    </w:r>
                    <w:r w:rsidRPr="002942E2">
                      <w:rPr>
                        <w:caps w:val="0"/>
                        <w:sz w:val="16"/>
                        <w:szCs w:val="16"/>
                      </w:rPr>
                      <w:t xml:space="preserve"> </w:t>
                    </w:r>
                    <w:r>
                      <w:rPr>
                        <w:caps w:val="0"/>
                        <w:sz w:val="16"/>
                        <w:szCs w:val="16"/>
                      </w:rPr>
                      <w:t>College</w:t>
                    </w:r>
                    <w:r w:rsidRPr="002942E2">
                      <w:rPr>
                        <w:caps w:val="0"/>
                        <w:sz w:val="16"/>
                        <w:szCs w:val="16"/>
                      </w:rPr>
                      <w:t xml:space="preserve"> of </w:t>
                    </w:r>
                    <w:r>
                      <w:rPr>
                        <w:caps w:val="0"/>
                        <w:sz w:val="16"/>
                        <w:szCs w:val="16"/>
                      </w:rPr>
                      <w:t>Technology</w:t>
                    </w:r>
                  </w:p>
                  <w:p w14:paraId="4B1D02EB" w14:textId="77777777" w:rsidR="002942E2" w:rsidRPr="002942E2" w:rsidRDefault="002942E2" w:rsidP="009F1052">
                    <w:pPr>
                      <w:spacing w:line="240" w:lineRule="auto"/>
                      <w:rPr>
                        <w:color w:val="595959" w:themeColor="text1" w:themeTint="A6"/>
                        <w:sz w:val="16"/>
                        <w:szCs w:val="16"/>
                      </w:rPr>
                    </w:pPr>
                    <w:r w:rsidRPr="002942E2">
                      <w:rPr>
                        <w:sz w:val="16"/>
                        <w:szCs w:val="16"/>
                      </w:rPr>
                      <w:t>607-587-3432</w:t>
                    </w:r>
                  </w:p>
                </w:sdtContent>
              </w:sdt>
              <w:sdt>
                <w:sdtPr>
                  <w:rPr>
                    <w:caps w:val="0"/>
                    <w:color w:val="595959" w:themeColor="text1" w:themeTint="A6"/>
                    <w:kern w:val="0"/>
                    <w:sz w:val="17"/>
                    <w:szCs w:val="17"/>
                  </w:rPr>
                  <w:id w:val="-1450314042"/>
                  <w15:color w:val="C0C0C0"/>
                  <w15:repeatingSectionItem/>
                </w:sdtPr>
                <w:sdtContent>
                  <w:p w14:paraId="3305C06C" w14:textId="77777777" w:rsidR="002942E2" w:rsidRPr="002942E2" w:rsidRDefault="002942E2" w:rsidP="009F1052">
                    <w:pPr>
                      <w:pStyle w:val="Heading2"/>
                      <w:spacing w:line="240" w:lineRule="auto"/>
                      <w:rPr>
                        <w:caps w:val="0"/>
                        <w:color w:val="262626" w:themeColor="text1" w:themeTint="D9"/>
                        <w:sz w:val="16"/>
                        <w:szCs w:val="16"/>
                      </w:rPr>
                    </w:pPr>
                    <w:r w:rsidRPr="002942E2">
                      <w:rPr>
                        <w:rStyle w:val="Strong"/>
                        <w:caps w:val="0"/>
                        <w:sz w:val="16"/>
                        <w:szCs w:val="16"/>
                      </w:rPr>
                      <w:t>Cindy Harrison</w:t>
                    </w:r>
                    <w:r w:rsidRPr="002942E2">
                      <w:rPr>
                        <w:caps w:val="0"/>
                        <w:sz w:val="16"/>
                        <w:szCs w:val="16"/>
                      </w:rPr>
                      <w:t>, Senior Manager</w:t>
                    </w:r>
                  </w:p>
                  <w:p w14:paraId="7EB3BAE9" w14:textId="77777777" w:rsidR="002942E2" w:rsidRPr="002942E2" w:rsidRDefault="002942E2" w:rsidP="009F1052">
                    <w:pPr>
                      <w:pStyle w:val="Heading3"/>
                      <w:spacing w:line="240" w:lineRule="auto"/>
                      <w:rPr>
                        <w:caps w:val="0"/>
                        <w:sz w:val="16"/>
                        <w:szCs w:val="16"/>
                      </w:rPr>
                    </w:pPr>
                    <w:r w:rsidRPr="002942E2">
                      <w:rPr>
                        <w:caps w:val="0"/>
                        <w:sz w:val="16"/>
                        <w:szCs w:val="16"/>
                      </w:rPr>
                      <w:t>Auxiliary Campus Enterprises and Services, Inc. (ACES)</w:t>
                    </w:r>
                  </w:p>
                  <w:p w14:paraId="50166804" w14:textId="77777777" w:rsidR="002942E2" w:rsidRPr="002942E2" w:rsidRDefault="002942E2" w:rsidP="009F1052">
                    <w:pPr>
                      <w:spacing w:line="240" w:lineRule="auto"/>
                    </w:pPr>
                    <w:r w:rsidRPr="002942E2">
                      <w:rPr>
                        <w:sz w:val="16"/>
                        <w:szCs w:val="16"/>
                      </w:rPr>
                      <w:t>607-587-4067</w:t>
                    </w:r>
                  </w:p>
                </w:sdtContent>
              </w:sdt>
            </w:sdtContent>
          </w:sdt>
        </w:tc>
      </w:tr>
    </w:tbl>
    <w:p w14:paraId="395E120B" w14:textId="77777777" w:rsidR="008073EB" w:rsidRPr="002942E2" w:rsidRDefault="008073EB" w:rsidP="008073EB"/>
    <w:sectPr w:rsidR="008073EB" w:rsidRPr="002942E2" w:rsidSect="00FB4CD6">
      <w:footerReference w:type="default" r:id="rId9"/>
      <w:pgSz w:w="12240" w:h="15840"/>
      <w:pgMar w:top="1152" w:right="1584" w:bottom="432" w:left="936"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D14C90" w14:textId="77777777" w:rsidR="007E1818" w:rsidRDefault="007E1818">
      <w:pPr>
        <w:spacing w:after="0" w:line="240" w:lineRule="auto"/>
      </w:pPr>
      <w:r>
        <w:separator/>
      </w:r>
    </w:p>
  </w:endnote>
  <w:endnote w:type="continuationSeparator" w:id="0">
    <w:p w14:paraId="79CDA2BE" w14:textId="77777777" w:rsidR="007E1818" w:rsidRDefault="007E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FD92C" w14:textId="77777777" w:rsidR="003F3792" w:rsidRDefault="003F3792">
    <w:pPr>
      <w:pStyle w:val="Footer"/>
    </w:pPr>
    <w:r>
      <w:t xml:space="preserve">Page </w:t>
    </w:r>
    <w:r>
      <w:fldChar w:fldCharType="begin"/>
    </w:r>
    <w:r>
      <w:instrText xml:space="preserve"> PAGE </w:instrText>
    </w:r>
    <w:r>
      <w:fldChar w:fldCharType="separate"/>
    </w:r>
    <w:r w:rsidR="005E051F">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C4F1D" w14:textId="77777777" w:rsidR="007E1818" w:rsidRDefault="007E1818">
      <w:pPr>
        <w:spacing w:after="0" w:line="240" w:lineRule="auto"/>
      </w:pPr>
      <w:r>
        <w:separator/>
      </w:r>
    </w:p>
  </w:footnote>
  <w:footnote w:type="continuationSeparator" w:id="0">
    <w:p w14:paraId="1A002A68" w14:textId="77777777" w:rsidR="007E1818" w:rsidRDefault="007E18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9163D"/>
    <w:multiLevelType w:val="hybridMultilevel"/>
    <w:tmpl w:val="9234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37EA"/>
    <w:multiLevelType w:val="hybridMultilevel"/>
    <w:tmpl w:val="A0B25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7587784"/>
    <w:multiLevelType w:val="hybridMultilevel"/>
    <w:tmpl w:val="E98068E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0538E"/>
    <w:multiLevelType w:val="hybridMultilevel"/>
    <w:tmpl w:val="6C6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E5"/>
    <w:rsid w:val="00001A83"/>
    <w:rsid w:val="000104D4"/>
    <w:rsid w:val="00011787"/>
    <w:rsid w:val="00012616"/>
    <w:rsid w:val="00051A18"/>
    <w:rsid w:val="000805C4"/>
    <w:rsid w:val="00081236"/>
    <w:rsid w:val="0008172E"/>
    <w:rsid w:val="000952E5"/>
    <w:rsid w:val="000C2B16"/>
    <w:rsid w:val="000D165C"/>
    <w:rsid w:val="000E08C8"/>
    <w:rsid w:val="000E378D"/>
    <w:rsid w:val="0011159B"/>
    <w:rsid w:val="00124243"/>
    <w:rsid w:val="001313E1"/>
    <w:rsid w:val="00135A17"/>
    <w:rsid w:val="00136FC5"/>
    <w:rsid w:val="001449E1"/>
    <w:rsid w:val="00155F11"/>
    <w:rsid w:val="001A1C5B"/>
    <w:rsid w:val="001A604E"/>
    <w:rsid w:val="001B3660"/>
    <w:rsid w:val="001B51B3"/>
    <w:rsid w:val="001D6406"/>
    <w:rsid w:val="001E5AD7"/>
    <w:rsid w:val="001F1B95"/>
    <w:rsid w:val="00205F5D"/>
    <w:rsid w:val="002062ED"/>
    <w:rsid w:val="00206CF2"/>
    <w:rsid w:val="00217C30"/>
    <w:rsid w:val="00225596"/>
    <w:rsid w:val="00226CF7"/>
    <w:rsid w:val="0023661D"/>
    <w:rsid w:val="0026612A"/>
    <w:rsid w:val="002728BF"/>
    <w:rsid w:val="00282CCD"/>
    <w:rsid w:val="00284224"/>
    <w:rsid w:val="002942E2"/>
    <w:rsid w:val="00296CAB"/>
    <w:rsid w:val="002A5008"/>
    <w:rsid w:val="002A6353"/>
    <w:rsid w:val="002B47A4"/>
    <w:rsid w:val="002C73FB"/>
    <w:rsid w:val="002D12DA"/>
    <w:rsid w:val="002F1268"/>
    <w:rsid w:val="002F401C"/>
    <w:rsid w:val="00307D95"/>
    <w:rsid w:val="00342196"/>
    <w:rsid w:val="00342E9A"/>
    <w:rsid w:val="00343D30"/>
    <w:rsid w:val="00351E34"/>
    <w:rsid w:val="00384F72"/>
    <w:rsid w:val="003942A3"/>
    <w:rsid w:val="003E4BFA"/>
    <w:rsid w:val="003F3792"/>
    <w:rsid w:val="003F79CC"/>
    <w:rsid w:val="004128BA"/>
    <w:rsid w:val="004357E7"/>
    <w:rsid w:val="004523BE"/>
    <w:rsid w:val="00497D28"/>
    <w:rsid w:val="004A2E0C"/>
    <w:rsid w:val="004C26B9"/>
    <w:rsid w:val="004D44C3"/>
    <w:rsid w:val="004D7B5D"/>
    <w:rsid w:val="004F4699"/>
    <w:rsid w:val="00505D21"/>
    <w:rsid w:val="00521E6D"/>
    <w:rsid w:val="00525FA8"/>
    <w:rsid w:val="005321EC"/>
    <w:rsid w:val="00534D0A"/>
    <w:rsid w:val="005438FA"/>
    <w:rsid w:val="00551D86"/>
    <w:rsid w:val="00580121"/>
    <w:rsid w:val="005841D5"/>
    <w:rsid w:val="0059179A"/>
    <w:rsid w:val="00596CF1"/>
    <w:rsid w:val="005D47FA"/>
    <w:rsid w:val="005D5618"/>
    <w:rsid w:val="005E051F"/>
    <w:rsid w:val="005E1414"/>
    <w:rsid w:val="005E2E8C"/>
    <w:rsid w:val="005F399E"/>
    <w:rsid w:val="005F45B7"/>
    <w:rsid w:val="0060442A"/>
    <w:rsid w:val="00606A90"/>
    <w:rsid w:val="006236A4"/>
    <w:rsid w:val="00630818"/>
    <w:rsid w:val="00635835"/>
    <w:rsid w:val="00645998"/>
    <w:rsid w:val="00654EEB"/>
    <w:rsid w:val="00674748"/>
    <w:rsid w:val="00691272"/>
    <w:rsid w:val="006A12D4"/>
    <w:rsid w:val="006A2FC2"/>
    <w:rsid w:val="006B5882"/>
    <w:rsid w:val="006D65D0"/>
    <w:rsid w:val="006D6B9D"/>
    <w:rsid w:val="00720D2E"/>
    <w:rsid w:val="0073461F"/>
    <w:rsid w:val="00743EBF"/>
    <w:rsid w:val="00745541"/>
    <w:rsid w:val="007636B8"/>
    <w:rsid w:val="00770AF9"/>
    <w:rsid w:val="0077327B"/>
    <w:rsid w:val="00783ACA"/>
    <w:rsid w:val="00783AD8"/>
    <w:rsid w:val="00794CD7"/>
    <w:rsid w:val="007A4177"/>
    <w:rsid w:val="007C545C"/>
    <w:rsid w:val="007E1818"/>
    <w:rsid w:val="007E340D"/>
    <w:rsid w:val="007F38AB"/>
    <w:rsid w:val="00805DA6"/>
    <w:rsid w:val="008073EB"/>
    <w:rsid w:val="008077DC"/>
    <w:rsid w:val="00834297"/>
    <w:rsid w:val="00885376"/>
    <w:rsid w:val="00894A38"/>
    <w:rsid w:val="008A4F73"/>
    <w:rsid w:val="008B0BBE"/>
    <w:rsid w:val="008C5CE6"/>
    <w:rsid w:val="008C6F25"/>
    <w:rsid w:val="008D72E4"/>
    <w:rsid w:val="008D77D6"/>
    <w:rsid w:val="008E4826"/>
    <w:rsid w:val="008E6D07"/>
    <w:rsid w:val="00902379"/>
    <w:rsid w:val="00982B9D"/>
    <w:rsid w:val="00995798"/>
    <w:rsid w:val="009B2705"/>
    <w:rsid w:val="009D68BB"/>
    <w:rsid w:val="009E1F22"/>
    <w:rsid w:val="009F271C"/>
    <w:rsid w:val="00A0195F"/>
    <w:rsid w:val="00A06D82"/>
    <w:rsid w:val="00A20795"/>
    <w:rsid w:val="00A22994"/>
    <w:rsid w:val="00A3062F"/>
    <w:rsid w:val="00A34D00"/>
    <w:rsid w:val="00A4140D"/>
    <w:rsid w:val="00A53A4E"/>
    <w:rsid w:val="00A6017F"/>
    <w:rsid w:val="00A87BBD"/>
    <w:rsid w:val="00AA3778"/>
    <w:rsid w:val="00AA7315"/>
    <w:rsid w:val="00AA7E4D"/>
    <w:rsid w:val="00AB38B7"/>
    <w:rsid w:val="00AB573A"/>
    <w:rsid w:val="00AC383B"/>
    <w:rsid w:val="00AC40D1"/>
    <w:rsid w:val="00AC474A"/>
    <w:rsid w:val="00AE568E"/>
    <w:rsid w:val="00B27CEC"/>
    <w:rsid w:val="00B63ED4"/>
    <w:rsid w:val="00B76E70"/>
    <w:rsid w:val="00B861D3"/>
    <w:rsid w:val="00B86F82"/>
    <w:rsid w:val="00B90134"/>
    <w:rsid w:val="00B91115"/>
    <w:rsid w:val="00BA2019"/>
    <w:rsid w:val="00BA72DB"/>
    <w:rsid w:val="00BC2AF6"/>
    <w:rsid w:val="00BC63C1"/>
    <w:rsid w:val="00BD04F5"/>
    <w:rsid w:val="00BD6434"/>
    <w:rsid w:val="00BE7863"/>
    <w:rsid w:val="00BF1799"/>
    <w:rsid w:val="00BF618E"/>
    <w:rsid w:val="00C06804"/>
    <w:rsid w:val="00C32F32"/>
    <w:rsid w:val="00C5521D"/>
    <w:rsid w:val="00C572BB"/>
    <w:rsid w:val="00C64E4E"/>
    <w:rsid w:val="00C72437"/>
    <w:rsid w:val="00C74E6D"/>
    <w:rsid w:val="00C91487"/>
    <w:rsid w:val="00CA403E"/>
    <w:rsid w:val="00CC59D0"/>
    <w:rsid w:val="00CC6E54"/>
    <w:rsid w:val="00CC7391"/>
    <w:rsid w:val="00CE44D8"/>
    <w:rsid w:val="00CF319E"/>
    <w:rsid w:val="00CF46F3"/>
    <w:rsid w:val="00CF4900"/>
    <w:rsid w:val="00D062FC"/>
    <w:rsid w:val="00D16F0B"/>
    <w:rsid w:val="00D24084"/>
    <w:rsid w:val="00D31C06"/>
    <w:rsid w:val="00D34948"/>
    <w:rsid w:val="00D4008F"/>
    <w:rsid w:val="00D57D76"/>
    <w:rsid w:val="00D609FB"/>
    <w:rsid w:val="00D66D09"/>
    <w:rsid w:val="00D71B27"/>
    <w:rsid w:val="00D856E5"/>
    <w:rsid w:val="00D86029"/>
    <w:rsid w:val="00DC4CBC"/>
    <w:rsid w:val="00DC5751"/>
    <w:rsid w:val="00DD1D43"/>
    <w:rsid w:val="00DE7032"/>
    <w:rsid w:val="00DF2C11"/>
    <w:rsid w:val="00DF35E4"/>
    <w:rsid w:val="00DF5307"/>
    <w:rsid w:val="00E25184"/>
    <w:rsid w:val="00E3201F"/>
    <w:rsid w:val="00E83544"/>
    <w:rsid w:val="00E97A8D"/>
    <w:rsid w:val="00EA38EF"/>
    <w:rsid w:val="00EA5336"/>
    <w:rsid w:val="00EA781D"/>
    <w:rsid w:val="00EB3792"/>
    <w:rsid w:val="00EB6000"/>
    <w:rsid w:val="00ED0934"/>
    <w:rsid w:val="00EF015F"/>
    <w:rsid w:val="00F237BA"/>
    <w:rsid w:val="00F84839"/>
    <w:rsid w:val="00F9264F"/>
    <w:rsid w:val="00F94081"/>
    <w:rsid w:val="00F974C6"/>
    <w:rsid w:val="00FA4A5A"/>
    <w:rsid w:val="00FB471B"/>
    <w:rsid w:val="00FB4CD6"/>
    <w:rsid w:val="00FE7DF5"/>
    <w:rsid w:val="00FF0B8E"/>
    <w:rsid w:val="00FF4680"/>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0FEBD"/>
  <w15:chartTrackingRefBased/>
  <w15:docId w15:val="{CD89A546-0CB2-43AB-A6A5-A99783A4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0952E5"/>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character" w:customStyle="1" w:styleId="Heading5Char">
    <w:name w:val="Heading 5 Char"/>
    <w:basedOn w:val="DefaultParagraphFont"/>
    <w:link w:val="Heading5"/>
    <w:uiPriority w:val="99"/>
    <w:semiHidden/>
    <w:rsid w:val="000952E5"/>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135A17"/>
    <w:pPr>
      <w:ind w:left="720"/>
      <w:contextualSpacing/>
    </w:pPr>
  </w:style>
  <w:style w:type="character" w:styleId="Hyperlink">
    <w:name w:val="Hyperlink"/>
    <w:basedOn w:val="DefaultParagraphFont"/>
    <w:uiPriority w:val="99"/>
    <w:unhideWhenUsed/>
    <w:rsid w:val="00534D0A"/>
    <w:rPr>
      <w:color w:val="8EB610" w:themeColor="hyperlink"/>
      <w:u w:val="single"/>
    </w:rPr>
  </w:style>
  <w:style w:type="paragraph" w:styleId="BalloonText">
    <w:name w:val="Balloon Text"/>
    <w:basedOn w:val="Normal"/>
    <w:link w:val="BalloonTextChar"/>
    <w:uiPriority w:val="99"/>
    <w:semiHidden/>
    <w:unhideWhenUsed/>
    <w:rsid w:val="001F1B95"/>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1F1B95"/>
    <w:rPr>
      <w:rFonts w:ascii="Segoe UI" w:hAnsi="Segoe UI" w:cs="Segoe UI"/>
    </w:rPr>
  </w:style>
  <w:style w:type="character" w:styleId="FollowedHyperlink">
    <w:name w:val="FollowedHyperlink"/>
    <w:basedOn w:val="DefaultParagraphFont"/>
    <w:uiPriority w:val="99"/>
    <w:semiHidden/>
    <w:unhideWhenUsed/>
    <w:rsid w:val="00EA5336"/>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606">
      <w:bodyDiv w:val="1"/>
      <w:marLeft w:val="0"/>
      <w:marRight w:val="0"/>
      <w:marTop w:val="0"/>
      <w:marBottom w:val="0"/>
      <w:divBdr>
        <w:top w:val="none" w:sz="0" w:space="0" w:color="auto"/>
        <w:left w:val="none" w:sz="0" w:space="0" w:color="auto"/>
        <w:bottom w:val="none" w:sz="0" w:space="0" w:color="auto"/>
        <w:right w:val="none" w:sz="0" w:space="0" w:color="auto"/>
      </w:divBdr>
      <w:divsChild>
        <w:div w:id="1644387986">
          <w:marLeft w:val="0"/>
          <w:marRight w:val="0"/>
          <w:marTop w:val="0"/>
          <w:marBottom w:val="0"/>
          <w:divBdr>
            <w:top w:val="none" w:sz="0" w:space="0" w:color="auto"/>
            <w:left w:val="none" w:sz="0" w:space="0" w:color="auto"/>
            <w:bottom w:val="none" w:sz="0" w:space="0" w:color="auto"/>
            <w:right w:val="none" w:sz="0" w:space="0" w:color="auto"/>
          </w:divBdr>
          <w:divsChild>
            <w:div w:id="900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7914">
      <w:bodyDiv w:val="1"/>
      <w:marLeft w:val="0"/>
      <w:marRight w:val="0"/>
      <w:marTop w:val="0"/>
      <w:marBottom w:val="0"/>
      <w:divBdr>
        <w:top w:val="none" w:sz="0" w:space="0" w:color="auto"/>
        <w:left w:val="none" w:sz="0" w:space="0" w:color="auto"/>
        <w:bottom w:val="none" w:sz="0" w:space="0" w:color="auto"/>
        <w:right w:val="none" w:sz="0" w:space="0" w:color="auto"/>
      </w:divBdr>
    </w:div>
    <w:div w:id="612707349">
      <w:bodyDiv w:val="1"/>
      <w:marLeft w:val="0"/>
      <w:marRight w:val="0"/>
      <w:marTop w:val="0"/>
      <w:marBottom w:val="0"/>
      <w:divBdr>
        <w:top w:val="none" w:sz="0" w:space="0" w:color="auto"/>
        <w:left w:val="none" w:sz="0" w:space="0" w:color="auto"/>
        <w:bottom w:val="none" w:sz="0" w:space="0" w:color="auto"/>
        <w:right w:val="none" w:sz="0" w:space="0" w:color="auto"/>
      </w:divBdr>
    </w:div>
    <w:div w:id="621107069">
      <w:bodyDiv w:val="1"/>
      <w:marLeft w:val="0"/>
      <w:marRight w:val="0"/>
      <w:marTop w:val="0"/>
      <w:marBottom w:val="0"/>
      <w:divBdr>
        <w:top w:val="none" w:sz="0" w:space="0" w:color="auto"/>
        <w:left w:val="none" w:sz="0" w:space="0" w:color="auto"/>
        <w:bottom w:val="none" w:sz="0" w:space="0" w:color="auto"/>
        <w:right w:val="none" w:sz="0" w:space="0" w:color="auto"/>
      </w:divBdr>
    </w:div>
    <w:div w:id="649528139">
      <w:bodyDiv w:val="1"/>
      <w:marLeft w:val="0"/>
      <w:marRight w:val="0"/>
      <w:marTop w:val="0"/>
      <w:marBottom w:val="0"/>
      <w:divBdr>
        <w:top w:val="none" w:sz="0" w:space="0" w:color="auto"/>
        <w:left w:val="none" w:sz="0" w:space="0" w:color="auto"/>
        <w:bottom w:val="none" w:sz="0" w:space="0" w:color="auto"/>
        <w:right w:val="none" w:sz="0" w:space="0" w:color="auto"/>
      </w:divBdr>
    </w:div>
    <w:div w:id="779374926">
      <w:bodyDiv w:val="1"/>
      <w:marLeft w:val="0"/>
      <w:marRight w:val="0"/>
      <w:marTop w:val="0"/>
      <w:marBottom w:val="0"/>
      <w:divBdr>
        <w:top w:val="none" w:sz="0" w:space="0" w:color="auto"/>
        <w:left w:val="none" w:sz="0" w:space="0" w:color="auto"/>
        <w:bottom w:val="none" w:sz="0" w:space="0" w:color="auto"/>
        <w:right w:val="none" w:sz="0" w:space="0" w:color="auto"/>
      </w:divBdr>
    </w:div>
    <w:div w:id="825784023">
      <w:bodyDiv w:val="1"/>
      <w:marLeft w:val="0"/>
      <w:marRight w:val="0"/>
      <w:marTop w:val="0"/>
      <w:marBottom w:val="0"/>
      <w:divBdr>
        <w:top w:val="none" w:sz="0" w:space="0" w:color="auto"/>
        <w:left w:val="none" w:sz="0" w:space="0" w:color="auto"/>
        <w:bottom w:val="none" w:sz="0" w:space="0" w:color="auto"/>
        <w:right w:val="none" w:sz="0" w:space="0" w:color="auto"/>
      </w:divBdr>
    </w:div>
    <w:div w:id="881094943">
      <w:bodyDiv w:val="1"/>
      <w:marLeft w:val="0"/>
      <w:marRight w:val="0"/>
      <w:marTop w:val="0"/>
      <w:marBottom w:val="0"/>
      <w:divBdr>
        <w:top w:val="none" w:sz="0" w:space="0" w:color="auto"/>
        <w:left w:val="none" w:sz="0" w:space="0" w:color="auto"/>
        <w:bottom w:val="none" w:sz="0" w:space="0" w:color="auto"/>
        <w:right w:val="none" w:sz="0" w:space="0" w:color="auto"/>
      </w:divBdr>
    </w:div>
    <w:div w:id="898327127">
      <w:bodyDiv w:val="1"/>
      <w:marLeft w:val="0"/>
      <w:marRight w:val="0"/>
      <w:marTop w:val="0"/>
      <w:marBottom w:val="0"/>
      <w:divBdr>
        <w:top w:val="none" w:sz="0" w:space="0" w:color="auto"/>
        <w:left w:val="none" w:sz="0" w:space="0" w:color="auto"/>
        <w:bottom w:val="none" w:sz="0" w:space="0" w:color="auto"/>
        <w:right w:val="none" w:sz="0" w:space="0" w:color="auto"/>
      </w:divBdr>
    </w:div>
    <w:div w:id="1313876146">
      <w:bodyDiv w:val="1"/>
      <w:marLeft w:val="0"/>
      <w:marRight w:val="0"/>
      <w:marTop w:val="0"/>
      <w:marBottom w:val="0"/>
      <w:divBdr>
        <w:top w:val="none" w:sz="0" w:space="0" w:color="auto"/>
        <w:left w:val="none" w:sz="0" w:space="0" w:color="auto"/>
        <w:bottom w:val="none" w:sz="0" w:space="0" w:color="auto"/>
        <w:right w:val="none" w:sz="0" w:space="0" w:color="auto"/>
      </w:divBdr>
    </w:div>
    <w:div w:id="1641377196">
      <w:bodyDiv w:val="1"/>
      <w:marLeft w:val="0"/>
      <w:marRight w:val="0"/>
      <w:marTop w:val="0"/>
      <w:marBottom w:val="0"/>
      <w:divBdr>
        <w:top w:val="none" w:sz="0" w:space="0" w:color="auto"/>
        <w:left w:val="none" w:sz="0" w:space="0" w:color="auto"/>
        <w:bottom w:val="none" w:sz="0" w:space="0" w:color="auto"/>
        <w:right w:val="none" w:sz="0" w:space="0" w:color="auto"/>
      </w:divBdr>
    </w:div>
    <w:div w:id="1788500298">
      <w:bodyDiv w:val="1"/>
      <w:marLeft w:val="0"/>
      <w:marRight w:val="0"/>
      <w:marTop w:val="0"/>
      <w:marBottom w:val="0"/>
      <w:divBdr>
        <w:top w:val="none" w:sz="0" w:space="0" w:color="auto"/>
        <w:left w:val="none" w:sz="0" w:space="0" w:color="auto"/>
        <w:bottom w:val="none" w:sz="0" w:space="0" w:color="auto"/>
        <w:right w:val="none" w:sz="0" w:space="0" w:color="auto"/>
      </w:divBdr>
    </w:div>
    <w:div w:id="1844396608">
      <w:bodyDiv w:val="1"/>
      <w:marLeft w:val="0"/>
      <w:marRight w:val="0"/>
      <w:marTop w:val="0"/>
      <w:marBottom w:val="0"/>
      <w:divBdr>
        <w:top w:val="none" w:sz="0" w:space="0" w:color="auto"/>
        <w:left w:val="none" w:sz="0" w:space="0" w:color="auto"/>
        <w:bottom w:val="none" w:sz="0" w:space="0" w:color="auto"/>
        <w:right w:val="none" w:sz="0" w:space="0" w:color="auto"/>
      </w:divBdr>
    </w:div>
    <w:div w:id="1879662146">
      <w:bodyDiv w:val="1"/>
      <w:marLeft w:val="0"/>
      <w:marRight w:val="0"/>
      <w:marTop w:val="0"/>
      <w:marBottom w:val="0"/>
      <w:divBdr>
        <w:top w:val="none" w:sz="0" w:space="0" w:color="auto"/>
        <w:left w:val="none" w:sz="0" w:space="0" w:color="auto"/>
        <w:bottom w:val="none" w:sz="0" w:space="0" w:color="auto"/>
        <w:right w:val="none" w:sz="0" w:space="0" w:color="auto"/>
      </w:divBdr>
    </w:div>
    <w:div w:id="2048991158">
      <w:bodyDiv w:val="1"/>
      <w:marLeft w:val="0"/>
      <w:marRight w:val="0"/>
      <w:marTop w:val="0"/>
      <w:marBottom w:val="0"/>
      <w:divBdr>
        <w:top w:val="none" w:sz="0" w:space="0" w:color="auto"/>
        <w:left w:val="none" w:sz="0" w:space="0" w:color="auto"/>
        <w:bottom w:val="none" w:sz="0" w:space="0" w:color="auto"/>
        <w:right w:val="none" w:sz="0" w:space="0" w:color="auto"/>
      </w:divBdr>
    </w:div>
    <w:div w:id="208633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7DA16A36F246C7AC15EFACC53AB037"/>
        <w:category>
          <w:name w:val="General"/>
          <w:gallery w:val="placeholder"/>
        </w:category>
        <w:types>
          <w:type w:val="bbPlcHdr"/>
        </w:types>
        <w:behaviors>
          <w:behavior w:val="content"/>
        </w:behaviors>
        <w:guid w:val="{5B24E5E2-0F81-4E44-94F3-FA5F06D373F7}"/>
      </w:docPartPr>
      <w:docPartBody>
        <w:p w:rsidR="003E6961" w:rsidRDefault="003E6961">
          <w:pPr>
            <w:pStyle w:val="F97DA16A36F246C7AC15EFACC53AB037"/>
          </w:pPr>
          <w:r>
            <w:t>[Your Name]</w:t>
          </w:r>
        </w:p>
      </w:docPartBody>
    </w:docPart>
    <w:docPart>
      <w:docPartPr>
        <w:name w:val="A83D7CC69ABE44E2A713266A8DEF1AF6"/>
        <w:category>
          <w:name w:val="General"/>
          <w:gallery w:val="placeholder"/>
        </w:category>
        <w:types>
          <w:type w:val="bbPlcHdr"/>
        </w:types>
        <w:behaviors>
          <w:behavior w:val="content"/>
        </w:behaviors>
        <w:guid w:val="{466E8BAB-D152-4B39-A182-57559C85A382}"/>
      </w:docPartPr>
      <w:docPartBody>
        <w:p w:rsidR="003E6961" w:rsidRDefault="003E6961">
          <w:pPr>
            <w:pStyle w:val="A83D7CC69ABE44E2A713266A8DEF1AF6"/>
          </w:pPr>
          <w:r>
            <w:rPr>
              <w:rStyle w:val="PlaceholderText"/>
            </w:rPr>
            <w:t>Enter any content that you want to repeat, including other content controls. You can also insert this control around table rows in order to repeat parts of a table.</w:t>
          </w:r>
        </w:p>
      </w:docPartBody>
    </w:docPart>
    <w:docPart>
      <w:docPartPr>
        <w:name w:val="DF39DA96AC244CFE9C36F1C5D8F2516C"/>
        <w:category>
          <w:name w:val="General"/>
          <w:gallery w:val="placeholder"/>
        </w:category>
        <w:types>
          <w:type w:val="bbPlcHdr"/>
        </w:types>
        <w:behaviors>
          <w:behavior w:val="content"/>
        </w:behaviors>
        <w:guid w:val="{54AC8ECF-8788-4B10-BA8F-219259400FA2}"/>
      </w:docPartPr>
      <w:docPartBody>
        <w:p w:rsidR="003E6961" w:rsidRDefault="003E6961">
          <w:pPr>
            <w:pStyle w:val="DF39DA96AC244CFE9C36F1C5D8F2516C"/>
          </w:pPr>
          <w:r>
            <w:rPr>
              <w:rStyle w:val="PlaceholderText"/>
            </w:rPr>
            <w:t>Enter any content that you want to repeat, including other content controls. You can also insert this control around table rows in order to repeat parts of a table.</w:t>
          </w:r>
        </w:p>
      </w:docPartBody>
    </w:docPart>
    <w:docPart>
      <w:docPartPr>
        <w:name w:val="44019BC7F096AA45B4808A2CE71DDB6E"/>
        <w:category>
          <w:name w:val="General"/>
          <w:gallery w:val="placeholder"/>
        </w:category>
        <w:types>
          <w:type w:val="bbPlcHdr"/>
        </w:types>
        <w:behaviors>
          <w:behavior w:val="content"/>
        </w:behaviors>
        <w:guid w:val="{A37F9BF3-BFEC-C145-AAC5-16522C0CF038}"/>
      </w:docPartPr>
      <w:docPartBody>
        <w:p w:rsidR="00000000" w:rsidRDefault="00670F8A" w:rsidP="00670F8A">
          <w:pPr>
            <w:pStyle w:val="44019BC7F096AA45B4808A2CE71DDB6E"/>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312"/>
    <w:rsid w:val="001E5312"/>
    <w:rsid w:val="00340669"/>
    <w:rsid w:val="003E6961"/>
    <w:rsid w:val="00670F8A"/>
    <w:rsid w:val="006E0909"/>
    <w:rsid w:val="007A04A1"/>
    <w:rsid w:val="00964468"/>
    <w:rsid w:val="0099686D"/>
    <w:rsid w:val="009F13AE"/>
    <w:rsid w:val="00A57E3E"/>
    <w:rsid w:val="00BC7EA2"/>
    <w:rsid w:val="00CF283B"/>
    <w:rsid w:val="00DC703D"/>
    <w:rsid w:val="00E8732C"/>
    <w:rsid w:val="00E92917"/>
    <w:rsid w:val="00F0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38AC1050184E949C45AF1AD043AE4B">
    <w:name w:val="DB38AC1050184E949C45AF1AD043AE4B"/>
  </w:style>
  <w:style w:type="paragraph" w:customStyle="1" w:styleId="D8A28730FC0F4D478A05EA66A657ACDC">
    <w:name w:val="D8A28730FC0F4D478A05EA66A657ACDC"/>
  </w:style>
  <w:style w:type="paragraph" w:customStyle="1" w:styleId="BCA8DE321DD2453188047806EA07634D">
    <w:name w:val="BCA8DE321DD2453188047806EA07634D"/>
  </w:style>
  <w:style w:type="paragraph" w:customStyle="1" w:styleId="5865EBE020274E90BE88EE63295E02DD">
    <w:name w:val="5865EBE020274E90BE88EE63295E02DD"/>
  </w:style>
  <w:style w:type="paragraph" w:customStyle="1" w:styleId="B10DE67B854F4252A5DFF67BD92DBBAB">
    <w:name w:val="B10DE67B854F4252A5DFF67BD92DBBAB"/>
  </w:style>
  <w:style w:type="paragraph" w:customStyle="1" w:styleId="6119338CAE6F47528B87D7C6430908B2">
    <w:name w:val="6119338CAE6F47528B87D7C6430908B2"/>
  </w:style>
  <w:style w:type="character" w:styleId="PlaceholderText">
    <w:name w:val="Placeholder Text"/>
    <w:basedOn w:val="DefaultParagraphFont"/>
    <w:uiPriority w:val="99"/>
    <w:semiHidden/>
    <w:rsid w:val="00670F8A"/>
    <w:rPr>
      <w:color w:val="808080"/>
    </w:rPr>
  </w:style>
  <w:style w:type="paragraph" w:customStyle="1" w:styleId="C52290B85D2F4F6C8B57D83592B0C1CB">
    <w:name w:val="C52290B85D2F4F6C8B57D83592B0C1CB"/>
  </w:style>
  <w:style w:type="character" w:styleId="Strong">
    <w:name w:val="Strong"/>
    <w:basedOn w:val="DefaultParagraphFont"/>
    <w:uiPriority w:val="22"/>
    <w:qFormat/>
    <w:rPr>
      <w:b/>
      <w:bCs/>
    </w:rPr>
  </w:style>
  <w:style w:type="paragraph" w:customStyle="1" w:styleId="F39884C9948D4AB6ABFC5A24A5A5F369">
    <w:name w:val="F39884C9948D4AB6ABFC5A24A5A5F369"/>
  </w:style>
  <w:style w:type="paragraph" w:customStyle="1" w:styleId="423C74C16CCC4B8F87969BCAA33149F0">
    <w:name w:val="423C74C16CCC4B8F87969BCAA33149F0"/>
  </w:style>
  <w:style w:type="paragraph" w:customStyle="1" w:styleId="E234384A13BE4C408A1CF4FEBB20C12B">
    <w:name w:val="E234384A13BE4C408A1CF4FEBB20C12B"/>
  </w:style>
  <w:style w:type="paragraph" w:customStyle="1" w:styleId="1B663A9C0119447CAC249F00D0C7BF81">
    <w:name w:val="1B663A9C0119447CAC249F00D0C7BF81"/>
  </w:style>
  <w:style w:type="paragraph" w:customStyle="1" w:styleId="78E17DECA59E4555963F7DC293558D6D">
    <w:name w:val="78E17DECA59E4555963F7DC293558D6D"/>
  </w:style>
  <w:style w:type="paragraph" w:customStyle="1" w:styleId="148E7966ED79420A9DAE0E5D4F0099A9">
    <w:name w:val="148E7966ED79420A9DAE0E5D4F0099A9"/>
  </w:style>
  <w:style w:type="paragraph" w:customStyle="1" w:styleId="AEAAE9D99A644E65AC6B4DC7A54FB2B8">
    <w:name w:val="AEAAE9D99A644E65AC6B4DC7A54FB2B8"/>
  </w:style>
  <w:style w:type="paragraph" w:customStyle="1" w:styleId="8D1AE6F1C208492581FBB9C3BE9363EF">
    <w:name w:val="8D1AE6F1C208492581FBB9C3BE9363EF"/>
  </w:style>
  <w:style w:type="paragraph" w:customStyle="1" w:styleId="F16411ACDFCE49BCA8795BB45BE58FF4">
    <w:name w:val="F16411ACDFCE49BCA8795BB45BE58FF4"/>
  </w:style>
  <w:style w:type="paragraph" w:customStyle="1" w:styleId="4913EA3DEA16411EBD307D1F4CE39A13">
    <w:name w:val="4913EA3DEA16411EBD307D1F4CE39A13"/>
  </w:style>
  <w:style w:type="paragraph" w:customStyle="1" w:styleId="401F0C64D2A64CD19071027E1A054DB1">
    <w:name w:val="401F0C64D2A64CD19071027E1A054DB1"/>
  </w:style>
  <w:style w:type="paragraph" w:customStyle="1" w:styleId="4E4CDBCD50C4431DBB0643287D3C9028">
    <w:name w:val="4E4CDBCD50C4431DBB0643287D3C9028"/>
  </w:style>
  <w:style w:type="paragraph" w:customStyle="1" w:styleId="5D832C4B7555431A806ACC835334D696">
    <w:name w:val="5D832C4B7555431A806ACC835334D696"/>
  </w:style>
  <w:style w:type="paragraph" w:customStyle="1" w:styleId="918B1732534D4ED6AE19BEA724EE72EB">
    <w:name w:val="918B1732534D4ED6AE19BEA724EE72EB"/>
  </w:style>
  <w:style w:type="paragraph" w:customStyle="1" w:styleId="48CB188C1E6D428A8C1CC9A6080903AB">
    <w:name w:val="48CB188C1E6D428A8C1CC9A6080903AB"/>
    <w:rsid w:val="001E5312"/>
  </w:style>
  <w:style w:type="paragraph" w:customStyle="1" w:styleId="96A9CEC06CEE4A998D2580910A9CB8A8">
    <w:name w:val="96A9CEC06CEE4A998D2580910A9CB8A8"/>
    <w:rsid w:val="001E5312"/>
  </w:style>
  <w:style w:type="paragraph" w:customStyle="1" w:styleId="95485353416146D79B571A36F06F0CF9">
    <w:name w:val="95485353416146D79B571A36F06F0CF9"/>
    <w:rsid w:val="001E5312"/>
  </w:style>
  <w:style w:type="paragraph" w:customStyle="1" w:styleId="D7A035B905094978822E0ADC8698BF05">
    <w:name w:val="D7A035B905094978822E0ADC8698BF05"/>
    <w:rsid w:val="001E5312"/>
  </w:style>
  <w:style w:type="paragraph" w:customStyle="1" w:styleId="C1D63A48731F40AD8FA7BFA591ECDB9B">
    <w:name w:val="C1D63A48731F40AD8FA7BFA591ECDB9B"/>
    <w:rsid w:val="001E5312"/>
  </w:style>
  <w:style w:type="paragraph" w:customStyle="1" w:styleId="83A520E86D8A41B780EC2B3D93F6C30B">
    <w:name w:val="83A520E86D8A41B780EC2B3D93F6C30B"/>
    <w:rsid w:val="001E5312"/>
  </w:style>
  <w:style w:type="paragraph" w:customStyle="1" w:styleId="27CBA59E88A24E049FE69DBCF0E3BB62">
    <w:name w:val="27CBA59E88A24E049FE69DBCF0E3BB62"/>
    <w:rsid w:val="001E5312"/>
  </w:style>
  <w:style w:type="paragraph" w:customStyle="1" w:styleId="C1DD92DF33624326B33022351D58D9E9">
    <w:name w:val="C1DD92DF33624326B33022351D58D9E9"/>
    <w:rsid w:val="001E5312"/>
  </w:style>
  <w:style w:type="paragraph" w:customStyle="1" w:styleId="968881080B6A485BACE1511153999BDB">
    <w:name w:val="968881080B6A485BACE1511153999BDB"/>
    <w:rsid w:val="001E5312"/>
  </w:style>
  <w:style w:type="paragraph" w:customStyle="1" w:styleId="79820E89D12649259C00336DECD6D498">
    <w:name w:val="79820E89D12649259C00336DECD6D498"/>
    <w:rsid w:val="001E5312"/>
  </w:style>
  <w:style w:type="paragraph" w:customStyle="1" w:styleId="6666F2908BA54F1898DF2DD238D13776">
    <w:name w:val="6666F2908BA54F1898DF2DD238D13776"/>
    <w:rsid w:val="001E5312"/>
  </w:style>
  <w:style w:type="paragraph" w:customStyle="1" w:styleId="55EF42CC67224094976151DFF41E3B07">
    <w:name w:val="55EF42CC67224094976151DFF41E3B07"/>
    <w:rsid w:val="001E5312"/>
  </w:style>
  <w:style w:type="paragraph" w:customStyle="1" w:styleId="F62FEBB4DE414652B7E16C5CF921A0FD">
    <w:name w:val="F62FEBB4DE414652B7E16C5CF921A0FD"/>
    <w:rsid w:val="001E5312"/>
  </w:style>
  <w:style w:type="paragraph" w:customStyle="1" w:styleId="A6125E32357E48E2A9F024C31E712AD4">
    <w:name w:val="A6125E32357E48E2A9F024C31E712AD4"/>
    <w:rsid w:val="001E5312"/>
  </w:style>
  <w:style w:type="paragraph" w:customStyle="1" w:styleId="80AF7DF7176148DB94DD82B5A77D8076">
    <w:name w:val="80AF7DF7176148DB94DD82B5A77D8076"/>
    <w:rsid w:val="001E5312"/>
  </w:style>
  <w:style w:type="paragraph" w:customStyle="1" w:styleId="6FD284E7779144E7853B613FB0B7753A">
    <w:name w:val="6FD284E7779144E7853B613FB0B7753A"/>
    <w:rsid w:val="001E5312"/>
  </w:style>
  <w:style w:type="paragraph" w:customStyle="1" w:styleId="7A5449C8BBAF49D2B406043DF1D53922">
    <w:name w:val="7A5449C8BBAF49D2B406043DF1D53922"/>
    <w:rsid w:val="001E5312"/>
  </w:style>
  <w:style w:type="paragraph" w:customStyle="1" w:styleId="6BE82D02194E4DDFB58E3B1AAEAB6C47">
    <w:name w:val="6BE82D02194E4DDFB58E3B1AAEAB6C47"/>
    <w:rsid w:val="001E5312"/>
  </w:style>
  <w:style w:type="paragraph" w:customStyle="1" w:styleId="9C72F2155C864D44B3399C2BD225AC0A">
    <w:name w:val="9C72F2155C864D44B3399C2BD225AC0A"/>
    <w:rsid w:val="001E5312"/>
  </w:style>
  <w:style w:type="paragraph" w:customStyle="1" w:styleId="993FA44B17E74BCD991DF099E29600F6">
    <w:name w:val="993FA44B17E74BCD991DF099E29600F6"/>
    <w:rsid w:val="001E5312"/>
  </w:style>
  <w:style w:type="paragraph" w:customStyle="1" w:styleId="FA0C14EC9F6E42AB8C7F4CC5FC4F7E4E">
    <w:name w:val="FA0C14EC9F6E42AB8C7F4CC5FC4F7E4E"/>
    <w:rsid w:val="001E5312"/>
  </w:style>
  <w:style w:type="paragraph" w:customStyle="1" w:styleId="D0250E5D71754792A9E7BBE663664D89">
    <w:name w:val="D0250E5D71754792A9E7BBE663664D89"/>
    <w:rsid w:val="001E5312"/>
  </w:style>
  <w:style w:type="paragraph" w:customStyle="1" w:styleId="75E4C3DA3012420FA4458F14D3D503E0">
    <w:name w:val="75E4C3DA3012420FA4458F14D3D503E0"/>
    <w:rsid w:val="001E5312"/>
  </w:style>
  <w:style w:type="paragraph" w:customStyle="1" w:styleId="D59D0EFDF87742CFBEC86963AA06D78F">
    <w:name w:val="D59D0EFDF87742CFBEC86963AA06D78F"/>
    <w:rsid w:val="001E5312"/>
  </w:style>
  <w:style w:type="paragraph" w:customStyle="1" w:styleId="BB6A6182B2624077B8B14205DC697CFE">
    <w:name w:val="BB6A6182B2624077B8B14205DC697CFE"/>
    <w:rsid w:val="001E5312"/>
  </w:style>
  <w:style w:type="paragraph" w:customStyle="1" w:styleId="48DD766D9D3E42FAB26C8185C983467A">
    <w:name w:val="48DD766D9D3E42FAB26C8185C983467A"/>
    <w:rsid w:val="009F13AE"/>
  </w:style>
  <w:style w:type="paragraph" w:customStyle="1" w:styleId="EAF7B3CAA8E745B3AED4A5699B3DCBB2">
    <w:name w:val="EAF7B3CAA8E745B3AED4A5699B3DCBB2"/>
    <w:rsid w:val="009F13AE"/>
  </w:style>
  <w:style w:type="paragraph" w:customStyle="1" w:styleId="F8E7CFA198004399812ED1AFD8AB61D0">
    <w:name w:val="F8E7CFA198004399812ED1AFD8AB61D0"/>
    <w:rsid w:val="009F13AE"/>
  </w:style>
  <w:style w:type="paragraph" w:customStyle="1" w:styleId="4583AD9B33D4442A8D427A62706061FA">
    <w:name w:val="4583AD9B33D4442A8D427A62706061FA"/>
    <w:rsid w:val="009F13AE"/>
  </w:style>
  <w:style w:type="paragraph" w:customStyle="1" w:styleId="7B51DDF04F244EFFAED19495F04AC612">
    <w:name w:val="7B51DDF04F244EFFAED19495F04AC612"/>
    <w:rsid w:val="009F13AE"/>
  </w:style>
  <w:style w:type="paragraph" w:customStyle="1" w:styleId="030877B20E784BCF89458CFB46C75A62">
    <w:name w:val="030877B20E784BCF89458CFB46C75A62"/>
    <w:rsid w:val="009F13AE"/>
  </w:style>
  <w:style w:type="paragraph" w:customStyle="1" w:styleId="730C5F81CAF54840A929585CB9CD437B">
    <w:name w:val="730C5F81CAF54840A929585CB9CD437B"/>
    <w:rsid w:val="009F13AE"/>
  </w:style>
  <w:style w:type="paragraph" w:customStyle="1" w:styleId="634E63DD15C64FA094DF83C308F83763">
    <w:name w:val="634E63DD15C64FA094DF83C308F83763"/>
    <w:rsid w:val="009F13AE"/>
  </w:style>
  <w:style w:type="paragraph" w:customStyle="1" w:styleId="A235E50C34634500AB7E2ABB79F0CCB4">
    <w:name w:val="A235E50C34634500AB7E2ABB79F0CCB4"/>
  </w:style>
  <w:style w:type="paragraph" w:customStyle="1" w:styleId="A3DEECB7C1584CA5B21FC532BCCFED21">
    <w:name w:val="A3DEECB7C1584CA5B21FC532BCCFED21"/>
  </w:style>
  <w:style w:type="paragraph" w:customStyle="1" w:styleId="4CF6046E88F34A50996547026DC6DA60">
    <w:name w:val="4CF6046E88F34A50996547026DC6DA60"/>
  </w:style>
  <w:style w:type="paragraph" w:customStyle="1" w:styleId="DE08E6B7C5534C35863335DEC72DA1A6">
    <w:name w:val="DE08E6B7C5534C35863335DEC72DA1A6"/>
  </w:style>
  <w:style w:type="paragraph" w:customStyle="1" w:styleId="4E087251A86748E8A17F5E4A42AFBB10">
    <w:name w:val="4E087251A86748E8A17F5E4A42AFBB10"/>
  </w:style>
  <w:style w:type="paragraph" w:customStyle="1" w:styleId="D190E2E59B6B47A1999C8D714400409F">
    <w:name w:val="D190E2E59B6B47A1999C8D714400409F"/>
  </w:style>
  <w:style w:type="paragraph" w:customStyle="1" w:styleId="BC07925EA51449328E9B643F3C093A1D">
    <w:name w:val="BC07925EA51449328E9B643F3C093A1D"/>
  </w:style>
  <w:style w:type="paragraph" w:customStyle="1" w:styleId="718D6F3AB98C463594425BFF691B1CC2">
    <w:name w:val="718D6F3AB98C463594425BFF691B1CC2"/>
  </w:style>
  <w:style w:type="paragraph" w:customStyle="1" w:styleId="70F4D511585942CFB014B3FCF65E2B75">
    <w:name w:val="70F4D511585942CFB014B3FCF65E2B75"/>
  </w:style>
  <w:style w:type="paragraph" w:customStyle="1" w:styleId="FEB82EA90470437E892610EA94185E7D">
    <w:name w:val="FEB82EA90470437E892610EA94185E7D"/>
  </w:style>
  <w:style w:type="paragraph" w:customStyle="1" w:styleId="5ABE045F311D4711804AAD3E0BEF2273">
    <w:name w:val="5ABE045F311D4711804AAD3E0BEF2273"/>
  </w:style>
  <w:style w:type="paragraph" w:customStyle="1" w:styleId="0DE8A58EE7C645B8A8CF685D763E764C">
    <w:name w:val="0DE8A58EE7C645B8A8CF685D763E764C"/>
  </w:style>
  <w:style w:type="paragraph" w:customStyle="1" w:styleId="3BA0295F0F0444BFA00A12F1F815C40E">
    <w:name w:val="3BA0295F0F0444BFA00A12F1F815C40E"/>
  </w:style>
  <w:style w:type="paragraph" w:customStyle="1" w:styleId="1F347317966A4FA4A3E6790ABAA95094">
    <w:name w:val="1F347317966A4FA4A3E6790ABAA95094"/>
  </w:style>
  <w:style w:type="paragraph" w:customStyle="1" w:styleId="F97DA16A36F246C7AC15EFACC53AB037">
    <w:name w:val="F97DA16A36F246C7AC15EFACC53AB037"/>
  </w:style>
  <w:style w:type="paragraph" w:customStyle="1" w:styleId="A83D7CC69ABE44E2A713266A8DEF1AF6">
    <w:name w:val="A83D7CC69ABE44E2A713266A8DEF1AF6"/>
  </w:style>
  <w:style w:type="paragraph" w:customStyle="1" w:styleId="DF39DA96AC244CFE9C36F1C5D8F2516C">
    <w:name w:val="DF39DA96AC244CFE9C36F1C5D8F2516C"/>
  </w:style>
  <w:style w:type="paragraph" w:customStyle="1" w:styleId="BB5F361335B74B25A71540FE1783B4E8">
    <w:name w:val="BB5F361335B74B25A71540FE1783B4E8"/>
  </w:style>
  <w:style w:type="paragraph" w:customStyle="1" w:styleId="C8D81D03C6B84620AAEFB545F6CE56BD">
    <w:name w:val="C8D81D03C6B84620AAEFB545F6CE56BD"/>
    <w:rsid w:val="003E6961"/>
  </w:style>
  <w:style w:type="paragraph" w:customStyle="1" w:styleId="D3EA1F31693845F39FBF9BA790BCB4C0">
    <w:name w:val="D3EA1F31693845F39FBF9BA790BCB4C0"/>
    <w:rsid w:val="0099686D"/>
  </w:style>
  <w:style w:type="paragraph" w:customStyle="1" w:styleId="3DE7204DFE854E798D01A1C8A564938B">
    <w:name w:val="3DE7204DFE854E798D01A1C8A564938B"/>
    <w:rsid w:val="0099686D"/>
  </w:style>
  <w:style w:type="paragraph" w:customStyle="1" w:styleId="B0B869174FCD54499A2A08FAE4C89F5E">
    <w:name w:val="B0B869174FCD54499A2A08FAE4C89F5E"/>
    <w:rsid w:val="00340669"/>
    <w:pPr>
      <w:spacing w:after="0" w:line="240" w:lineRule="auto"/>
    </w:pPr>
    <w:rPr>
      <w:sz w:val="24"/>
      <w:szCs w:val="24"/>
    </w:rPr>
  </w:style>
  <w:style w:type="paragraph" w:customStyle="1" w:styleId="01ED263A493CB540B6EDD8730F21AB3E">
    <w:name w:val="01ED263A493CB540B6EDD8730F21AB3E"/>
    <w:rsid w:val="00340669"/>
    <w:pPr>
      <w:spacing w:after="0" w:line="240" w:lineRule="auto"/>
    </w:pPr>
    <w:rPr>
      <w:sz w:val="24"/>
      <w:szCs w:val="24"/>
    </w:rPr>
  </w:style>
  <w:style w:type="paragraph" w:customStyle="1" w:styleId="92E0A64E55AAD1419E336F559834D153">
    <w:name w:val="92E0A64E55AAD1419E336F559834D153"/>
    <w:rsid w:val="00340669"/>
    <w:pPr>
      <w:spacing w:after="0" w:line="240" w:lineRule="auto"/>
    </w:pPr>
    <w:rPr>
      <w:sz w:val="24"/>
      <w:szCs w:val="24"/>
    </w:rPr>
  </w:style>
  <w:style w:type="paragraph" w:customStyle="1" w:styleId="D5B41B739A240540B100212B8F65860D">
    <w:name w:val="D5B41B739A240540B100212B8F65860D"/>
    <w:rsid w:val="00340669"/>
    <w:pPr>
      <w:spacing w:after="0" w:line="240" w:lineRule="auto"/>
    </w:pPr>
    <w:rPr>
      <w:sz w:val="24"/>
      <w:szCs w:val="24"/>
    </w:rPr>
  </w:style>
  <w:style w:type="paragraph" w:customStyle="1" w:styleId="0AEFA875B85B744D86FC9CBC9354A558">
    <w:name w:val="0AEFA875B85B744D86FC9CBC9354A558"/>
    <w:rsid w:val="00340669"/>
    <w:pPr>
      <w:spacing w:after="0" w:line="240" w:lineRule="auto"/>
    </w:pPr>
    <w:rPr>
      <w:sz w:val="24"/>
      <w:szCs w:val="24"/>
    </w:rPr>
  </w:style>
  <w:style w:type="paragraph" w:customStyle="1" w:styleId="BB02FA002547D2489B5B82497F642168">
    <w:name w:val="BB02FA002547D2489B5B82497F642168"/>
    <w:rsid w:val="00340669"/>
    <w:pPr>
      <w:spacing w:after="0" w:line="240" w:lineRule="auto"/>
    </w:pPr>
    <w:rPr>
      <w:sz w:val="24"/>
      <w:szCs w:val="24"/>
    </w:rPr>
  </w:style>
  <w:style w:type="paragraph" w:customStyle="1" w:styleId="306BC282931FE548A34EE4E9274C51AC">
    <w:name w:val="306BC282931FE548A34EE4E9274C51AC"/>
    <w:rsid w:val="00340669"/>
    <w:pPr>
      <w:spacing w:after="0" w:line="240" w:lineRule="auto"/>
    </w:pPr>
    <w:rPr>
      <w:sz w:val="24"/>
      <w:szCs w:val="24"/>
    </w:rPr>
  </w:style>
  <w:style w:type="paragraph" w:customStyle="1" w:styleId="ED4F4D9CCF92694AA29371EBEA5D8F06">
    <w:name w:val="ED4F4D9CCF92694AA29371EBEA5D8F06"/>
    <w:rsid w:val="00340669"/>
    <w:pPr>
      <w:spacing w:after="0" w:line="240" w:lineRule="auto"/>
    </w:pPr>
    <w:rPr>
      <w:sz w:val="24"/>
      <w:szCs w:val="24"/>
    </w:rPr>
  </w:style>
  <w:style w:type="paragraph" w:customStyle="1" w:styleId="7274AAEE906C2347ABF3BDBFAA3D6EED">
    <w:name w:val="7274AAEE906C2347ABF3BDBFAA3D6EED"/>
    <w:rsid w:val="00340669"/>
    <w:pPr>
      <w:spacing w:after="0" w:line="240" w:lineRule="auto"/>
    </w:pPr>
    <w:rPr>
      <w:sz w:val="24"/>
      <w:szCs w:val="24"/>
    </w:rPr>
  </w:style>
  <w:style w:type="paragraph" w:customStyle="1" w:styleId="8373864D7F2EA74F9D5E6AF5E1033098">
    <w:name w:val="8373864D7F2EA74F9D5E6AF5E1033098"/>
    <w:rsid w:val="00340669"/>
    <w:pPr>
      <w:spacing w:after="0" w:line="240" w:lineRule="auto"/>
    </w:pPr>
    <w:rPr>
      <w:sz w:val="24"/>
      <w:szCs w:val="24"/>
    </w:rPr>
  </w:style>
  <w:style w:type="paragraph" w:customStyle="1" w:styleId="DBDBB6A50A8DEC4C8BDBD9A025C6AF7B">
    <w:name w:val="DBDBB6A50A8DEC4C8BDBD9A025C6AF7B"/>
    <w:rsid w:val="00340669"/>
    <w:pPr>
      <w:spacing w:after="0" w:line="240" w:lineRule="auto"/>
    </w:pPr>
    <w:rPr>
      <w:sz w:val="24"/>
      <w:szCs w:val="24"/>
    </w:rPr>
  </w:style>
  <w:style w:type="paragraph" w:customStyle="1" w:styleId="904C1E75DDE18B40BFFFD417EBF90845">
    <w:name w:val="904C1E75DDE18B40BFFFD417EBF90845"/>
    <w:rsid w:val="00340669"/>
    <w:pPr>
      <w:spacing w:after="0" w:line="240" w:lineRule="auto"/>
    </w:pPr>
    <w:rPr>
      <w:sz w:val="24"/>
      <w:szCs w:val="24"/>
    </w:rPr>
  </w:style>
  <w:style w:type="paragraph" w:customStyle="1" w:styleId="7EF1681EBDD77944B3A30455F1A6FD63">
    <w:name w:val="7EF1681EBDD77944B3A30455F1A6FD63"/>
    <w:rsid w:val="00340669"/>
    <w:pPr>
      <w:spacing w:after="0" w:line="240" w:lineRule="auto"/>
    </w:pPr>
    <w:rPr>
      <w:sz w:val="24"/>
      <w:szCs w:val="24"/>
    </w:rPr>
  </w:style>
  <w:style w:type="paragraph" w:customStyle="1" w:styleId="A7AAECE7B51AF54FA4EB8E5AE44542B3">
    <w:name w:val="A7AAECE7B51AF54FA4EB8E5AE44542B3"/>
    <w:rsid w:val="00340669"/>
    <w:pPr>
      <w:spacing w:after="0" w:line="240" w:lineRule="auto"/>
    </w:pPr>
    <w:rPr>
      <w:sz w:val="24"/>
      <w:szCs w:val="24"/>
    </w:rPr>
  </w:style>
  <w:style w:type="paragraph" w:customStyle="1" w:styleId="4C6BDCBC7DFC2C428AC1E7090E105885">
    <w:name w:val="4C6BDCBC7DFC2C428AC1E7090E105885"/>
    <w:rsid w:val="00340669"/>
    <w:pPr>
      <w:spacing w:after="0" w:line="240" w:lineRule="auto"/>
    </w:pPr>
    <w:rPr>
      <w:sz w:val="24"/>
      <w:szCs w:val="24"/>
    </w:rPr>
  </w:style>
  <w:style w:type="paragraph" w:customStyle="1" w:styleId="DF762FB9ACF68843A5349B5E32662DE9">
    <w:name w:val="DF762FB9ACF68843A5349B5E32662DE9"/>
    <w:rsid w:val="00340669"/>
    <w:pPr>
      <w:spacing w:after="0" w:line="240" w:lineRule="auto"/>
    </w:pPr>
    <w:rPr>
      <w:sz w:val="24"/>
      <w:szCs w:val="24"/>
    </w:rPr>
  </w:style>
  <w:style w:type="paragraph" w:customStyle="1" w:styleId="860650B1CC4A2E40BA07B907B139A40F">
    <w:name w:val="860650B1CC4A2E40BA07B907B139A40F"/>
    <w:rsid w:val="00340669"/>
    <w:pPr>
      <w:spacing w:after="0" w:line="240" w:lineRule="auto"/>
    </w:pPr>
    <w:rPr>
      <w:sz w:val="24"/>
      <w:szCs w:val="24"/>
    </w:rPr>
  </w:style>
  <w:style w:type="paragraph" w:customStyle="1" w:styleId="BD53D6A23107A446819E3AC4988DF4DF">
    <w:name w:val="BD53D6A23107A446819E3AC4988DF4DF"/>
    <w:rsid w:val="00340669"/>
    <w:pPr>
      <w:spacing w:after="0" w:line="240" w:lineRule="auto"/>
    </w:pPr>
    <w:rPr>
      <w:sz w:val="24"/>
      <w:szCs w:val="24"/>
    </w:rPr>
  </w:style>
  <w:style w:type="paragraph" w:customStyle="1" w:styleId="5A38D7A0E041564B9A041DFE1410011C">
    <w:name w:val="5A38D7A0E041564B9A041DFE1410011C"/>
    <w:rsid w:val="00340669"/>
    <w:pPr>
      <w:spacing w:after="0" w:line="240" w:lineRule="auto"/>
    </w:pPr>
    <w:rPr>
      <w:sz w:val="24"/>
      <w:szCs w:val="24"/>
    </w:rPr>
  </w:style>
  <w:style w:type="paragraph" w:customStyle="1" w:styleId="53572F679C9C3845A816CB4CED78B9EC">
    <w:name w:val="53572F679C9C3845A816CB4CED78B9EC"/>
    <w:rsid w:val="00340669"/>
    <w:pPr>
      <w:spacing w:after="0" w:line="240" w:lineRule="auto"/>
    </w:pPr>
    <w:rPr>
      <w:sz w:val="24"/>
      <w:szCs w:val="24"/>
    </w:rPr>
  </w:style>
  <w:style w:type="paragraph" w:customStyle="1" w:styleId="ACC1352CA45380478AFEC3DB0319A074">
    <w:name w:val="ACC1352CA45380478AFEC3DB0319A074"/>
    <w:rsid w:val="00340669"/>
    <w:pPr>
      <w:spacing w:after="0" w:line="240" w:lineRule="auto"/>
    </w:pPr>
    <w:rPr>
      <w:sz w:val="24"/>
      <w:szCs w:val="24"/>
    </w:rPr>
  </w:style>
  <w:style w:type="paragraph" w:customStyle="1" w:styleId="415FA14120EC5B4E8B135FF0E5FBCE55">
    <w:name w:val="415FA14120EC5B4E8B135FF0E5FBCE55"/>
    <w:rsid w:val="00340669"/>
    <w:pPr>
      <w:spacing w:after="0" w:line="240" w:lineRule="auto"/>
    </w:pPr>
    <w:rPr>
      <w:sz w:val="24"/>
      <w:szCs w:val="24"/>
    </w:rPr>
  </w:style>
  <w:style w:type="paragraph" w:customStyle="1" w:styleId="2C79D78BA041F545B4CE6683E53C3019">
    <w:name w:val="2C79D78BA041F545B4CE6683E53C3019"/>
    <w:rsid w:val="00340669"/>
    <w:pPr>
      <w:spacing w:after="0" w:line="240" w:lineRule="auto"/>
    </w:pPr>
    <w:rPr>
      <w:sz w:val="24"/>
      <w:szCs w:val="24"/>
    </w:rPr>
  </w:style>
  <w:style w:type="paragraph" w:customStyle="1" w:styleId="47C898B0634A57489E09DAB81ADB83F6">
    <w:name w:val="47C898B0634A57489E09DAB81ADB83F6"/>
    <w:rsid w:val="00340669"/>
    <w:pPr>
      <w:spacing w:after="0" w:line="240" w:lineRule="auto"/>
    </w:pPr>
    <w:rPr>
      <w:sz w:val="24"/>
      <w:szCs w:val="24"/>
    </w:rPr>
  </w:style>
  <w:style w:type="paragraph" w:customStyle="1" w:styleId="EC8BA2E72C3A624E82C2E6C7BA5AE7C8">
    <w:name w:val="EC8BA2E72C3A624E82C2E6C7BA5AE7C8"/>
    <w:rsid w:val="00340669"/>
    <w:pPr>
      <w:spacing w:after="0" w:line="240" w:lineRule="auto"/>
    </w:pPr>
    <w:rPr>
      <w:sz w:val="24"/>
      <w:szCs w:val="24"/>
    </w:rPr>
  </w:style>
  <w:style w:type="paragraph" w:customStyle="1" w:styleId="5B4D237F81B230408B38DAFAB3D3E0A6">
    <w:name w:val="5B4D237F81B230408B38DAFAB3D3E0A6"/>
    <w:rsid w:val="00340669"/>
    <w:pPr>
      <w:spacing w:after="0" w:line="240" w:lineRule="auto"/>
    </w:pPr>
    <w:rPr>
      <w:sz w:val="24"/>
      <w:szCs w:val="24"/>
    </w:rPr>
  </w:style>
  <w:style w:type="paragraph" w:customStyle="1" w:styleId="EC85561C45410B4F9FA54A0B568AA941">
    <w:name w:val="EC85561C45410B4F9FA54A0B568AA941"/>
    <w:rsid w:val="00340669"/>
    <w:pPr>
      <w:spacing w:after="0" w:line="240" w:lineRule="auto"/>
    </w:pPr>
    <w:rPr>
      <w:sz w:val="24"/>
      <w:szCs w:val="24"/>
    </w:rPr>
  </w:style>
  <w:style w:type="paragraph" w:customStyle="1" w:styleId="99958ED9037EE24D9D08B972A1FBDCF2">
    <w:name w:val="99958ED9037EE24D9D08B972A1FBDCF2"/>
    <w:rsid w:val="00340669"/>
    <w:pPr>
      <w:spacing w:after="0" w:line="240" w:lineRule="auto"/>
    </w:pPr>
    <w:rPr>
      <w:sz w:val="24"/>
      <w:szCs w:val="24"/>
    </w:rPr>
  </w:style>
  <w:style w:type="paragraph" w:customStyle="1" w:styleId="2793026E665E7247BEBF107DB3695F0D">
    <w:name w:val="2793026E665E7247BEBF107DB3695F0D"/>
    <w:rsid w:val="00340669"/>
    <w:pPr>
      <w:spacing w:after="0" w:line="240" w:lineRule="auto"/>
    </w:pPr>
    <w:rPr>
      <w:sz w:val="24"/>
      <w:szCs w:val="24"/>
    </w:rPr>
  </w:style>
  <w:style w:type="paragraph" w:customStyle="1" w:styleId="CF97076134730D418D71E69B5D7368F8">
    <w:name w:val="CF97076134730D418D71E69B5D7368F8"/>
    <w:rsid w:val="00340669"/>
    <w:pPr>
      <w:spacing w:after="0" w:line="240" w:lineRule="auto"/>
    </w:pPr>
    <w:rPr>
      <w:sz w:val="24"/>
      <w:szCs w:val="24"/>
    </w:rPr>
  </w:style>
  <w:style w:type="paragraph" w:customStyle="1" w:styleId="572660340392894D90988EDCF8E01D23">
    <w:name w:val="572660340392894D90988EDCF8E01D23"/>
    <w:rsid w:val="00340669"/>
    <w:pPr>
      <w:spacing w:after="0" w:line="240" w:lineRule="auto"/>
    </w:pPr>
    <w:rPr>
      <w:sz w:val="24"/>
      <w:szCs w:val="24"/>
    </w:rPr>
  </w:style>
  <w:style w:type="paragraph" w:customStyle="1" w:styleId="BE544EAFBAC8784B95CA41D9FDAFC5AB">
    <w:name w:val="BE544EAFBAC8784B95CA41D9FDAFC5AB"/>
    <w:rsid w:val="00340669"/>
    <w:pPr>
      <w:spacing w:after="0" w:line="240" w:lineRule="auto"/>
    </w:pPr>
    <w:rPr>
      <w:sz w:val="24"/>
      <w:szCs w:val="24"/>
    </w:rPr>
  </w:style>
  <w:style w:type="paragraph" w:customStyle="1" w:styleId="6DFB64E9E47B4E408CE8E301F21E4E57">
    <w:name w:val="6DFB64E9E47B4E408CE8E301F21E4E57"/>
    <w:rsid w:val="00340669"/>
    <w:pPr>
      <w:spacing w:after="0" w:line="240" w:lineRule="auto"/>
    </w:pPr>
    <w:rPr>
      <w:sz w:val="24"/>
      <w:szCs w:val="24"/>
    </w:rPr>
  </w:style>
  <w:style w:type="paragraph" w:customStyle="1" w:styleId="ED4C6C426047C9479F3CB6C926E2AE49">
    <w:name w:val="ED4C6C426047C9479F3CB6C926E2AE49"/>
    <w:rsid w:val="00340669"/>
    <w:pPr>
      <w:spacing w:after="0" w:line="240" w:lineRule="auto"/>
    </w:pPr>
    <w:rPr>
      <w:sz w:val="24"/>
      <w:szCs w:val="24"/>
    </w:rPr>
  </w:style>
  <w:style w:type="paragraph" w:customStyle="1" w:styleId="B83511D091446746958E80504934922E">
    <w:name w:val="B83511D091446746958E80504934922E"/>
    <w:rsid w:val="00340669"/>
    <w:pPr>
      <w:spacing w:after="0" w:line="240" w:lineRule="auto"/>
    </w:pPr>
    <w:rPr>
      <w:sz w:val="24"/>
      <w:szCs w:val="24"/>
    </w:rPr>
  </w:style>
  <w:style w:type="paragraph" w:customStyle="1" w:styleId="CC190CE8401F844FAC62AEC4869EBF8E">
    <w:name w:val="CC190CE8401F844FAC62AEC4869EBF8E"/>
    <w:rsid w:val="00670F8A"/>
    <w:pPr>
      <w:spacing w:after="0" w:line="240" w:lineRule="auto"/>
    </w:pPr>
    <w:rPr>
      <w:sz w:val="24"/>
      <w:szCs w:val="24"/>
    </w:rPr>
  </w:style>
  <w:style w:type="paragraph" w:customStyle="1" w:styleId="0A429708E9541348870C2650ADCF945C">
    <w:name w:val="0A429708E9541348870C2650ADCF945C"/>
    <w:rsid w:val="00670F8A"/>
    <w:pPr>
      <w:spacing w:after="0" w:line="240" w:lineRule="auto"/>
    </w:pPr>
    <w:rPr>
      <w:sz w:val="24"/>
      <w:szCs w:val="24"/>
    </w:rPr>
  </w:style>
  <w:style w:type="paragraph" w:customStyle="1" w:styleId="4D4976B8BBBDEF44B4E2A6A3C950CFE8">
    <w:name w:val="4D4976B8BBBDEF44B4E2A6A3C950CFE8"/>
    <w:rsid w:val="00670F8A"/>
    <w:pPr>
      <w:spacing w:after="0" w:line="240" w:lineRule="auto"/>
    </w:pPr>
    <w:rPr>
      <w:sz w:val="24"/>
      <w:szCs w:val="24"/>
    </w:rPr>
  </w:style>
  <w:style w:type="paragraph" w:customStyle="1" w:styleId="10D154A9B65C554A991E4C3615A97711">
    <w:name w:val="10D154A9B65C554A991E4C3615A97711"/>
    <w:rsid w:val="00670F8A"/>
    <w:pPr>
      <w:spacing w:after="0" w:line="240" w:lineRule="auto"/>
    </w:pPr>
    <w:rPr>
      <w:sz w:val="24"/>
      <w:szCs w:val="24"/>
    </w:rPr>
  </w:style>
  <w:style w:type="paragraph" w:customStyle="1" w:styleId="3283D7E994DFDE428A5DFC4D3D8C0E32">
    <w:name w:val="3283D7E994DFDE428A5DFC4D3D8C0E32"/>
    <w:rsid w:val="00670F8A"/>
    <w:pPr>
      <w:spacing w:after="0" w:line="240" w:lineRule="auto"/>
    </w:pPr>
    <w:rPr>
      <w:sz w:val="24"/>
      <w:szCs w:val="24"/>
    </w:rPr>
  </w:style>
  <w:style w:type="paragraph" w:customStyle="1" w:styleId="C548267C61BD8F45A0314605174F6801">
    <w:name w:val="C548267C61BD8F45A0314605174F6801"/>
    <w:rsid w:val="00670F8A"/>
    <w:pPr>
      <w:spacing w:after="0" w:line="240" w:lineRule="auto"/>
    </w:pPr>
    <w:rPr>
      <w:sz w:val="24"/>
      <w:szCs w:val="24"/>
    </w:rPr>
  </w:style>
  <w:style w:type="paragraph" w:customStyle="1" w:styleId="26A642A3DF780B40B7A74D84FBEFCED2">
    <w:name w:val="26A642A3DF780B40B7A74D84FBEFCED2"/>
    <w:rsid w:val="00670F8A"/>
    <w:pPr>
      <w:spacing w:after="0" w:line="240" w:lineRule="auto"/>
    </w:pPr>
    <w:rPr>
      <w:sz w:val="24"/>
      <w:szCs w:val="24"/>
    </w:rPr>
  </w:style>
  <w:style w:type="paragraph" w:customStyle="1" w:styleId="E8FE68104265934FA9A7492027347876">
    <w:name w:val="E8FE68104265934FA9A7492027347876"/>
    <w:rsid w:val="00670F8A"/>
    <w:pPr>
      <w:spacing w:after="0" w:line="240" w:lineRule="auto"/>
    </w:pPr>
    <w:rPr>
      <w:sz w:val="24"/>
      <w:szCs w:val="24"/>
    </w:rPr>
  </w:style>
  <w:style w:type="paragraph" w:customStyle="1" w:styleId="D3CB6549C289D045A4E78B3D00C09126">
    <w:name w:val="D3CB6549C289D045A4E78B3D00C09126"/>
    <w:rsid w:val="00670F8A"/>
    <w:pPr>
      <w:spacing w:after="0" w:line="240" w:lineRule="auto"/>
    </w:pPr>
    <w:rPr>
      <w:sz w:val="24"/>
      <w:szCs w:val="24"/>
    </w:rPr>
  </w:style>
  <w:style w:type="paragraph" w:customStyle="1" w:styleId="D783DFF7085B0B449BAF856BC8F8ECDC">
    <w:name w:val="D783DFF7085B0B449BAF856BC8F8ECDC"/>
    <w:rsid w:val="00670F8A"/>
    <w:pPr>
      <w:spacing w:after="0" w:line="240" w:lineRule="auto"/>
    </w:pPr>
    <w:rPr>
      <w:sz w:val="24"/>
      <w:szCs w:val="24"/>
    </w:rPr>
  </w:style>
  <w:style w:type="paragraph" w:customStyle="1" w:styleId="1B2F402F83668E4CB74C2284775099CB">
    <w:name w:val="1B2F402F83668E4CB74C2284775099CB"/>
    <w:rsid w:val="00670F8A"/>
    <w:pPr>
      <w:spacing w:after="0" w:line="240" w:lineRule="auto"/>
    </w:pPr>
    <w:rPr>
      <w:sz w:val="24"/>
      <w:szCs w:val="24"/>
    </w:rPr>
  </w:style>
  <w:style w:type="paragraph" w:customStyle="1" w:styleId="D5E59D86D03EC84D953F9003D85F0E6F">
    <w:name w:val="D5E59D86D03EC84D953F9003D85F0E6F"/>
    <w:rsid w:val="00670F8A"/>
    <w:pPr>
      <w:spacing w:after="0" w:line="240" w:lineRule="auto"/>
    </w:pPr>
    <w:rPr>
      <w:sz w:val="24"/>
      <w:szCs w:val="24"/>
    </w:rPr>
  </w:style>
  <w:style w:type="paragraph" w:customStyle="1" w:styleId="C27B7DEFE166164F89A35DFE2572AEAF">
    <w:name w:val="C27B7DEFE166164F89A35DFE2572AEAF"/>
    <w:rsid w:val="00670F8A"/>
    <w:pPr>
      <w:spacing w:after="0" w:line="240" w:lineRule="auto"/>
    </w:pPr>
    <w:rPr>
      <w:sz w:val="24"/>
      <w:szCs w:val="24"/>
    </w:rPr>
  </w:style>
  <w:style w:type="paragraph" w:customStyle="1" w:styleId="3141B25D784A734E91DF49A9A37895CC">
    <w:name w:val="3141B25D784A734E91DF49A9A37895CC"/>
    <w:rsid w:val="00670F8A"/>
    <w:pPr>
      <w:spacing w:after="0" w:line="240" w:lineRule="auto"/>
    </w:pPr>
    <w:rPr>
      <w:sz w:val="24"/>
      <w:szCs w:val="24"/>
    </w:rPr>
  </w:style>
  <w:style w:type="paragraph" w:customStyle="1" w:styleId="81333E8173C1324BB8C1AEB016526CE9">
    <w:name w:val="81333E8173C1324BB8C1AEB016526CE9"/>
    <w:rsid w:val="00670F8A"/>
    <w:pPr>
      <w:spacing w:after="0" w:line="240" w:lineRule="auto"/>
    </w:pPr>
    <w:rPr>
      <w:sz w:val="24"/>
      <w:szCs w:val="24"/>
    </w:rPr>
  </w:style>
  <w:style w:type="paragraph" w:customStyle="1" w:styleId="338A5D474E02674E8AC6E175DE9427DB">
    <w:name w:val="338A5D474E02674E8AC6E175DE9427DB"/>
    <w:rsid w:val="00670F8A"/>
    <w:pPr>
      <w:spacing w:after="0" w:line="240" w:lineRule="auto"/>
    </w:pPr>
    <w:rPr>
      <w:sz w:val="24"/>
      <w:szCs w:val="24"/>
    </w:rPr>
  </w:style>
  <w:style w:type="paragraph" w:customStyle="1" w:styleId="44019BC7F096AA45B4808A2CE71DDB6E">
    <w:name w:val="44019BC7F096AA45B4808A2CE71DDB6E"/>
    <w:rsid w:val="00670F8A"/>
    <w:pPr>
      <w:spacing w:after="0" w:line="240" w:lineRule="auto"/>
    </w:pPr>
    <w:rPr>
      <w:sz w:val="24"/>
      <w:szCs w:val="24"/>
    </w:rPr>
  </w:style>
  <w:style w:type="paragraph" w:customStyle="1" w:styleId="D58299FFD5E4C744859D349F71C2FD1B">
    <w:name w:val="D58299FFD5E4C744859D349F71C2FD1B"/>
    <w:rsid w:val="00670F8A"/>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552EBC30-03A5-4D4E-A804-33B9CD97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C:\Users\Ricardo\AppData\Roaming\Microsoft\Templates\Basic resume.dotx</Template>
  <TotalTime>163</TotalTime>
  <Pages>3</Pages>
  <Words>1169</Words>
  <Characters>6668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Beas</dc:creator>
  <cp:keywords/>
  <dc:description/>
  <cp:lastModifiedBy>Ricardo Beas - TROVE</cp:lastModifiedBy>
  <cp:revision>39</cp:revision>
  <cp:lastPrinted>2015-10-02T19:14:00Z</cp:lastPrinted>
  <dcterms:created xsi:type="dcterms:W3CDTF">2016-03-08T20:18:00Z</dcterms:created>
  <dcterms:modified xsi:type="dcterms:W3CDTF">2018-08-15T02:02:00Z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