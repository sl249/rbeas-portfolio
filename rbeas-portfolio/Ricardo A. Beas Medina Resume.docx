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79" w:type="dxa"/>
        <w:tblLayout w:type="fixed"/>
        <w:tblCellMar>
          <w:left w:w="144" w:type="dxa"/>
          <w:bottom w:w="130" w:type="dxa"/>
          <w:right w:w="144" w:type="dxa"/>
        </w:tblCellMar>
        <w:tblLook w:val="04A0" w:firstRow="1" w:lastRow="0" w:firstColumn="1" w:lastColumn="0" w:noHBand="0" w:noVBand="1"/>
      </w:tblPr>
      <w:tblGrid>
        <w:gridCol w:w="2229"/>
        <w:gridCol w:w="7650"/>
      </w:tblGrid>
      <w:tr w:rsidR="00D4008F" w:rsidRPr="00606A90" w14:paraId="01E42A8A" w14:textId="77777777" w:rsidTr="003F3792">
        <w:trPr>
          <w:trHeight w:val="20"/>
        </w:trPr>
        <w:tc>
          <w:tcPr>
            <w:tcW w:w="2229" w:type="dxa"/>
          </w:tcPr>
          <w:p w14:paraId="626CF8B2" w14:textId="77777777" w:rsidR="00D4008F" w:rsidRDefault="00D4008F" w:rsidP="003F3792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098DA04E" w14:textId="77777777" w:rsidR="00D4008F" w:rsidRPr="00606A90" w:rsidRDefault="00995798" w:rsidP="003F3792">
            <w:pPr>
              <w:pStyle w:val="Name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Your Name"/>
                <w:tag w:val=""/>
                <w:id w:val="1507479540"/>
                <w:placeholder>
                  <w:docPart w:val="C8D81D03C6B84620AAEFB545F6CE56BD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D4008F">
                  <w:rPr>
                    <w:sz w:val="52"/>
                    <w:szCs w:val="52"/>
                  </w:rPr>
                  <w:t xml:space="preserve">Ricardo </w:t>
                </w:r>
                <w:r w:rsidR="004523BE">
                  <w:rPr>
                    <w:sz w:val="52"/>
                    <w:szCs w:val="52"/>
                  </w:rPr>
                  <w:t xml:space="preserve">A. </w:t>
                </w:r>
                <w:r w:rsidR="00D4008F">
                  <w:rPr>
                    <w:sz w:val="52"/>
                    <w:szCs w:val="52"/>
                  </w:rPr>
                  <w:t>Beas</w:t>
                </w:r>
              </w:sdtContent>
            </w:sdt>
          </w:p>
          <w:p w14:paraId="194B896F" w14:textId="4FB7C45F" w:rsidR="00D4008F" w:rsidRPr="00606A90" w:rsidRDefault="001B3660" w:rsidP="001B3660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 Durham Ct, Amherst NY 14228</w:t>
            </w:r>
            <w:r w:rsidR="00D4008F" w:rsidRPr="00606A90">
              <w:rPr>
                <w:sz w:val="16"/>
                <w:szCs w:val="16"/>
              </w:rPr>
              <w:t> </w:t>
            </w:r>
            <w:r w:rsidR="00D4008F" w:rsidRPr="00606A90">
              <w:rPr>
                <w:rStyle w:val="Emphasis"/>
                <w:sz w:val="16"/>
                <w:szCs w:val="16"/>
              </w:rPr>
              <w:t>|</w:t>
            </w:r>
            <w:r w:rsidR="00D4008F" w:rsidRPr="00606A90">
              <w:rPr>
                <w:sz w:val="16"/>
                <w:szCs w:val="16"/>
              </w:rPr>
              <w:t> ricardoandrebeas@gmail.com </w:t>
            </w:r>
            <w:r w:rsidR="00D4008F" w:rsidRPr="00606A90">
              <w:rPr>
                <w:rStyle w:val="Emphasis"/>
                <w:sz w:val="16"/>
                <w:szCs w:val="16"/>
              </w:rPr>
              <w:t>|</w:t>
            </w:r>
            <w:r w:rsidR="00521E6D">
              <w:rPr>
                <w:sz w:val="16"/>
                <w:szCs w:val="16"/>
              </w:rPr>
              <w:t> </w:t>
            </w:r>
            <w:r w:rsidR="00D4008F" w:rsidRPr="00606A90">
              <w:rPr>
                <w:sz w:val="16"/>
                <w:szCs w:val="16"/>
              </w:rPr>
              <w:t>631-525-1057</w:t>
            </w:r>
            <w:r w:rsidR="00521E6D">
              <w:rPr>
                <w:sz w:val="16"/>
                <w:szCs w:val="16"/>
              </w:rPr>
              <w:t xml:space="preserve"> </w:t>
            </w:r>
            <w:r w:rsidR="00521E6D" w:rsidRPr="00606A90">
              <w:rPr>
                <w:rStyle w:val="Emphasis"/>
                <w:sz w:val="16"/>
                <w:szCs w:val="16"/>
              </w:rPr>
              <w:t>|</w:t>
            </w:r>
            <w:r w:rsidR="00521E6D" w:rsidRPr="00606A90">
              <w:rPr>
                <w:sz w:val="16"/>
                <w:szCs w:val="16"/>
              </w:rPr>
              <w:t> </w:t>
            </w:r>
            <w:r w:rsidR="00521E6D">
              <w:rPr>
                <w:sz w:val="16"/>
                <w:szCs w:val="16"/>
              </w:rPr>
              <w:t>rbeas.com</w:t>
            </w:r>
          </w:p>
        </w:tc>
      </w:tr>
    </w:tbl>
    <w:p w14:paraId="2940A0FD" w14:textId="77777777" w:rsidR="00E83544" w:rsidRDefault="00AA3778" w:rsidP="00D4008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Mike </w:t>
      </w:r>
      <w:proofErr w:type="spellStart"/>
      <w:r>
        <w:rPr>
          <w:rFonts w:ascii="Times New Roman" w:hAnsi="Times New Roman" w:cs="Times New Roman"/>
          <w:sz w:val="22"/>
          <w:szCs w:val="22"/>
        </w:rPr>
        <w:t>Dawiddowics</w:t>
      </w:r>
      <w:proofErr w:type="spellEnd"/>
    </w:p>
    <w:p w14:paraId="2F6CCDE0" w14:textId="77777777" w:rsidR="00D71B27" w:rsidRDefault="00AA3778" w:rsidP="00D4008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Coach Me </w:t>
      </w:r>
      <w:r w:rsidR="00894A38">
        <w:rPr>
          <w:rFonts w:ascii="Times New Roman" w:hAnsi="Times New Roman" w:cs="Times New Roman"/>
          <w:sz w:val="22"/>
          <w:szCs w:val="22"/>
        </w:rPr>
        <w:t>Plus</w:t>
      </w:r>
    </w:p>
    <w:p w14:paraId="7C22CB2F" w14:textId="77777777" w:rsidR="00894A38" w:rsidRDefault="00894A38" w:rsidP="00D4008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94A38">
        <w:rPr>
          <w:rFonts w:ascii="Times New Roman" w:hAnsi="Times New Roman" w:cs="Times New Roman"/>
          <w:sz w:val="22"/>
          <w:szCs w:val="22"/>
        </w:rPr>
        <w:t xml:space="preserve">640 Ellicott Street </w:t>
      </w:r>
    </w:p>
    <w:p w14:paraId="5DD9CED8" w14:textId="77777777" w:rsidR="00894A38" w:rsidRDefault="00894A38" w:rsidP="00D4008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94A38">
        <w:rPr>
          <w:rFonts w:ascii="Times New Roman" w:hAnsi="Times New Roman" w:cs="Times New Roman"/>
          <w:sz w:val="22"/>
          <w:szCs w:val="22"/>
        </w:rPr>
        <w:t>Suite 108</w:t>
      </w:r>
    </w:p>
    <w:p w14:paraId="07E12F94" w14:textId="77777777" w:rsidR="00E83544" w:rsidRDefault="00894A38" w:rsidP="00D4008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94A38">
        <w:rPr>
          <w:rFonts w:ascii="Times New Roman" w:hAnsi="Times New Roman" w:cs="Times New Roman"/>
          <w:sz w:val="22"/>
          <w:szCs w:val="22"/>
        </w:rPr>
        <w:t>Buffalo, NY 14203</w:t>
      </w:r>
    </w:p>
    <w:p w14:paraId="64EB04F3" w14:textId="77777777" w:rsidR="00894A38" w:rsidRPr="005438FA" w:rsidRDefault="00894A38" w:rsidP="00D4008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729C35C" w14:textId="4FCA72B5" w:rsidR="00D4008F" w:rsidRPr="005438FA" w:rsidRDefault="00521E6D" w:rsidP="00D4008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whom it may concern</w:t>
      </w:r>
      <w:r w:rsidR="00CF4900" w:rsidRPr="005438FA">
        <w:rPr>
          <w:rFonts w:ascii="Times New Roman" w:hAnsi="Times New Roman" w:cs="Times New Roman"/>
          <w:sz w:val="22"/>
          <w:szCs w:val="22"/>
        </w:rPr>
        <w:t>,</w:t>
      </w:r>
    </w:p>
    <w:p w14:paraId="0838552D" w14:textId="77777777" w:rsidR="00D4008F" w:rsidRPr="005438FA" w:rsidRDefault="00D4008F" w:rsidP="00D4008F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5438F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775E2B1" w14:textId="6F3B04F4" w:rsidR="003E4BFA" w:rsidRDefault="00D66D09" w:rsidP="0008172E">
      <w:pPr>
        <w:rPr>
          <w:rFonts w:ascii="Times New Roman" w:hAnsi="Times New Roman" w:cs="Times New Roman"/>
          <w:sz w:val="22"/>
          <w:szCs w:val="22"/>
        </w:rPr>
      </w:pPr>
      <w:r w:rsidRPr="005438FA">
        <w:rPr>
          <w:rFonts w:ascii="Times New Roman" w:hAnsi="Times New Roman" w:cs="Times New Roman"/>
          <w:sz w:val="22"/>
          <w:szCs w:val="22"/>
        </w:rPr>
        <w:t>I am writing to express my interest in</w:t>
      </w:r>
      <w:r w:rsidR="009B2705">
        <w:rPr>
          <w:rFonts w:ascii="Times New Roman" w:hAnsi="Times New Roman" w:cs="Times New Roman"/>
          <w:sz w:val="22"/>
          <w:szCs w:val="22"/>
        </w:rPr>
        <w:t xml:space="preserve"> </w:t>
      </w:r>
      <w:r w:rsidR="00205F5D">
        <w:rPr>
          <w:rFonts w:ascii="Times New Roman" w:hAnsi="Times New Roman" w:cs="Times New Roman"/>
          <w:sz w:val="22"/>
          <w:szCs w:val="22"/>
        </w:rPr>
        <w:t xml:space="preserve">an </w:t>
      </w:r>
      <w:r w:rsidR="0023661D">
        <w:rPr>
          <w:rFonts w:ascii="Times New Roman" w:hAnsi="Times New Roman" w:cs="Times New Roman"/>
          <w:sz w:val="22"/>
          <w:szCs w:val="22"/>
        </w:rPr>
        <w:t>employment</w:t>
      </w:r>
      <w:r w:rsidR="00AC40D1" w:rsidRPr="00AC40D1">
        <w:rPr>
          <w:rFonts w:ascii="Times New Roman" w:hAnsi="Times New Roman" w:cs="Times New Roman"/>
          <w:sz w:val="22"/>
          <w:szCs w:val="22"/>
        </w:rPr>
        <w:t xml:space="preserve"> </w:t>
      </w:r>
      <w:r w:rsidRPr="005438FA">
        <w:rPr>
          <w:rFonts w:ascii="Times New Roman" w:hAnsi="Times New Roman" w:cs="Times New Roman"/>
          <w:sz w:val="22"/>
          <w:szCs w:val="22"/>
        </w:rPr>
        <w:t>position</w:t>
      </w:r>
      <w:r w:rsidR="00AE568E">
        <w:rPr>
          <w:rFonts w:ascii="Times New Roman" w:hAnsi="Times New Roman" w:cs="Times New Roman"/>
          <w:sz w:val="22"/>
          <w:szCs w:val="22"/>
        </w:rPr>
        <w:t xml:space="preserve"> as an Ember Developer</w:t>
      </w:r>
      <w:r w:rsidRPr="005438FA">
        <w:rPr>
          <w:rFonts w:ascii="Times New Roman" w:hAnsi="Times New Roman" w:cs="Times New Roman"/>
          <w:sz w:val="22"/>
          <w:szCs w:val="22"/>
        </w:rPr>
        <w:t xml:space="preserve"> </w:t>
      </w:r>
      <w:r w:rsidR="00AE568E">
        <w:rPr>
          <w:rFonts w:ascii="Times New Roman" w:hAnsi="Times New Roman" w:cs="Times New Roman"/>
          <w:sz w:val="22"/>
          <w:szCs w:val="22"/>
        </w:rPr>
        <w:t>at Dockyard</w:t>
      </w:r>
      <w:r w:rsidR="00B27CE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639EED0" w14:textId="77777777" w:rsidR="0008172E" w:rsidRDefault="0008172E" w:rsidP="0008172E">
      <w:pPr>
        <w:rPr>
          <w:rFonts w:ascii="Times New Roman" w:hAnsi="Times New Roman" w:cs="Times New Roman"/>
          <w:sz w:val="22"/>
          <w:szCs w:val="22"/>
        </w:rPr>
      </w:pPr>
    </w:p>
    <w:p w14:paraId="378B8A3D" w14:textId="77777777" w:rsidR="0008172E" w:rsidRDefault="0008172E" w:rsidP="0008172E">
      <w:pPr>
        <w:rPr>
          <w:rFonts w:ascii="Times New Roman" w:hAnsi="Times New Roman" w:cs="Times New Roman"/>
          <w:sz w:val="22"/>
          <w:szCs w:val="22"/>
        </w:rPr>
      </w:pPr>
    </w:p>
    <w:p w14:paraId="7086647C" w14:textId="1357E577" w:rsidR="00A22994" w:rsidRPr="005438FA" w:rsidRDefault="008A4F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Thank you for your time and consideration and I hope to learn more abou</w:t>
      </w:r>
      <w:r w:rsidR="00FE7DF5">
        <w:rPr>
          <w:rFonts w:ascii="Times New Roman" w:hAnsi="Times New Roman" w:cs="Times New Roman"/>
          <w:sz w:val="22"/>
          <w:szCs w:val="22"/>
        </w:rPr>
        <w:t>t wha</w:t>
      </w:r>
      <w:r>
        <w:rPr>
          <w:rFonts w:ascii="Times New Roman" w:hAnsi="Times New Roman" w:cs="Times New Roman"/>
          <w:sz w:val="22"/>
          <w:szCs w:val="22"/>
        </w:rPr>
        <w:t xml:space="preserve">t your organization </w:t>
      </w:r>
      <w:r w:rsidR="00FE7DF5">
        <w:rPr>
          <w:rFonts w:ascii="Times New Roman" w:hAnsi="Times New Roman" w:cs="Times New Roman"/>
          <w:sz w:val="22"/>
          <w:szCs w:val="22"/>
        </w:rPr>
        <w:t>has</w:t>
      </w:r>
      <w:r>
        <w:rPr>
          <w:rFonts w:ascii="Times New Roman" w:hAnsi="Times New Roman" w:cs="Times New Roman"/>
          <w:sz w:val="22"/>
          <w:szCs w:val="22"/>
        </w:rPr>
        <w:t xml:space="preserve"> to offer.</w:t>
      </w:r>
      <w:r w:rsidR="00FB4CD6">
        <w:rPr>
          <w:rFonts w:ascii="Times New Roman" w:hAnsi="Times New Roman" w:cs="Times New Roman"/>
          <w:sz w:val="22"/>
          <w:szCs w:val="22"/>
        </w:rPr>
        <w:t xml:space="preserve"> You can contact me either by phone at </w:t>
      </w:r>
      <w:r w:rsidR="00CC6E54">
        <w:rPr>
          <w:rFonts w:ascii="Times New Roman" w:hAnsi="Times New Roman" w:cs="Times New Roman"/>
          <w:sz w:val="22"/>
          <w:szCs w:val="22"/>
        </w:rPr>
        <w:t>(</w:t>
      </w:r>
      <w:r w:rsidR="00FB4CD6">
        <w:rPr>
          <w:rFonts w:ascii="Times New Roman" w:hAnsi="Times New Roman" w:cs="Times New Roman"/>
          <w:sz w:val="22"/>
          <w:szCs w:val="22"/>
        </w:rPr>
        <w:t>631</w:t>
      </w:r>
      <w:r w:rsidR="00CC6E54">
        <w:rPr>
          <w:rFonts w:ascii="Times New Roman" w:hAnsi="Times New Roman" w:cs="Times New Roman"/>
          <w:sz w:val="22"/>
          <w:szCs w:val="22"/>
        </w:rPr>
        <w:t>) 525-</w:t>
      </w:r>
      <w:r w:rsidR="00FB4CD6">
        <w:rPr>
          <w:rFonts w:ascii="Times New Roman" w:hAnsi="Times New Roman" w:cs="Times New Roman"/>
          <w:sz w:val="22"/>
          <w:szCs w:val="22"/>
        </w:rPr>
        <w:t xml:space="preserve">1057 or email at </w:t>
      </w:r>
      <w:hyperlink r:id="rId9" w:history="1">
        <w:r w:rsidR="006A2FC2" w:rsidRPr="00CF319E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</w:rPr>
          <w:t>ricardoandrebeas@gmail.com</w:t>
        </w:r>
      </w:hyperlink>
      <w:r w:rsidR="00AE568E">
        <w:rPr>
          <w:rFonts w:ascii="Times New Roman" w:hAnsi="Times New Roman" w:cs="Times New Roman"/>
          <w:color w:val="auto"/>
          <w:sz w:val="22"/>
          <w:szCs w:val="22"/>
        </w:rPr>
        <w:t xml:space="preserve">. I look forward to meeting you and initiating a dialogue. </w:t>
      </w:r>
      <w:r w:rsidR="001E5AD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6EC9CE1F" w14:textId="77777777" w:rsidR="003E4BFA" w:rsidRDefault="003E4BFA">
      <w:pPr>
        <w:rPr>
          <w:rFonts w:ascii="Times New Roman" w:hAnsi="Times New Roman" w:cs="Times New Roman"/>
          <w:sz w:val="22"/>
          <w:szCs w:val="22"/>
        </w:rPr>
      </w:pPr>
    </w:p>
    <w:p w14:paraId="4EF57CD0" w14:textId="77777777" w:rsidR="00D4008F" w:rsidRPr="005438FA" w:rsidRDefault="005438FA">
      <w:pPr>
        <w:rPr>
          <w:rFonts w:ascii="Times New Roman" w:hAnsi="Times New Roman" w:cs="Times New Roman"/>
          <w:sz w:val="22"/>
          <w:szCs w:val="22"/>
        </w:rPr>
      </w:pPr>
      <w:r w:rsidRPr="005438FA"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1" locked="0" layoutInCell="1" allowOverlap="1" wp14:anchorId="68E7112D" wp14:editId="038ADBBE">
            <wp:simplePos x="0" y="0"/>
            <wp:positionH relativeFrom="margin">
              <wp:posOffset>-104230</wp:posOffset>
            </wp:positionH>
            <wp:positionV relativeFrom="paragraph">
              <wp:posOffset>82822</wp:posOffset>
            </wp:positionV>
            <wp:extent cx="1427255" cy="734786"/>
            <wp:effectExtent l="0" t="0" r="1905" b="8255"/>
            <wp:wrapNone/>
            <wp:docPr id="1" name="Picture 1" descr="C:\Users\Ricardo\AppData\Local\Microsoft\Windows\INetCache\Content.Word\Sketch1040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cardo\AppData\Local\Microsoft\Windows\INetCache\Content.Word\Sketch10407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0" t="39285" r="8115" b="29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255" cy="73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8FA">
        <w:rPr>
          <w:rFonts w:ascii="Times New Roman" w:hAnsi="Times New Roman" w:cs="Times New Roman"/>
          <w:sz w:val="22"/>
          <w:szCs w:val="22"/>
        </w:rPr>
        <w:t>Best Regards,</w:t>
      </w:r>
    </w:p>
    <w:p w14:paraId="3AC213A6" w14:textId="77777777" w:rsidR="00D4008F" w:rsidRPr="005438FA" w:rsidRDefault="00D4008F">
      <w:pPr>
        <w:rPr>
          <w:rFonts w:ascii="Times New Roman" w:hAnsi="Times New Roman" w:cs="Times New Roman"/>
          <w:sz w:val="22"/>
          <w:szCs w:val="22"/>
        </w:rPr>
      </w:pPr>
    </w:p>
    <w:p w14:paraId="4278AA36" w14:textId="77777777" w:rsidR="005438FA" w:rsidRDefault="005438FA">
      <w:pPr>
        <w:rPr>
          <w:rFonts w:ascii="Times New Roman" w:hAnsi="Times New Roman" w:cs="Times New Roman"/>
          <w:sz w:val="22"/>
          <w:szCs w:val="22"/>
        </w:rPr>
      </w:pPr>
    </w:p>
    <w:p w14:paraId="2A26AA77" w14:textId="77777777" w:rsidR="00D4008F" w:rsidRDefault="006A12D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Ricardo A. Beas</w:t>
      </w:r>
    </w:p>
    <w:p w14:paraId="3BDDCA3B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46A41525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1FCC12DF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72FCB419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63962109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117E3D26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32FC9D58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202CF7D6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782C8F6D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60873BC3" w14:textId="77777777" w:rsidR="002A6353" w:rsidRDefault="002A6353">
      <w:pPr>
        <w:rPr>
          <w:rFonts w:ascii="Times New Roman" w:hAnsi="Times New Roman" w:cs="Times New Roman"/>
          <w:sz w:val="22"/>
          <w:szCs w:val="22"/>
        </w:rPr>
      </w:pPr>
    </w:p>
    <w:p w14:paraId="286670B2" w14:textId="77777777" w:rsidR="008A4F73" w:rsidRDefault="008A4F73">
      <w:pPr>
        <w:rPr>
          <w:rFonts w:ascii="Times New Roman" w:hAnsi="Times New Roman" w:cs="Times New Roman"/>
          <w:sz w:val="22"/>
          <w:szCs w:val="22"/>
        </w:rPr>
      </w:pPr>
    </w:p>
    <w:p w14:paraId="7CFE31DB" w14:textId="77777777" w:rsidR="00D57D76" w:rsidRPr="005438FA" w:rsidRDefault="00D57D76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994" w:type="dxa"/>
        <w:tblInd w:w="-4" w:type="dxa"/>
        <w:tblLayout w:type="fixed"/>
        <w:tblCellMar>
          <w:left w:w="144" w:type="dxa"/>
          <w:bottom w:w="13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233"/>
        <w:gridCol w:w="7650"/>
        <w:gridCol w:w="111"/>
      </w:tblGrid>
      <w:tr w:rsidR="008073EB" w14:paraId="08A4F23C" w14:textId="77777777" w:rsidTr="00521E6D">
        <w:trPr>
          <w:trHeight w:val="20"/>
        </w:trPr>
        <w:tc>
          <w:tcPr>
            <w:tcW w:w="2233" w:type="dxa"/>
          </w:tcPr>
          <w:p w14:paraId="3ECB8C8E" w14:textId="77777777" w:rsidR="008073EB" w:rsidRDefault="008073EB" w:rsidP="008073EB">
            <w:pPr>
              <w:spacing w:line="240" w:lineRule="auto"/>
            </w:pPr>
          </w:p>
          <w:p w14:paraId="21DBEFF1" w14:textId="77777777" w:rsidR="008A4F73" w:rsidRDefault="008A4F73" w:rsidP="008073EB">
            <w:pPr>
              <w:spacing w:line="240" w:lineRule="auto"/>
            </w:pPr>
          </w:p>
        </w:tc>
        <w:tc>
          <w:tcPr>
            <w:tcW w:w="7761" w:type="dxa"/>
            <w:gridSpan w:val="2"/>
            <w:tcMar>
              <w:bottom w:w="576" w:type="dxa"/>
            </w:tcMar>
          </w:tcPr>
          <w:p w14:paraId="0D90A78D" w14:textId="77777777" w:rsidR="008073EB" w:rsidRPr="00606A90" w:rsidRDefault="00995798" w:rsidP="008073EB">
            <w:pPr>
              <w:pStyle w:val="Name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Your Name"/>
                <w:tag w:val=""/>
                <w:id w:val="1197042864"/>
                <w:placeholder>
                  <w:docPart w:val="F97DA16A36F246C7AC15EFACC53AB03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4523BE">
                  <w:rPr>
                    <w:sz w:val="52"/>
                    <w:szCs w:val="52"/>
                  </w:rPr>
                  <w:t>Ricardo A. Beas</w:t>
                </w:r>
              </w:sdtContent>
            </w:sdt>
          </w:p>
          <w:p w14:paraId="01788C24" w14:textId="4878EA23" w:rsidR="008073EB" w:rsidRPr="00606A90" w:rsidRDefault="00521E6D" w:rsidP="008073EB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 Durham Ct, Amherst NY 14228</w:t>
            </w:r>
            <w:r w:rsidRPr="00606A90">
              <w:rPr>
                <w:sz w:val="16"/>
                <w:szCs w:val="16"/>
              </w:rPr>
              <w:t> </w:t>
            </w:r>
            <w:r w:rsidRPr="00606A90">
              <w:rPr>
                <w:rStyle w:val="Emphasis"/>
                <w:sz w:val="16"/>
                <w:szCs w:val="16"/>
              </w:rPr>
              <w:t>|</w:t>
            </w:r>
            <w:r w:rsidRPr="00606A90">
              <w:rPr>
                <w:kern w:val="20"/>
                <w:sz w:val="16"/>
                <w:szCs w:val="16"/>
              </w:rPr>
              <w:t> </w:t>
            </w:r>
            <w:r w:rsidRPr="00606A90">
              <w:rPr>
                <w:sz w:val="16"/>
                <w:szCs w:val="16"/>
              </w:rPr>
              <w:t>ricardoandrebeas@gmail.com </w:t>
            </w:r>
            <w:r w:rsidRPr="00606A90">
              <w:rPr>
                <w:rStyle w:val="Emphasis"/>
                <w:sz w:val="16"/>
                <w:szCs w:val="16"/>
              </w:rPr>
              <w:t>|</w:t>
            </w:r>
            <w:r w:rsidRPr="00606A90">
              <w:rPr>
                <w:sz w:val="16"/>
                <w:szCs w:val="16"/>
              </w:rPr>
              <w:t> 631-525-1057</w:t>
            </w:r>
            <w:r>
              <w:rPr>
                <w:sz w:val="16"/>
                <w:szCs w:val="16"/>
              </w:rPr>
              <w:t xml:space="preserve"> </w:t>
            </w:r>
            <w:r w:rsidRPr="00606A90">
              <w:rPr>
                <w:rStyle w:val="Emphasis"/>
                <w:sz w:val="16"/>
                <w:szCs w:val="16"/>
              </w:rPr>
              <w:t>|</w:t>
            </w:r>
            <w:r w:rsidRPr="00606A90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rbeas.com</w:t>
            </w:r>
          </w:p>
        </w:tc>
      </w:tr>
      <w:tr w:rsidR="008073EB" w14:paraId="2D482843" w14:textId="77777777" w:rsidTr="00521E6D">
        <w:tc>
          <w:tcPr>
            <w:tcW w:w="2233" w:type="dxa"/>
          </w:tcPr>
          <w:p w14:paraId="3AEDA145" w14:textId="77777777" w:rsidR="008073EB" w:rsidRDefault="008073EB" w:rsidP="008073EB">
            <w:pPr>
              <w:pStyle w:val="Heading1"/>
            </w:pPr>
            <w:r>
              <w:t>Education</w:t>
            </w:r>
          </w:p>
        </w:tc>
        <w:tc>
          <w:tcPr>
            <w:tcW w:w="7761" w:type="dxa"/>
            <w:gridSpan w:val="2"/>
          </w:tcPr>
          <w:sdt>
            <w:sdtPr>
              <w:rPr>
                <w:caps w:val="0"/>
                <w:color w:val="595959" w:themeColor="text1" w:themeTint="A6"/>
                <w:kern w:val="0"/>
                <w:sz w:val="17"/>
                <w:szCs w:val="17"/>
              </w:rPr>
              <w:id w:val="-691765356"/>
              <w15:repeatingSection/>
            </w:sdtPr>
            <w:sdtEndPr>
              <w:rPr>
                <w:caps/>
              </w:rPr>
            </w:sdtEnd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1126388115"/>
                  <w:placeholder>
                    <w:docPart w:val="A83D7CC69ABE44E2A713266A8DEF1AF6"/>
                  </w:placeholder>
                  <w15:repeatingSectionItem/>
                </w:sdtPr>
                <w:sdtEndPr>
                  <w:rPr>
                    <w:caps/>
                  </w:rPr>
                </w:sdtEndPr>
                <w:sdtContent>
                  <w:p w14:paraId="49509F42" w14:textId="77777777" w:rsidR="008073EB" w:rsidRPr="00606A90" w:rsidRDefault="008073EB" w:rsidP="008073EB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rStyle w:val="Strong"/>
                        <w:sz w:val="16"/>
                        <w:szCs w:val="16"/>
                      </w:rPr>
                      <w:t>Alfred State University of New York College of technology</w:t>
                    </w:r>
                  </w:p>
                  <w:p w14:paraId="34FA7833" w14:textId="77777777" w:rsidR="008073EB" w:rsidRPr="00606A90" w:rsidRDefault="00A0195F" w:rsidP="008073EB">
                    <w:pPr>
                      <w:pStyle w:val="Heading2"/>
                      <w:spacing w:line="276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Alfred, NY </w:t>
                    </w:r>
                  </w:p>
                  <w:p w14:paraId="07E21279" w14:textId="77777777" w:rsidR="001A1C5B" w:rsidRDefault="001A1C5B" w:rsidP="008073EB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1A1C5B">
                      <w:rPr>
                        <w:sz w:val="16"/>
                        <w:szCs w:val="16"/>
                      </w:rPr>
                      <w:t>Bachelor of Technology</w:t>
                    </w:r>
                    <w:r w:rsidR="00D66D09">
                      <w:rPr>
                        <w:sz w:val="16"/>
                        <w:szCs w:val="16"/>
                      </w:rPr>
                      <w:t xml:space="preserve"> - </w:t>
                    </w:r>
                    <w:r w:rsidRPr="00606A90">
                      <w:rPr>
                        <w:sz w:val="16"/>
                        <w:szCs w:val="16"/>
                      </w:rPr>
                      <w:t>Information Technology: Web Development (</w:t>
                    </w:r>
                    <w:r w:rsidR="00C32F32">
                      <w:rPr>
                        <w:sz w:val="16"/>
                        <w:szCs w:val="16"/>
                      </w:rPr>
                      <w:t xml:space="preserve">may </w:t>
                    </w:r>
                    <w:r w:rsidRPr="00606A90">
                      <w:rPr>
                        <w:sz w:val="16"/>
                        <w:szCs w:val="16"/>
                      </w:rPr>
                      <w:t>2016)</w:t>
                    </w:r>
                  </w:p>
                  <w:p w14:paraId="06EB6C8D" w14:textId="77777777" w:rsidR="001A1C5B" w:rsidRPr="001A1C5B" w:rsidRDefault="001A1C5B" w:rsidP="001A1C5B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sz w:val="16"/>
                        <w:szCs w:val="16"/>
                      </w:rPr>
                      <w:t xml:space="preserve">Minor </w:t>
                    </w:r>
                    <w:r w:rsidR="00A6017F">
                      <w:rPr>
                        <w:sz w:val="16"/>
                        <w:szCs w:val="16"/>
                      </w:rPr>
                      <w:t xml:space="preserve">in </w:t>
                    </w:r>
                    <w:r w:rsidRPr="00606A90">
                      <w:rPr>
                        <w:sz w:val="16"/>
                        <w:szCs w:val="16"/>
                      </w:rPr>
                      <w:t>Information Technology: Applications Software Development (</w:t>
                    </w:r>
                    <w:r w:rsidR="00D24084">
                      <w:rPr>
                        <w:sz w:val="16"/>
                        <w:szCs w:val="16"/>
                      </w:rPr>
                      <w:t xml:space="preserve">May </w:t>
                    </w:r>
                    <w:r w:rsidRPr="00606A90">
                      <w:rPr>
                        <w:sz w:val="16"/>
                        <w:szCs w:val="16"/>
                      </w:rPr>
                      <w:t>2016)</w:t>
                    </w:r>
                  </w:p>
                  <w:p w14:paraId="10B0005E" w14:textId="77777777" w:rsidR="003942A3" w:rsidRDefault="008073EB" w:rsidP="00CC6E54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sz w:val="16"/>
                        <w:szCs w:val="16"/>
                      </w:rPr>
                      <w:t>As</w:t>
                    </w:r>
                    <w:r w:rsidR="0073461F">
                      <w:rPr>
                        <w:sz w:val="16"/>
                        <w:szCs w:val="16"/>
                      </w:rPr>
                      <w:t>sociate in science</w:t>
                    </w:r>
                    <w:r w:rsidR="00B90134">
                      <w:rPr>
                        <w:sz w:val="16"/>
                        <w:szCs w:val="16"/>
                      </w:rPr>
                      <w:t xml:space="preserve"> -</w:t>
                    </w:r>
                    <w:r w:rsidRPr="00606A90">
                      <w:rPr>
                        <w:sz w:val="16"/>
                        <w:szCs w:val="16"/>
                      </w:rPr>
                      <w:t xml:space="preserve"> Computer Science</w:t>
                    </w:r>
                    <w:r>
                      <w:rPr>
                        <w:sz w:val="16"/>
                        <w:szCs w:val="16"/>
                      </w:rPr>
                      <w:t xml:space="preserve"> (</w:t>
                    </w:r>
                    <w:r w:rsidR="00C32F32">
                      <w:rPr>
                        <w:sz w:val="16"/>
                        <w:szCs w:val="16"/>
                      </w:rPr>
                      <w:t xml:space="preserve">december </w:t>
                    </w:r>
                    <w:r>
                      <w:rPr>
                        <w:sz w:val="16"/>
                        <w:szCs w:val="16"/>
                      </w:rPr>
                      <w:t>2014)</w:t>
                    </w:r>
                  </w:p>
                  <w:p w14:paraId="4B0AD0E4" w14:textId="77777777" w:rsidR="00A87BBD" w:rsidRDefault="00A87BBD" w:rsidP="00A87BBD">
                    <w:pPr>
                      <w:spacing w:after="80" w:line="240" w:lineRule="auto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b/>
                        <w:sz w:val="16"/>
                        <w:szCs w:val="16"/>
                      </w:rPr>
                      <w:t>GPA:</w:t>
                    </w:r>
                    <w:r w:rsidR="00DC5751">
                      <w:rPr>
                        <w:sz w:val="16"/>
                        <w:szCs w:val="16"/>
                      </w:rPr>
                      <w:t xml:space="preserve"> 3.84</w:t>
                    </w:r>
                    <w:r>
                      <w:rPr>
                        <w:sz w:val="16"/>
                        <w:szCs w:val="16"/>
                      </w:rPr>
                      <w:t xml:space="preserve"> out of a scale of 4.0</w:t>
                    </w:r>
                  </w:p>
                  <w:p w14:paraId="78FCA440" w14:textId="64D2067C" w:rsidR="00A87BBD" w:rsidRPr="00A87BBD" w:rsidRDefault="00A87BBD" w:rsidP="00A87BBD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Dean’s List Fall 2013 through </w:t>
                    </w:r>
                    <w:r w:rsidR="00521E6D">
                      <w:rPr>
                        <w:sz w:val="16"/>
                        <w:szCs w:val="16"/>
                      </w:rPr>
                      <w:t>MAY 2016</w:t>
                    </w:r>
                  </w:p>
                  <w:p w14:paraId="0F361AE5" w14:textId="6D948940" w:rsidR="003942A3" w:rsidRDefault="003942A3" w:rsidP="003942A3">
                    <w:pPr>
                      <w:spacing w:after="80" w:line="240" w:lineRule="auto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b/>
                        <w:sz w:val="16"/>
                        <w:szCs w:val="16"/>
                      </w:rPr>
                      <w:t>Graduation Date</w:t>
                    </w:r>
                    <w:r w:rsidRPr="00606A90">
                      <w:rPr>
                        <w:sz w:val="16"/>
                        <w:szCs w:val="16"/>
                      </w:rPr>
                      <w:t>: May 2016</w:t>
                    </w:r>
                  </w:p>
                  <w:p w14:paraId="29B28F8C" w14:textId="77777777" w:rsidR="00A0195F" w:rsidRPr="00606A90" w:rsidRDefault="00A0195F" w:rsidP="00A0195F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r>
                      <w:rPr>
                        <w:rStyle w:val="Strong"/>
                        <w:sz w:val="16"/>
                        <w:szCs w:val="16"/>
                      </w:rPr>
                      <w:t>Bay shore high school</w:t>
                    </w:r>
                  </w:p>
                  <w:p w14:paraId="4239A4DB" w14:textId="77777777" w:rsidR="003942A3" w:rsidRDefault="00A0195F" w:rsidP="003942A3">
                    <w:pPr>
                      <w:pStyle w:val="Heading2"/>
                      <w:spacing w:line="276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Bay Shore, NY </w:t>
                    </w:r>
                  </w:p>
                  <w:p w14:paraId="38764BD6" w14:textId="77777777" w:rsidR="008073EB" w:rsidRPr="003942A3" w:rsidRDefault="003942A3" w:rsidP="003942A3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Advanced Regents Diploma with honors</w:t>
                    </w:r>
                    <w:r w:rsidRPr="00606A90">
                      <w:rPr>
                        <w:sz w:val="16"/>
                        <w:szCs w:val="16"/>
                      </w:rPr>
                      <w:t xml:space="preserve"> (</w:t>
                    </w:r>
                    <w:r>
                      <w:rPr>
                        <w:sz w:val="16"/>
                        <w:szCs w:val="16"/>
                      </w:rPr>
                      <w:t>june 2013</w:t>
                    </w:r>
                    <w:r w:rsidRPr="00606A90">
                      <w:rPr>
                        <w:sz w:val="16"/>
                        <w:szCs w:val="16"/>
                      </w:rPr>
                      <w:t>)</w:t>
                    </w:r>
                  </w:p>
                </w:sdtContent>
              </w:sdt>
            </w:sdtContent>
          </w:sdt>
        </w:tc>
      </w:tr>
      <w:tr w:rsidR="008073EB" w14:paraId="0313ACE4" w14:textId="77777777" w:rsidTr="00521E6D">
        <w:tc>
          <w:tcPr>
            <w:tcW w:w="2233" w:type="dxa"/>
          </w:tcPr>
          <w:p w14:paraId="443D4BCF" w14:textId="77777777" w:rsidR="008073EB" w:rsidRDefault="008073EB" w:rsidP="008073EB">
            <w:pPr>
              <w:pStyle w:val="Heading1"/>
            </w:pPr>
            <w:r>
              <w:t>Skills &amp; Abilities</w:t>
            </w:r>
          </w:p>
        </w:tc>
        <w:tc>
          <w:tcPr>
            <w:tcW w:w="7761" w:type="dxa"/>
            <w:gridSpan w:val="2"/>
          </w:tcPr>
          <w:p w14:paraId="7E922A40" w14:textId="77777777" w:rsidR="008073EB" w:rsidRPr="00606A90" w:rsidRDefault="00BE7863" w:rsidP="005438FA">
            <w:pPr>
              <w:spacing w:after="12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Experienced</w:t>
            </w:r>
            <w:r w:rsidR="008073EB" w:rsidRPr="00606A90">
              <w:rPr>
                <w:sz w:val="16"/>
                <w:szCs w:val="16"/>
              </w:rPr>
              <w:t>:</w:t>
            </w:r>
          </w:p>
          <w:p w14:paraId="486BC239" w14:textId="6CF53828" w:rsidR="008073EB" w:rsidRPr="001A1C5B" w:rsidRDefault="00D062FC" w:rsidP="005438FA">
            <w:pPr>
              <w:spacing w:after="12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JavaScript, </w:t>
            </w:r>
            <w:r w:rsidR="00AE568E">
              <w:rPr>
                <w:sz w:val="16"/>
                <w:szCs w:val="16"/>
              </w:rPr>
              <w:t xml:space="preserve">Ember, </w:t>
            </w:r>
            <w:r w:rsidR="008073EB" w:rsidRPr="001A1C5B">
              <w:rPr>
                <w:sz w:val="16"/>
                <w:szCs w:val="16"/>
              </w:rPr>
              <w:t>HTML,</w:t>
            </w:r>
            <w:r w:rsidR="00AE568E">
              <w:rPr>
                <w:sz w:val="16"/>
                <w:szCs w:val="16"/>
              </w:rPr>
              <w:t xml:space="preserve"> SASS,</w:t>
            </w:r>
            <w:r w:rsidR="008073EB" w:rsidRPr="001A1C5B">
              <w:rPr>
                <w:sz w:val="16"/>
                <w:szCs w:val="16"/>
              </w:rPr>
              <w:t xml:space="preserve"> CS</w:t>
            </w:r>
            <w:r>
              <w:rPr>
                <w:sz w:val="16"/>
                <w:szCs w:val="16"/>
              </w:rPr>
              <w:t>S</w:t>
            </w:r>
            <w:r w:rsidR="00596CF1">
              <w:rPr>
                <w:sz w:val="16"/>
                <w:szCs w:val="16"/>
              </w:rPr>
              <w:t>, JQuery,</w:t>
            </w:r>
            <w:r>
              <w:rPr>
                <w:sz w:val="16"/>
                <w:szCs w:val="16"/>
              </w:rPr>
              <w:t xml:space="preserve"> </w:t>
            </w:r>
            <w:r w:rsidR="00206CF2">
              <w:rPr>
                <w:sz w:val="16"/>
                <w:szCs w:val="16"/>
              </w:rPr>
              <w:t xml:space="preserve">Docker, </w:t>
            </w:r>
            <w:r>
              <w:rPr>
                <w:sz w:val="16"/>
                <w:szCs w:val="16"/>
              </w:rPr>
              <w:t>Angular,</w:t>
            </w:r>
            <w:r w:rsidR="00CC59D0">
              <w:rPr>
                <w:sz w:val="16"/>
                <w:szCs w:val="16"/>
              </w:rPr>
              <w:t xml:space="preserve"> </w:t>
            </w:r>
            <w:r w:rsidR="00CC59D0" w:rsidRPr="001A1C5B">
              <w:rPr>
                <w:sz w:val="16"/>
                <w:szCs w:val="16"/>
              </w:rPr>
              <w:t>AngularJS</w:t>
            </w:r>
            <w:r w:rsidR="00CC59D0">
              <w:rPr>
                <w:sz w:val="16"/>
                <w:szCs w:val="16"/>
              </w:rPr>
              <w:t>,</w:t>
            </w:r>
            <w:r w:rsidR="00343D30">
              <w:rPr>
                <w:sz w:val="16"/>
                <w:szCs w:val="16"/>
              </w:rPr>
              <w:t xml:space="preserve"> </w:t>
            </w:r>
            <w:r w:rsidR="00521E6D" w:rsidRPr="001A1C5B">
              <w:rPr>
                <w:sz w:val="16"/>
                <w:szCs w:val="16"/>
              </w:rPr>
              <w:t>NodeJS</w:t>
            </w:r>
            <w:r w:rsidR="00343D30">
              <w:rPr>
                <w:sz w:val="16"/>
                <w:szCs w:val="16"/>
              </w:rPr>
              <w:t>,</w:t>
            </w:r>
            <w:r w:rsidR="00DC5751">
              <w:rPr>
                <w:sz w:val="16"/>
                <w:szCs w:val="16"/>
              </w:rPr>
              <w:t xml:space="preserve"> GIT, TFS,</w:t>
            </w:r>
            <w:r w:rsidR="00525FA8">
              <w:rPr>
                <w:sz w:val="16"/>
                <w:szCs w:val="16"/>
              </w:rPr>
              <w:t xml:space="preserve"> Foundation,</w:t>
            </w:r>
            <w:r w:rsidR="00596CF1">
              <w:rPr>
                <w:sz w:val="16"/>
                <w:szCs w:val="16"/>
              </w:rPr>
              <w:t xml:space="preserve"> </w:t>
            </w:r>
            <w:r w:rsidR="00885376">
              <w:rPr>
                <w:sz w:val="16"/>
                <w:szCs w:val="16"/>
              </w:rPr>
              <w:t xml:space="preserve">Bootstrap, </w:t>
            </w:r>
            <w:r w:rsidR="00596CF1">
              <w:rPr>
                <w:sz w:val="16"/>
                <w:szCs w:val="16"/>
              </w:rPr>
              <w:t>PHP,</w:t>
            </w:r>
            <w:r w:rsidR="001A604E">
              <w:rPr>
                <w:sz w:val="16"/>
                <w:szCs w:val="16"/>
              </w:rPr>
              <w:t xml:space="preserve"> Laravel PHP,</w:t>
            </w:r>
            <w:r w:rsidR="00596CF1">
              <w:rPr>
                <w:sz w:val="16"/>
                <w:szCs w:val="16"/>
              </w:rPr>
              <w:t xml:space="preserve"> C#</w:t>
            </w:r>
            <w:r w:rsidR="00783AD8">
              <w:rPr>
                <w:sz w:val="16"/>
                <w:szCs w:val="16"/>
              </w:rPr>
              <w:t>, AJAX, ASP.NET</w:t>
            </w:r>
            <w:r w:rsidR="00342196">
              <w:rPr>
                <w:sz w:val="16"/>
                <w:szCs w:val="16"/>
              </w:rPr>
              <w:t xml:space="preserve">, </w:t>
            </w:r>
            <w:r w:rsidR="00342196" w:rsidRPr="001A1C5B">
              <w:rPr>
                <w:sz w:val="16"/>
                <w:szCs w:val="16"/>
              </w:rPr>
              <w:t>Polymer</w:t>
            </w:r>
            <w:r w:rsidR="008073EB" w:rsidRPr="001A1C5B">
              <w:rPr>
                <w:sz w:val="16"/>
                <w:szCs w:val="16"/>
              </w:rPr>
              <w:t>,</w:t>
            </w:r>
            <w:r w:rsidR="00596CF1">
              <w:rPr>
                <w:sz w:val="16"/>
                <w:szCs w:val="16"/>
              </w:rPr>
              <w:t xml:space="preserve"> </w:t>
            </w:r>
            <w:r w:rsidR="00596CF1" w:rsidRPr="001A1C5B">
              <w:rPr>
                <w:sz w:val="16"/>
                <w:szCs w:val="16"/>
              </w:rPr>
              <w:t>SQL</w:t>
            </w:r>
            <w:r w:rsidR="00596CF1">
              <w:rPr>
                <w:sz w:val="16"/>
                <w:szCs w:val="16"/>
              </w:rPr>
              <w:t>,</w:t>
            </w:r>
            <w:r w:rsidR="00783AD8">
              <w:rPr>
                <w:sz w:val="16"/>
                <w:szCs w:val="16"/>
              </w:rPr>
              <w:t xml:space="preserve"> Postgres, MYSQL,</w:t>
            </w:r>
            <w:r w:rsidR="008073EB" w:rsidRPr="001A1C5B">
              <w:rPr>
                <w:sz w:val="16"/>
                <w:szCs w:val="16"/>
              </w:rPr>
              <w:t xml:space="preserve"> </w:t>
            </w:r>
            <w:r w:rsidR="00783AD8">
              <w:rPr>
                <w:sz w:val="16"/>
                <w:szCs w:val="16"/>
              </w:rPr>
              <w:t>MariaDB</w:t>
            </w:r>
            <w:r w:rsidR="00596CF1">
              <w:rPr>
                <w:sz w:val="16"/>
                <w:szCs w:val="16"/>
              </w:rPr>
              <w:t xml:space="preserve">, </w:t>
            </w:r>
            <w:r w:rsidR="00596CF1" w:rsidRPr="001A1C5B">
              <w:rPr>
                <w:sz w:val="16"/>
                <w:szCs w:val="16"/>
              </w:rPr>
              <w:t>MongoDB</w:t>
            </w:r>
            <w:r w:rsidR="008E6D07">
              <w:rPr>
                <w:sz w:val="16"/>
                <w:szCs w:val="16"/>
              </w:rPr>
              <w:t>,</w:t>
            </w:r>
            <w:r w:rsidR="00596CF1">
              <w:rPr>
                <w:sz w:val="16"/>
                <w:szCs w:val="16"/>
              </w:rPr>
              <w:t xml:space="preserve"> Database Design and </w:t>
            </w:r>
            <w:r w:rsidR="00783AD8">
              <w:rPr>
                <w:sz w:val="16"/>
                <w:szCs w:val="16"/>
              </w:rPr>
              <w:t>Architecture</w:t>
            </w:r>
            <w:r w:rsidR="00596CF1">
              <w:rPr>
                <w:sz w:val="16"/>
                <w:szCs w:val="16"/>
              </w:rPr>
              <w:t>,</w:t>
            </w:r>
            <w:r w:rsidR="00596CF1" w:rsidRPr="001A1C5B">
              <w:rPr>
                <w:sz w:val="16"/>
                <w:szCs w:val="16"/>
              </w:rPr>
              <w:t xml:space="preserve"> </w:t>
            </w:r>
            <w:r w:rsidR="00596CF1">
              <w:rPr>
                <w:sz w:val="16"/>
                <w:szCs w:val="16"/>
              </w:rPr>
              <w:t>Core Software Design Principles</w:t>
            </w:r>
            <w:r w:rsidR="00596CF1" w:rsidRPr="001A1C5B">
              <w:rPr>
                <w:sz w:val="16"/>
                <w:szCs w:val="16"/>
              </w:rPr>
              <w:t>,</w:t>
            </w:r>
            <w:r w:rsidR="00BA2019">
              <w:rPr>
                <w:sz w:val="16"/>
                <w:szCs w:val="16"/>
              </w:rPr>
              <w:t xml:space="preserve"> Object Oriented Programming,</w:t>
            </w:r>
            <w:r w:rsidR="00596CF1" w:rsidRPr="001A1C5B">
              <w:rPr>
                <w:sz w:val="16"/>
                <w:szCs w:val="16"/>
              </w:rPr>
              <w:t xml:space="preserve"> </w:t>
            </w:r>
            <w:r w:rsidR="006B5882">
              <w:rPr>
                <w:sz w:val="16"/>
                <w:szCs w:val="16"/>
              </w:rPr>
              <w:t xml:space="preserve">MVC, </w:t>
            </w:r>
            <w:r w:rsidR="00596CF1" w:rsidRPr="001A1C5B">
              <w:rPr>
                <w:sz w:val="16"/>
                <w:szCs w:val="16"/>
              </w:rPr>
              <w:t>Rapid Prototyping</w:t>
            </w:r>
            <w:r w:rsidR="00596CF1">
              <w:rPr>
                <w:sz w:val="16"/>
                <w:szCs w:val="16"/>
              </w:rPr>
              <w:t xml:space="preserve">, </w:t>
            </w:r>
            <w:r w:rsidR="008E6D07">
              <w:rPr>
                <w:sz w:val="16"/>
                <w:szCs w:val="16"/>
              </w:rPr>
              <w:t xml:space="preserve">Responsive Web Design, </w:t>
            </w:r>
            <w:r w:rsidR="006A2FC2">
              <w:rPr>
                <w:sz w:val="16"/>
                <w:szCs w:val="16"/>
              </w:rPr>
              <w:t>Cross-Browser Development,</w:t>
            </w:r>
            <w:r w:rsidR="00225596">
              <w:rPr>
                <w:sz w:val="16"/>
                <w:szCs w:val="16"/>
              </w:rPr>
              <w:t xml:space="preserve"> </w:t>
            </w:r>
            <w:r w:rsidR="00225596" w:rsidRPr="001A1C5B">
              <w:rPr>
                <w:sz w:val="16"/>
                <w:szCs w:val="16"/>
              </w:rPr>
              <w:t>Agile Development</w:t>
            </w:r>
            <w:r w:rsidR="00225596">
              <w:rPr>
                <w:sz w:val="16"/>
                <w:szCs w:val="16"/>
              </w:rPr>
              <w:t>,</w:t>
            </w:r>
            <w:r w:rsidR="006A2FC2">
              <w:rPr>
                <w:sz w:val="16"/>
                <w:szCs w:val="16"/>
              </w:rPr>
              <w:t xml:space="preserve"> </w:t>
            </w:r>
            <w:r w:rsidR="008073EB" w:rsidRPr="001A1C5B">
              <w:rPr>
                <w:sz w:val="16"/>
                <w:szCs w:val="16"/>
              </w:rPr>
              <w:t xml:space="preserve">and Management. </w:t>
            </w:r>
          </w:p>
          <w:p w14:paraId="6906F0FA" w14:textId="77777777" w:rsidR="008073EB" w:rsidRPr="00606A90" w:rsidRDefault="008073EB" w:rsidP="005438FA">
            <w:pPr>
              <w:spacing w:after="12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Exposure</w:t>
            </w:r>
            <w:r w:rsidRPr="00606A90">
              <w:rPr>
                <w:sz w:val="16"/>
                <w:szCs w:val="16"/>
              </w:rPr>
              <w:t xml:space="preserve">: </w:t>
            </w:r>
          </w:p>
          <w:p w14:paraId="4A5792B7" w14:textId="032AE449" w:rsidR="008073EB" w:rsidRDefault="00521E6D" w:rsidP="005438FA">
            <w:pPr>
              <w:spacing w:after="120" w:line="240" w:lineRule="auto"/>
              <w:rPr>
                <w:sz w:val="17"/>
                <w:szCs w:val="17"/>
              </w:rPr>
            </w:pPr>
            <w:r>
              <w:rPr>
                <w:sz w:val="16"/>
                <w:szCs w:val="16"/>
              </w:rPr>
              <w:t>Java,</w:t>
            </w:r>
            <w:r w:rsidR="00342196">
              <w:rPr>
                <w:sz w:val="16"/>
                <w:szCs w:val="16"/>
              </w:rPr>
              <w:t xml:space="preserve"> C++, </w:t>
            </w:r>
            <w:r w:rsidR="00783AD8">
              <w:rPr>
                <w:sz w:val="16"/>
                <w:szCs w:val="16"/>
              </w:rPr>
              <w:t>Python, Oracle</w:t>
            </w:r>
            <w:r>
              <w:rPr>
                <w:sz w:val="16"/>
                <w:szCs w:val="16"/>
              </w:rPr>
              <w:t xml:space="preserve">, </w:t>
            </w:r>
            <w:r w:rsidR="00342196">
              <w:rPr>
                <w:sz w:val="16"/>
                <w:szCs w:val="16"/>
              </w:rPr>
              <w:t>SQL Server</w:t>
            </w:r>
            <w:r w:rsidR="00596CF1">
              <w:rPr>
                <w:sz w:val="16"/>
                <w:szCs w:val="16"/>
              </w:rPr>
              <w:t>,</w:t>
            </w:r>
            <w:r w:rsidR="008073EB" w:rsidRPr="001A1C5B">
              <w:rPr>
                <w:sz w:val="16"/>
                <w:szCs w:val="16"/>
              </w:rPr>
              <w:t xml:space="preserve"> </w:t>
            </w:r>
            <w:r w:rsidR="00CC59D0">
              <w:rPr>
                <w:sz w:val="16"/>
                <w:szCs w:val="16"/>
              </w:rPr>
              <w:t>Android Development</w:t>
            </w:r>
            <w:r w:rsidR="00342E9A">
              <w:rPr>
                <w:sz w:val="16"/>
                <w:szCs w:val="16"/>
              </w:rPr>
              <w:t>,</w:t>
            </w:r>
            <w:r w:rsidR="0088537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and WordPress.</w:t>
            </w:r>
          </w:p>
          <w:p w14:paraId="1CA465E7" w14:textId="77777777" w:rsidR="00E97A8D" w:rsidRDefault="00E97A8D" w:rsidP="005438FA">
            <w:pPr>
              <w:spacing w:after="12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Operating Systems</w:t>
            </w:r>
            <w:r w:rsidRPr="00606A90">
              <w:rPr>
                <w:sz w:val="16"/>
                <w:szCs w:val="16"/>
              </w:rPr>
              <w:t xml:space="preserve">: </w:t>
            </w:r>
          </w:p>
          <w:p w14:paraId="69E60636" w14:textId="4EC216C8" w:rsidR="00E97A8D" w:rsidRPr="00606A90" w:rsidRDefault="00E97A8D" w:rsidP="005438FA">
            <w:pPr>
              <w:spacing w:after="12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  <w:r w:rsidR="00FF4680">
              <w:rPr>
                <w:sz w:val="16"/>
                <w:szCs w:val="16"/>
              </w:rPr>
              <w:t>posed and familiar with trouble</w:t>
            </w:r>
            <w:r>
              <w:rPr>
                <w:sz w:val="16"/>
                <w:szCs w:val="16"/>
              </w:rPr>
              <w:t xml:space="preserve">shooting and maneuvering around </w:t>
            </w:r>
            <w:r w:rsidR="006D6B9D">
              <w:rPr>
                <w:sz w:val="16"/>
                <w:szCs w:val="16"/>
              </w:rPr>
              <w:t xml:space="preserve">Linux, </w:t>
            </w:r>
            <w:r w:rsidR="0008172E">
              <w:rPr>
                <w:sz w:val="16"/>
                <w:szCs w:val="16"/>
              </w:rPr>
              <w:t xml:space="preserve">MacOS, </w:t>
            </w:r>
            <w:r>
              <w:rPr>
                <w:sz w:val="16"/>
                <w:szCs w:val="16"/>
              </w:rPr>
              <w:t xml:space="preserve">Windows 10, Windows 8.1, Windows 8, Windows 7, and </w:t>
            </w:r>
            <w:r w:rsidR="00BC63C1">
              <w:rPr>
                <w:sz w:val="16"/>
                <w:szCs w:val="16"/>
              </w:rPr>
              <w:t>all</w:t>
            </w:r>
            <w:r>
              <w:rPr>
                <w:sz w:val="16"/>
                <w:szCs w:val="16"/>
              </w:rPr>
              <w:t xml:space="preserve"> versions of Android</w:t>
            </w:r>
            <w:r w:rsidR="005D5618">
              <w:rPr>
                <w:sz w:val="16"/>
                <w:szCs w:val="16"/>
              </w:rPr>
              <w:t>.</w:t>
            </w:r>
          </w:p>
          <w:p w14:paraId="76FD29E9" w14:textId="77777777" w:rsidR="00CC7391" w:rsidRDefault="00CC7391" w:rsidP="005438FA">
            <w:pPr>
              <w:spacing w:after="12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Hardware</w:t>
            </w:r>
            <w:r w:rsidRPr="00606A90">
              <w:rPr>
                <w:sz w:val="16"/>
                <w:szCs w:val="16"/>
              </w:rPr>
              <w:t xml:space="preserve">: </w:t>
            </w:r>
          </w:p>
          <w:p w14:paraId="693DCDF9" w14:textId="77777777" w:rsidR="00CC7391" w:rsidRPr="00BC63C1" w:rsidRDefault="00CC7391" w:rsidP="005438FA">
            <w:pPr>
              <w:spacing w:after="12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Experienced with traditional and forthcoming PC hardware assembly and troubleshooting. Successfully constructed several systems for personal and client use in a timely and professional manner. </w:t>
            </w:r>
          </w:p>
        </w:tc>
      </w:tr>
      <w:tr w:rsidR="008073EB" w14:paraId="002EC416" w14:textId="77777777" w:rsidTr="000E378D">
        <w:trPr>
          <w:trHeight w:val="4149"/>
        </w:trPr>
        <w:tc>
          <w:tcPr>
            <w:tcW w:w="2233" w:type="dxa"/>
          </w:tcPr>
          <w:p w14:paraId="24DC5BBB" w14:textId="3338A348" w:rsidR="008073EB" w:rsidRDefault="002A5008" w:rsidP="008073EB">
            <w:pPr>
              <w:pStyle w:val="Heading1"/>
            </w:pPr>
            <w:r>
              <w:t xml:space="preserve">Related </w:t>
            </w:r>
            <w:r w:rsidR="008073EB">
              <w:t>Ex</w:t>
            </w:r>
            <w:bookmarkStart w:id="0" w:name="_GoBack"/>
            <w:bookmarkEnd w:id="0"/>
            <w:r w:rsidR="008073EB">
              <w:t>perience</w:t>
            </w:r>
          </w:p>
        </w:tc>
        <w:tc>
          <w:tcPr>
            <w:tcW w:w="7761" w:type="dxa"/>
            <w:gridSpan w:val="2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6"/>
                    <w:szCs w:val="16"/>
                  </w:rPr>
                  <w:id w:val="221802691"/>
                  <w:placeholder>
                    <w:docPart w:val="DF39DA96AC244CFE9C36F1C5D8F2516C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sz w:val="18"/>
                    <w:szCs w:val="18"/>
                  </w:rPr>
                </w:sdtEndPr>
                <w:sdtContent>
                  <w:p w14:paraId="5613B12D" w14:textId="2E6FD946" w:rsidR="00521E6D" w:rsidRPr="00606A90" w:rsidRDefault="00521E6D" w:rsidP="00521E6D">
                    <w:pPr>
                      <w:pStyle w:val="Heading2"/>
                      <w:spacing w:line="240" w:lineRule="auto"/>
                      <w:rPr>
                        <w:color w:val="auto"/>
                        <w:sz w:val="16"/>
                        <w:szCs w:val="16"/>
                      </w:rPr>
                    </w:pPr>
                    <w:r>
                      <w:rPr>
                        <w:rStyle w:val="Strong"/>
                        <w:sz w:val="16"/>
                        <w:szCs w:val="16"/>
                      </w:rPr>
                      <w:t>FRONT END SOFTWARE ENGINEER II</w:t>
                    </w:r>
                    <w:r>
                      <w:rPr>
                        <w:sz w:val="16"/>
                        <w:szCs w:val="16"/>
                      </w:rPr>
                      <w:t xml:space="preserve"> TROVE PREDICTIVE DATA SCIENCE</w:t>
                    </w:r>
                  </w:p>
                  <w:p w14:paraId="4C810209" w14:textId="71A6AB0D" w:rsidR="00521E6D" w:rsidRDefault="00521E6D" w:rsidP="00521E6D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04/2018</w:t>
                    </w:r>
                    <w:r w:rsidRPr="00606A90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–</w:t>
                    </w:r>
                    <w:r w:rsidRPr="00606A90">
                      <w:rPr>
                        <w:sz w:val="16"/>
                        <w:szCs w:val="16"/>
                      </w:rPr>
                      <w:t xml:space="preserve"> Present</w:t>
                    </w:r>
                  </w:p>
                  <w:p w14:paraId="42EE1EBE" w14:textId="0592F01A" w:rsidR="00521E6D" w:rsidRPr="00606A90" w:rsidRDefault="00691272" w:rsidP="00521E6D">
                    <w:pPr>
                      <w:pStyle w:val="Heading2"/>
                      <w:spacing w:line="240" w:lineRule="auto"/>
                      <w:rPr>
                        <w:color w:val="auto"/>
                        <w:sz w:val="16"/>
                        <w:szCs w:val="16"/>
                      </w:rPr>
                    </w:pPr>
                    <w:r>
                      <w:rPr>
                        <w:rStyle w:val="Strong"/>
                        <w:sz w:val="16"/>
                        <w:szCs w:val="16"/>
                      </w:rPr>
                      <w:t>FRONT END SOFTWARE ENGINEER</w:t>
                    </w:r>
                    <w:r w:rsidR="00521E6D">
                      <w:rPr>
                        <w:sz w:val="16"/>
                        <w:szCs w:val="16"/>
                      </w:rPr>
                      <w:t xml:space="preserve"> TROVE PREDICTIVE DATA SCIENCE</w:t>
                    </w:r>
                  </w:p>
                  <w:p w14:paraId="43383008" w14:textId="00AFE8BA" w:rsidR="00521E6D" w:rsidRPr="00521E6D" w:rsidRDefault="00521E6D" w:rsidP="00521E6D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07/2016</w:t>
                    </w:r>
                    <w:r w:rsidRPr="00606A90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–</w:t>
                    </w:r>
                    <w:r w:rsidRPr="00606A90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04/2018</w:t>
                    </w:r>
                  </w:p>
                  <w:p w14:paraId="0C37E253" w14:textId="36946BA9" w:rsidR="00521E6D" w:rsidRDefault="002A6353" w:rsidP="00521E6D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TROVE </w:t>
                    </w:r>
                    <w:r w:rsidR="00EA38EF">
                      <w:rPr>
                        <w:sz w:val="16"/>
                        <w:szCs w:val="16"/>
                      </w:rPr>
                      <w:t xml:space="preserve">predictive data science, </w:t>
                    </w:r>
                    <w:r w:rsidR="00EA38EF" w:rsidRPr="00EA38EF">
                      <w:rPr>
                        <w:sz w:val="16"/>
                        <w:szCs w:val="16"/>
                      </w:rPr>
                      <w:t>640 Ellicott St, Buffalo, NY 14203</w:t>
                    </w:r>
                  </w:p>
                  <w:p w14:paraId="38C9B7A6" w14:textId="4D425255" w:rsidR="0059179A" w:rsidRPr="0059179A" w:rsidRDefault="00743EBF" w:rsidP="0059179A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 w:rsidRPr="0059179A">
                      <w:rPr>
                        <w:sz w:val="16"/>
                        <w:szCs w:val="16"/>
                      </w:rPr>
                      <w:t>Designed and implemented modules</w:t>
                    </w:r>
                    <w:r w:rsidR="0059179A">
                      <w:rPr>
                        <w:sz w:val="16"/>
                        <w:szCs w:val="16"/>
                      </w:rPr>
                      <w:t xml:space="preserve"> using tools such as Figma and Sketch</w:t>
                    </w:r>
                    <w:r w:rsidRPr="0059179A">
                      <w:rPr>
                        <w:sz w:val="16"/>
                        <w:szCs w:val="16"/>
                      </w:rPr>
                      <w:t xml:space="preserve"> for the TROVE Predictive Data Science Platform with an emphasis on the meaningful presentation of time series, relational, and aggregate data. </w:t>
                    </w:r>
                  </w:p>
                  <w:p w14:paraId="5AC9B893" w14:textId="77777777" w:rsidR="0059179A" w:rsidRPr="0059179A" w:rsidRDefault="00743EBF" w:rsidP="0059179A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 w:rsidRPr="0059179A">
                      <w:rPr>
                        <w:sz w:val="16"/>
                        <w:szCs w:val="16"/>
                      </w:rPr>
                      <w:t>Co-led and maintained existing architecture efforts for the</w:t>
                    </w:r>
                    <w:r w:rsidR="00D609FB" w:rsidRPr="0059179A">
                      <w:rPr>
                        <w:sz w:val="16"/>
                        <w:szCs w:val="16"/>
                      </w:rPr>
                      <w:t xml:space="preserve"> </w:t>
                    </w:r>
                    <w:r w:rsidR="00691272" w:rsidRPr="0059179A">
                      <w:rPr>
                        <w:sz w:val="16"/>
                        <w:szCs w:val="16"/>
                      </w:rPr>
                      <w:t>Front-End</w:t>
                    </w:r>
                    <w:r w:rsidRPr="0059179A">
                      <w:rPr>
                        <w:sz w:val="16"/>
                        <w:szCs w:val="16"/>
                      </w:rPr>
                      <w:t xml:space="preserve"> Ember addon suite. </w:t>
                    </w:r>
                  </w:p>
                  <w:p w14:paraId="3075BBF9" w14:textId="07BACB01" w:rsidR="00EA38EF" w:rsidRPr="0059179A" w:rsidRDefault="00691272" w:rsidP="0059179A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 w:rsidRPr="0059179A">
                      <w:rPr>
                        <w:sz w:val="16"/>
                        <w:szCs w:val="16"/>
                      </w:rPr>
                      <w:t>Contributed and managed</w:t>
                    </w:r>
                    <w:r w:rsidR="00743EBF" w:rsidRPr="0059179A">
                      <w:rPr>
                        <w:sz w:val="16"/>
                        <w:szCs w:val="16"/>
                      </w:rPr>
                      <w:t xml:space="preserve"> end to end testing, packaging, and deployment efforts of </w:t>
                    </w:r>
                    <w:r w:rsidRPr="0059179A">
                      <w:rPr>
                        <w:sz w:val="16"/>
                        <w:szCs w:val="16"/>
                      </w:rPr>
                      <w:t xml:space="preserve">the </w:t>
                    </w:r>
                    <w:r w:rsidR="00743EBF" w:rsidRPr="0059179A">
                      <w:rPr>
                        <w:sz w:val="16"/>
                        <w:szCs w:val="16"/>
                      </w:rPr>
                      <w:t xml:space="preserve">platform under a micro-service architecture using Ember best practices and a variety of community endorsed addons. </w:t>
                    </w:r>
                  </w:p>
                  <w:p w14:paraId="045D721B" w14:textId="5DDCB6AE" w:rsidR="0059179A" w:rsidRPr="00EA38EF" w:rsidRDefault="00794CD7" w:rsidP="0059179A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>
                      <w:rPr>
                        <w:sz w:val="16"/>
                        <w:szCs w:val="16"/>
                      </w:rPr>
                      <w:t>Continuously c</w:t>
                    </w:r>
                    <w:r w:rsidR="0059179A">
                      <w:rPr>
                        <w:sz w:val="16"/>
                        <w:szCs w:val="16"/>
                      </w:rPr>
                      <w:t>ollaborated directly with cli</w:t>
                    </w:r>
                    <w:r>
                      <w:rPr>
                        <w:sz w:val="16"/>
                        <w:szCs w:val="16"/>
                      </w:rPr>
                      <w:t>e</w:t>
                    </w:r>
                    <w:r w:rsidR="0059179A">
                      <w:rPr>
                        <w:sz w:val="16"/>
                        <w:szCs w:val="16"/>
                      </w:rPr>
                      <w:t xml:space="preserve">nts </w:t>
                    </w:r>
                    <w:r>
                      <w:rPr>
                        <w:sz w:val="16"/>
                        <w:szCs w:val="16"/>
                      </w:rPr>
                      <w:t>in designing</w:t>
                    </w:r>
                    <w:r w:rsidR="0059179A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optional </w:t>
                    </w:r>
                    <w:r w:rsidR="0059179A">
                      <w:rPr>
                        <w:sz w:val="16"/>
                        <w:szCs w:val="16"/>
                      </w:rPr>
                      <w:t xml:space="preserve">modules integrated </w:t>
                    </w:r>
                    <w:r w:rsidR="008D77D6">
                      <w:rPr>
                        <w:sz w:val="16"/>
                        <w:szCs w:val="16"/>
                      </w:rPr>
                      <w:t>into</w:t>
                    </w:r>
                    <w:r w:rsidR="0059179A">
                      <w:rPr>
                        <w:sz w:val="16"/>
                        <w:szCs w:val="16"/>
                      </w:rPr>
                      <w:t xml:space="preserve"> the TROVE</w:t>
                    </w:r>
                    <w:r>
                      <w:rPr>
                        <w:sz w:val="16"/>
                        <w:szCs w:val="16"/>
                      </w:rPr>
                      <w:t xml:space="preserve"> Platform.</w:t>
                    </w:r>
                  </w:p>
                  <w:p w14:paraId="34B7D18E" w14:textId="28F29E93" w:rsidR="008073EB" w:rsidRPr="00606A90" w:rsidRDefault="005841D5" w:rsidP="008073EB">
                    <w:pPr>
                      <w:pStyle w:val="Heading2"/>
                      <w:spacing w:line="240" w:lineRule="auto"/>
                      <w:rPr>
                        <w:color w:val="auto"/>
                        <w:sz w:val="16"/>
                        <w:szCs w:val="16"/>
                      </w:rPr>
                    </w:pPr>
                    <w:r>
                      <w:rPr>
                        <w:rStyle w:val="Strong"/>
                        <w:sz w:val="16"/>
                        <w:szCs w:val="16"/>
                      </w:rPr>
                      <w:t>software engineer intern</w:t>
                    </w:r>
                    <w:r>
                      <w:rPr>
                        <w:sz w:val="16"/>
                        <w:szCs w:val="16"/>
                      </w:rPr>
                      <w:t xml:space="preserve"> Telenotes inc.</w:t>
                    </w:r>
                  </w:p>
                  <w:p w14:paraId="0AEEFD0C" w14:textId="77777777" w:rsidR="008073EB" w:rsidRDefault="005841D5" w:rsidP="008073EB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01/2016</w:t>
                    </w:r>
                    <w:r w:rsidR="008073EB" w:rsidRPr="00606A90">
                      <w:rPr>
                        <w:sz w:val="16"/>
                        <w:szCs w:val="16"/>
                      </w:rPr>
                      <w:t xml:space="preserve"> </w:t>
                    </w:r>
                    <w:r w:rsidR="008073EB">
                      <w:rPr>
                        <w:sz w:val="16"/>
                        <w:szCs w:val="16"/>
                      </w:rPr>
                      <w:t>–</w:t>
                    </w:r>
                    <w:r w:rsidR="008073EB" w:rsidRPr="00606A90">
                      <w:rPr>
                        <w:sz w:val="16"/>
                        <w:szCs w:val="16"/>
                      </w:rPr>
                      <w:t xml:space="preserve"> Present</w:t>
                    </w:r>
                  </w:p>
                  <w:p w14:paraId="0D6E5B47" w14:textId="77777777" w:rsidR="005321EC" w:rsidRDefault="008077DC" w:rsidP="00A6017F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Telenotes Inc</w:t>
                    </w:r>
                    <w:r w:rsidR="00720D2E">
                      <w:rPr>
                        <w:sz w:val="16"/>
                        <w:szCs w:val="16"/>
                      </w:rPr>
                      <w:t xml:space="preserve">, </w:t>
                    </w:r>
                    <w:r w:rsidR="00AC383B">
                      <w:rPr>
                        <w:sz w:val="16"/>
                        <w:szCs w:val="16"/>
                      </w:rPr>
                      <w:t>Taylorsville, UT 84123</w:t>
                    </w:r>
                  </w:p>
                  <w:p w14:paraId="2B42EE03" w14:textId="6EFA2A4C" w:rsidR="00691272" w:rsidRDefault="00691272" w:rsidP="00691272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Designed product solutions to modernize and reinven</w:t>
                    </w:r>
                    <w:r w:rsidR="0059179A">
                      <w:rPr>
                        <w:sz w:val="16"/>
                        <w:szCs w:val="16"/>
                      </w:rPr>
                      <w:t>t</w:t>
                    </w:r>
                    <w:r w:rsidR="005321EC" w:rsidRPr="00691272">
                      <w:rPr>
                        <w:sz w:val="16"/>
                        <w:szCs w:val="16"/>
                      </w:rPr>
                      <w:t xml:space="preserve"> </w:t>
                    </w:r>
                    <w:r w:rsidR="002A6353" w:rsidRPr="00691272">
                      <w:rPr>
                        <w:sz w:val="16"/>
                        <w:szCs w:val="16"/>
                      </w:rPr>
                      <w:t>the</w:t>
                    </w:r>
                    <w:r w:rsidR="005321EC" w:rsidRPr="00691272">
                      <w:rPr>
                        <w:sz w:val="16"/>
                        <w:szCs w:val="16"/>
                      </w:rPr>
                      <w:t xml:space="preserve"> Telenote</w:t>
                    </w:r>
                    <w:r w:rsidR="002A6353" w:rsidRPr="00691272">
                      <w:rPr>
                        <w:sz w:val="16"/>
                        <w:szCs w:val="16"/>
                      </w:rPr>
                      <w:t>s CRM platform</w:t>
                    </w:r>
                    <w:r w:rsidR="005321EC" w:rsidRPr="00691272">
                      <w:rPr>
                        <w:sz w:val="16"/>
                        <w:szCs w:val="16"/>
                      </w:rPr>
                      <w:t xml:space="preserve"> to adhere to modern web standards and design trends. </w:t>
                    </w:r>
                  </w:p>
                  <w:p w14:paraId="24E178F6" w14:textId="267EFBE1" w:rsidR="00691272" w:rsidRDefault="002A6353" w:rsidP="00691272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sz w:val="16"/>
                        <w:szCs w:val="16"/>
                      </w:rPr>
                    </w:pPr>
                    <w:r w:rsidRPr="00691272">
                      <w:rPr>
                        <w:sz w:val="16"/>
                        <w:szCs w:val="16"/>
                      </w:rPr>
                      <w:t xml:space="preserve">Led and architected majority of Front End Development efforts in collaboration with local and remote Software Engineering team. </w:t>
                    </w:r>
                  </w:p>
                  <w:p w14:paraId="5DB062D2" w14:textId="7108AD02" w:rsidR="008073EB" w:rsidRPr="00691272" w:rsidRDefault="00691272" w:rsidP="00691272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Aided in hiring process, providing input on priorities for new additions in engineering team. </w:t>
                    </w:r>
                  </w:p>
                </w:sdtContent>
              </w:sdt>
              <w:p w14:paraId="59E6A402" w14:textId="1065E2E6" w:rsidR="008073EB" w:rsidRPr="002728BF" w:rsidRDefault="00995798" w:rsidP="008073EB">
                <w:pPr>
                  <w:spacing w:line="240" w:lineRule="auto"/>
                  <w:rPr>
                    <w:color w:val="595959" w:themeColor="text1" w:themeTint="A6"/>
                  </w:rPr>
                </w:pPr>
              </w:p>
            </w:sdtContent>
          </w:sdt>
        </w:tc>
      </w:tr>
      <w:tr w:rsidR="002A5008" w14:paraId="3368202F" w14:textId="77777777" w:rsidTr="00A06D82">
        <w:trPr>
          <w:trHeight w:val="62"/>
        </w:trPr>
        <w:tc>
          <w:tcPr>
            <w:tcW w:w="2233" w:type="dxa"/>
          </w:tcPr>
          <w:p w14:paraId="20DA0D3E" w14:textId="77777777" w:rsidR="002A5008" w:rsidRPr="002A5008" w:rsidRDefault="002A5008" w:rsidP="002A5008"/>
        </w:tc>
        <w:tc>
          <w:tcPr>
            <w:tcW w:w="7761" w:type="dxa"/>
            <w:gridSpan w:val="2"/>
          </w:tcPr>
          <w:p w14:paraId="2D0EFA88" w14:textId="03D324E2" w:rsidR="002A5008" w:rsidRPr="00674748" w:rsidRDefault="002A5008" w:rsidP="00674748">
            <w:pPr>
              <w:spacing w:line="240" w:lineRule="auto"/>
              <w:rPr>
                <w:color w:val="595959" w:themeColor="text1" w:themeTint="A6"/>
                <w:sz w:val="16"/>
                <w:szCs w:val="16"/>
              </w:rPr>
            </w:pPr>
          </w:p>
        </w:tc>
      </w:tr>
      <w:tr w:rsidR="008073EB" w14:paraId="02E587A7" w14:textId="77777777" w:rsidTr="00521E6D">
        <w:trPr>
          <w:trHeight w:val="1503"/>
        </w:trPr>
        <w:tc>
          <w:tcPr>
            <w:tcW w:w="2233" w:type="dxa"/>
          </w:tcPr>
          <w:p w14:paraId="1D252DED" w14:textId="066B0716" w:rsidR="008073EB" w:rsidRDefault="006D6B9D" w:rsidP="006D6B9D">
            <w:pPr>
              <w:pStyle w:val="Heading1"/>
            </w:pPr>
            <w:r>
              <w:t xml:space="preserve">CAreer </w:t>
            </w:r>
            <w:r w:rsidR="002F401C">
              <w:t>Projects</w:t>
            </w:r>
          </w:p>
        </w:tc>
        <w:tc>
          <w:tcPr>
            <w:tcW w:w="7761" w:type="dxa"/>
            <w:gridSpan w:val="2"/>
          </w:tcPr>
          <w:p w14:paraId="6520C867" w14:textId="4358ED7E" w:rsidR="00ED0934" w:rsidRDefault="00ED0934" w:rsidP="00834297">
            <w:pPr>
              <w:pStyle w:val="Heading2"/>
              <w:spacing w:line="240" w:lineRule="auto"/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TROVE COMPATIBLE UNITS UTILIty</w:t>
            </w:r>
          </w:p>
          <w:p w14:paraId="35C887C7" w14:textId="7DA4BCAE" w:rsidR="00ED0934" w:rsidRPr="00ED0934" w:rsidRDefault="00ED0934" w:rsidP="00ED0934">
            <w:r>
              <w:rPr>
                <w:rStyle w:val="Strong"/>
                <w:b w:val="0"/>
                <w:bCs w:val="0"/>
                <w:sz w:val="16"/>
                <w:szCs w:val="16"/>
              </w:rPr>
              <w:t>…</w:t>
            </w:r>
          </w:p>
          <w:p w14:paraId="60819E10" w14:textId="6BF97C40" w:rsidR="00ED0934" w:rsidRDefault="00ED0934" w:rsidP="00ED0934">
            <w:pPr>
              <w:pStyle w:val="Heading2"/>
              <w:spacing w:line="240" w:lineRule="auto"/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TROVE CSV SCANNER utility</w:t>
            </w:r>
          </w:p>
          <w:p w14:paraId="2127AD2C" w14:textId="3ED7F7DA" w:rsidR="00ED0934" w:rsidRPr="00ED0934" w:rsidRDefault="00ED0934" w:rsidP="00ED0934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  <w:sz w:val="16"/>
                <w:szCs w:val="16"/>
              </w:rPr>
              <w:t>…</w:t>
            </w:r>
          </w:p>
          <w:p w14:paraId="331D61F4" w14:textId="2355E770" w:rsidR="00ED0934" w:rsidRDefault="00ED0934" w:rsidP="00ED0934">
            <w:pPr>
              <w:pStyle w:val="Heading2"/>
              <w:spacing w:line="240" w:lineRule="auto"/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TROVE data Catalog browser utility</w:t>
            </w:r>
          </w:p>
          <w:p w14:paraId="4FF3A252" w14:textId="632B1E51" w:rsidR="00ED0934" w:rsidRDefault="00ED0934" w:rsidP="00ED0934">
            <w:pPr>
              <w:rPr>
                <w:rStyle w:val="Strong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b w:val="0"/>
                <w:bCs w:val="0"/>
                <w:sz w:val="16"/>
                <w:szCs w:val="16"/>
              </w:rPr>
              <w:t>…</w:t>
            </w:r>
          </w:p>
          <w:p w14:paraId="35808013" w14:textId="71662C79" w:rsidR="00ED0934" w:rsidRDefault="00ED0934" w:rsidP="00ED0934">
            <w:pPr>
              <w:pStyle w:val="Heading2"/>
              <w:spacing w:line="240" w:lineRule="auto"/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TROVE INTEgrated load management utility</w:t>
            </w:r>
          </w:p>
          <w:p w14:paraId="1B84E3F3" w14:textId="77C51AB6" w:rsidR="00ED0934" w:rsidRPr="00ED0934" w:rsidRDefault="00ED0934" w:rsidP="00ED0934">
            <w:r>
              <w:rPr>
                <w:rStyle w:val="Strong"/>
                <w:b w:val="0"/>
                <w:bCs w:val="0"/>
                <w:sz w:val="16"/>
                <w:szCs w:val="16"/>
              </w:rPr>
              <w:t>…</w:t>
            </w:r>
          </w:p>
          <w:p w14:paraId="365F9DD7" w14:textId="77777777" w:rsidR="00834297" w:rsidRPr="007E6E03" w:rsidRDefault="00834297" w:rsidP="00834297">
            <w:pPr>
              <w:pStyle w:val="Heading2"/>
              <w:spacing w:line="240" w:lineRule="auto"/>
              <w:rPr>
                <w:color w:val="auto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Telenotes Sales utility</w:t>
            </w:r>
          </w:p>
          <w:p w14:paraId="0D370093" w14:textId="77777777" w:rsidR="00834297" w:rsidRPr="00834297" w:rsidRDefault="00834297" w:rsidP="00834297">
            <w:pPr>
              <w:spacing w:line="240" w:lineRule="auto"/>
              <w:rPr>
                <w:rStyle w:val="Strong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b w:val="0"/>
                <w:bCs w:val="0"/>
                <w:sz w:val="16"/>
                <w:szCs w:val="16"/>
              </w:rPr>
              <w:t xml:space="preserve">Accomplished in implementing a Sales and Commissions utility in AngularJS. The product made use of the Angular Material framework in conjuncture with </w:t>
            </w:r>
            <w:proofErr w:type="spellStart"/>
            <w:r>
              <w:rPr>
                <w:rStyle w:val="Strong"/>
                <w:b w:val="0"/>
                <w:bCs w:val="0"/>
                <w:sz w:val="16"/>
                <w:szCs w:val="16"/>
              </w:rPr>
              <w:t>PlotlyJS</w:t>
            </w:r>
            <w:proofErr w:type="spellEnd"/>
            <w:r>
              <w:rPr>
                <w:rStyle w:val="Strong"/>
                <w:b w:val="0"/>
                <w:bCs w:val="0"/>
                <w:sz w:val="16"/>
                <w:szCs w:val="16"/>
              </w:rPr>
              <w:t xml:space="preserve"> and jQuery Data Tables for data visualization and collation. In addition, developed an Excel import utility with the use of </w:t>
            </w:r>
            <w:proofErr w:type="spellStart"/>
            <w:r>
              <w:rPr>
                <w:rStyle w:val="Strong"/>
                <w:b w:val="0"/>
                <w:bCs w:val="0"/>
                <w:sz w:val="16"/>
                <w:szCs w:val="16"/>
              </w:rPr>
              <w:t>SheetJS</w:t>
            </w:r>
            <w:proofErr w:type="spellEnd"/>
            <w:r>
              <w:rPr>
                <w:rStyle w:val="Strong"/>
                <w:b w:val="0"/>
                <w:bCs w:val="0"/>
                <w:sz w:val="16"/>
                <w:szCs w:val="16"/>
              </w:rPr>
              <w:t xml:space="preserve">’ XLSX library to read and map columns in an Excel document to appropriate data structures. Product was showcased at company trade </w:t>
            </w:r>
            <w:r w:rsidR="005F45B7">
              <w:rPr>
                <w:rStyle w:val="Strong"/>
                <w:b w:val="0"/>
                <w:bCs w:val="0"/>
                <w:sz w:val="16"/>
                <w:szCs w:val="16"/>
              </w:rPr>
              <w:t>show and set to release to b</w:t>
            </w:r>
            <w:r>
              <w:rPr>
                <w:rStyle w:val="Strong"/>
                <w:b w:val="0"/>
                <w:bCs w:val="0"/>
                <w:sz w:val="16"/>
                <w:szCs w:val="16"/>
              </w:rPr>
              <w:t xml:space="preserve">eta within the next two sprints. </w:t>
            </w:r>
          </w:p>
          <w:p w14:paraId="121DB51D" w14:textId="77777777" w:rsidR="00FA4A5A" w:rsidRPr="007E6E03" w:rsidRDefault="00FA4A5A" w:rsidP="00FA4A5A">
            <w:pPr>
              <w:pStyle w:val="Heading2"/>
              <w:spacing w:line="240" w:lineRule="auto"/>
              <w:rPr>
                <w:color w:val="auto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Telenotes Mapping utility</w:t>
            </w:r>
          </w:p>
          <w:p w14:paraId="18B9C55F" w14:textId="77777777" w:rsidR="00FA4A5A" w:rsidRPr="00FA4A5A" w:rsidRDefault="00FA4A5A" w:rsidP="00FA4A5A">
            <w:pPr>
              <w:spacing w:line="240" w:lineRule="auto"/>
              <w:rPr>
                <w:rStyle w:val="Strong"/>
                <w:b w:val="0"/>
                <w:bCs w:val="0"/>
                <w:sz w:val="16"/>
                <w:szCs w:val="16"/>
              </w:rPr>
            </w:pPr>
            <w:r>
              <w:rPr>
                <w:rStyle w:val="Strong"/>
                <w:b w:val="0"/>
                <w:bCs w:val="0"/>
                <w:sz w:val="16"/>
                <w:szCs w:val="16"/>
              </w:rPr>
              <w:t>Developed an AngularJS application making use of the Google Maps API, Angular Material, and variety of different Angular Directives in an effort to meet client demands for a Maps Utility. Project scope defined the use of multiple Google Maps</w:t>
            </w:r>
            <w:r w:rsidR="00834297">
              <w:rPr>
                <w:rStyle w:val="Strong"/>
                <w:b w:val="0"/>
                <w:bCs w:val="0"/>
                <w:sz w:val="16"/>
                <w:szCs w:val="16"/>
              </w:rPr>
              <w:t xml:space="preserve"> libraries including but </w:t>
            </w:r>
            <w:r w:rsidR="0023661D">
              <w:rPr>
                <w:rStyle w:val="Strong"/>
                <w:b w:val="0"/>
                <w:bCs w:val="0"/>
                <w:sz w:val="16"/>
                <w:szCs w:val="16"/>
              </w:rPr>
              <w:t xml:space="preserve">not </w:t>
            </w:r>
            <w:r w:rsidR="00834297">
              <w:rPr>
                <w:rStyle w:val="Strong"/>
                <w:b w:val="0"/>
                <w:bCs w:val="0"/>
                <w:sz w:val="16"/>
                <w:szCs w:val="16"/>
              </w:rPr>
              <w:t xml:space="preserve">limited to geometry and visualization. Addresses are geocoded and displayed on a map in accordance to user-driven groupings such as colors through the use of SVG Pins. </w:t>
            </w:r>
          </w:p>
          <w:p w14:paraId="29D58AF4" w14:textId="77777777" w:rsidR="00DF2C11" w:rsidRPr="007E6E03" w:rsidRDefault="00DF2C11" w:rsidP="00DF2C11">
            <w:pPr>
              <w:pStyle w:val="Heading2"/>
              <w:spacing w:line="240" w:lineRule="auto"/>
              <w:rPr>
                <w:color w:val="auto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CAr Rental</w:t>
            </w:r>
          </w:p>
          <w:p w14:paraId="00408A63" w14:textId="77777777" w:rsidR="00DF2C11" w:rsidRPr="0060442A" w:rsidRDefault="00DF2C11" w:rsidP="0060442A">
            <w:pPr>
              <w:spacing w:line="240" w:lineRule="auto"/>
              <w:rPr>
                <w:rStyle w:val="Strong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Executed a mock car rental</w:t>
            </w:r>
            <w:r w:rsidR="00FF671D">
              <w:rPr>
                <w:sz w:val="16"/>
                <w:szCs w:val="16"/>
              </w:rPr>
              <w:t xml:space="preserve"> service using Laravel PHP and M</w:t>
            </w:r>
            <w:r w:rsidR="000C2B16">
              <w:rPr>
                <w:sz w:val="16"/>
                <w:szCs w:val="16"/>
              </w:rPr>
              <w:t>aterialize. Application features</w:t>
            </w:r>
            <w:r>
              <w:rPr>
                <w:sz w:val="16"/>
                <w:szCs w:val="16"/>
              </w:rPr>
              <w:t xml:space="preserve"> included </w:t>
            </w:r>
            <w:r w:rsidR="00351E34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 xml:space="preserve"> </w:t>
            </w:r>
            <w:r w:rsidR="000C2B16">
              <w:rPr>
                <w:sz w:val="16"/>
                <w:szCs w:val="16"/>
              </w:rPr>
              <w:t xml:space="preserve">registration and </w:t>
            </w:r>
            <w:r>
              <w:rPr>
                <w:sz w:val="16"/>
                <w:szCs w:val="16"/>
              </w:rPr>
              <w:t>authentication, the rental and return of cars, and the record keeping of each user</w:t>
            </w:r>
            <w:r w:rsidR="007E34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transaction.</w:t>
            </w:r>
          </w:p>
          <w:p w14:paraId="47099FFA" w14:textId="77777777" w:rsidR="008073EB" w:rsidRPr="00606A90" w:rsidRDefault="008073EB" w:rsidP="008073EB">
            <w:pPr>
              <w:pStyle w:val="Heading2"/>
              <w:spacing w:line="240" w:lineRule="auto"/>
              <w:rPr>
                <w:color w:val="auto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 xml:space="preserve">Long Island Pizza </w:t>
            </w:r>
          </w:p>
          <w:p w14:paraId="76385AB5" w14:textId="47270CB4" w:rsidR="006236A4" w:rsidRPr="00D57D76" w:rsidRDefault="00645998" w:rsidP="00D57D76">
            <w:pPr>
              <w:spacing w:line="240" w:lineRule="auto"/>
              <w:rPr>
                <w:rStyle w:val="Strong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Successfully developed an ASP.NET pizza ordering system in conjuncture with the MongoDB driver within a </w:t>
            </w:r>
            <w:r w:rsidR="000E378D">
              <w:rPr>
                <w:sz w:val="16"/>
                <w:szCs w:val="16"/>
              </w:rPr>
              <w:t>two-week</w:t>
            </w:r>
            <w:r>
              <w:rPr>
                <w:sz w:val="16"/>
                <w:szCs w:val="16"/>
              </w:rPr>
              <w:t xml:space="preserve"> time frame. Application underwent a full development lifecycle encompassing scope analysis, database design, and resource management. </w:t>
            </w:r>
          </w:p>
          <w:p w14:paraId="6AFCD4F3" w14:textId="77777777" w:rsidR="00D4008F" w:rsidRPr="00606A90" w:rsidRDefault="00D4008F" w:rsidP="00D4008F">
            <w:pPr>
              <w:pStyle w:val="Heading2"/>
              <w:spacing w:line="240" w:lineRule="auto"/>
              <w:rPr>
                <w:color w:val="auto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AJAX Polymer Gallery</w:t>
            </w:r>
          </w:p>
          <w:p w14:paraId="00827095" w14:textId="1C14F9E0" w:rsidR="00D4008F" w:rsidRDefault="00580121" w:rsidP="00645998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Developed </w:t>
            </w:r>
            <w:r w:rsidR="003E4BFA">
              <w:rPr>
                <w:sz w:val="16"/>
                <w:szCs w:val="16"/>
              </w:rPr>
              <w:t>a gallery application showcasing a proficient understanding of AJAX</w:t>
            </w:r>
            <w:r w:rsidR="001449E1">
              <w:rPr>
                <w:sz w:val="16"/>
                <w:szCs w:val="16"/>
              </w:rPr>
              <w:t xml:space="preserve"> calls</w:t>
            </w:r>
            <w:r w:rsidR="003E4BFA">
              <w:rPr>
                <w:sz w:val="16"/>
                <w:szCs w:val="16"/>
              </w:rPr>
              <w:t xml:space="preserve"> and JSON</w:t>
            </w:r>
            <w:r w:rsidR="001449E1">
              <w:rPr>
                <w:sz w:val="16"/>
                <w:szCs w:val="16"/>
              </w:rPr>
              <w:t xml:space="preserve"> structures</w:t>
            </w:r>
            <w:r w:rsidR="003E4BFA">
              <w:rPr>
                <w:sz w:val="16"/>
                <w:szCs w:val="16"/>
              </w:rPr>
              <w:t xml:space="preserve">. Gallery Application makes use of the Polymer 1.0 framework to </w:t>
            </w:r>
            <w:r w:rsidR="001449E1">
              <w:rPr>
                <w:sz w:val="16"/>
                <w:szCs w:val="16"/>
              </w:rPr>
              <w:t>provide CRUD operations to users.</w:t>
            </w:r>
          </w:p>
          <w:p w14:paraId="2725B2D0" w14:textId="77777777" w:rsidR="00012616" w:rsidRPr="00606A90" w:rsidRDefault="00012616" w:rsidP="00012616">
            <w:pPr>
              <w:pStyle w:val="Heading2"/>
              <w:spacing w:line="240" w:lineRule="auto"/>
              <w:rPr>
                <w:color w:val="auto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 xml:space="preserve">Junior </w:t>
            </w:r>
            <w:r w:rsidR="002F401C">
              <w:rPr>
                <w:rStyle w:val="Strong"/>
                <w:sz w:val="16"/>
                <w:szCs w:val="16"/>
              </w:rPr>
              <w:t xml:space="preserve">PHP, </w:t>
            </w:r>
            <w:r>
              <w:rPr>
                <w:rStyle w:val="Strong"/>
                <w:sz w:val="16"/>
                <w:szCs w:val="16"/>
              </w:rPr>
              <w:t>sql</w:t>
            </w:r>
            <w:r w:rsidR="002F401C">
              <w:rPr>
                <w:rStyle w:val="Strong"/>
                <w:sz w:val="16"/>
                <w:szCs w:val="16"/>
              </w:rPr>
              <w:t>, and ajax</w:t>
            </w:r>
            <w:r>
              <w:rPr>
                <w:rStyle w:val="Strong"/>
                <w:sz w:val="16"/>
                <w:szCs w:val="16"/>
              </w:rPr>
              <w:t xml:space="preserve"> project</w:t>
            </w:r>
          </w:p>
          <w:p w14:paraId="6C498F42" w14:textId="77777777" w:rsidR="00012616" w:rsidRPr="00606A90" w:rsidRDefault="00720D2E" w:rsidP="0001261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Implemented </w:t>
            </w:r>
            <w:r w:rsidR="002F401C">
              <w:rPr>
                <w:sz w:val="16"/>
                <w:szCs w:val="16"/>
              </w:rPr>
              <w:t xml:space="preserve">class learning objectives through the development of a site showcasing an understanding of PHP, Database implementations, CRUD operations, and AJAX calls. </w:t>
            </w:r>
          </w:p>
          <w:p w14:paraId="5D09B712" w14:textId="77777777" w:rsidR="008073EB" w:rsidRPr="00606A90" w:rsidRDefault="008073EB" w:rsidP="008073EB">
            <w:pPr>
              <w:pStyle w:val="Heading2"/>
              <w:spacing w:line="240" w:lineRule="auto"/>
              <w:rPr>
                <w:color w:val="auto"/>
                <w:sz w:val="16"/>
                <w:szCs w:val="16"/>
              </w:rPr>
            </w:pPr>
            <w:r w:rsidRPr="00606A90">
              <w:rPr>
                <w:rStyle w:val="Strong"/>
                <w:sz w:val="16"/>
                <w:szCs w:val="16"/>
              </w:rPr>
              <w:t>ALfred Menus</w:t>
            </w:r>
          </w:p>
          <w:p w14:paraId="58C118E9" w14:textId="77777777" w:rsidR="008073EB" w:rsidRDefault="0011159B" w:rsidP="00FE7DF5">
            <w:pPr>
              <w:spacing w:line="240" w:lineRule="auto"/>
            </w:pPr>
            <w:r>
              <w:rPr>
                <w:sz w:val="16"/>
                <w:szCs w:val="16"/>
              </w:rPr>
              <w:t>Participated</w:t>
            </w:r>
            <w:r w:rsidR="008073EB" w:rsidRPr="00606A90">
              <w:rPr>
                <w:sz w:val="16"/>
                <w:szCs w:val="16"/>
              </w:rPr>
              <w:t xml:space="preserve"> in the development process of a web application that coalesced and dynamically served info</w:t>
            </w:r>
            <w:r w:rsidR="00FE7DF5">
              <w:rPr>
                <w:sz w:val="16"/>
                <w:szCs w:val="16"/>
              </w:rPr>
              <w:t>rmation about restaurants in</w:t>
            </w:r>
            <w:r w:rsidR="008073EB" w:rsidRPr="00606A90">
              <w:rPr>
                <w:sz w:val="16"/>
                <w:szCs w:val="16"/>
              </w:rPr>
              <w:t xml:space="preserve"> Alfred.</w:t>
            </w:r>
            <w:r w:rsidR="008073EB" w:rsidRPr="001D6406">
              <w:rPr>
                <w:sz w:val="17"/>
                <w:szCs w:val="17"/>
              </w:rPr>
              <w:t xml:space="preserve"> </w:t>
            </w:r>
          </w:p>
        </w:tc>
      </w:tr>
      <w:tr w:rsidR="003942A3" w14:paraId="252F9367" w14:textId="77777777" w:rsidTr="00A06D82">
        <w:trPr>
          <w:trHeight w:val="621"/>
        </w:trPr>
        <w:tc>
          <w:tcPr>
            <w:tcW w:w="2233" w:type="dxa"/>
          </w:tcPr>
          <w:p w14:paraId="3A91BF73" w14:textId="77777777" w:rsidR="003942A3" w:rsidRDefault="003942A3" w:rsidP="003942A3">
            <w:pPr>
              <w:pStyle w:val="Heading1"/>
            </w:pPr>
            <w:r>
              <w:t>Accolades</w:t>
            </w:r>
          </w:p>
        </w:tc>
        <w:tc>
          <w:tcPr>
            <w:tcW w:w="7761" w:type="dxa"/>
            <w:gridSpan w:val="2"/>
          </w:tcPr>
          <w:p w14:paraId="046A77F3" w14:textId="77777777" w:rsidR="003942A3" w:rsidRDefault="003942A3" w:rsidP="003942A3">
            <w:pPr>
              <w:pStyle w:val="Heading3"/>
              <w:spacing w:line="240" w:lineRule="auto"/>
              <w:rPr>
                <w:rStyle w:val="Strong"/>
                <w:color w:val="000000" w:themeColor="text1"/>
                <w:kern w:val="20"/>
                <w:sz w:val="16"/>
                <w:szCs w:val="16"/>
              </w:rPr>
            </w:pPr>
            <w:r w:rsidRPr="003942A3">
              <w:rPr>
                <w:rStyle w:val="Strong"/>
                <w:color w:val="000000" w:themeColor="text1"/>
                <w:kern w:val="20"/>
                <w:sz w:val="16"/>
                <w:szCs w:val="16"/>
              </w:rPr>
              <w:t>All-American Scholarship</w:t>
            </w:r>
          </w:p>
          <w:p w14:paraId="03884F3E" w14:textId="77777777" w:rsidR="00155F11" w:rsidRPr="00155F11" w:rsidRDefault="00155F11" w:rsidP="00155F11">
            <w:pPr>
              <w:pStyle w:val="Heading3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Awarded 8/2013</w:t>
            </w:r>
          </w:p>
          <w:p w14:paraId="1F54A636" w14:textId="77777777" w:rsidR="003942A3" w:rsidRPr="00606A90" w:rsidRDefault="00645998" w:rsidP="001313E1">
            <w:pPr>
              <w:pStyle w:val="Heading2"/>
              <w:spacing w:line="360" w:lineRule="auto"/>
              <w:rPr>
                <w:color w:val="auto"/>
                <w:sz w:val="16"/>
                <w:szCs w:val="16"/>
              </w:rPr>
            </w:pPr>
            <w:r w:rsidRPr="00645998">
              <w:rPr>
                <w:rStyle w:val="Strong"/>
                <w:sz w:val="16"/>
                <w:szCs w:val="16"/>
              </w:rPr>
              <w:t>Fundación Hispanoamericana</w:t>
            </w:r>
            <w:r>
              <w:rPr>
                <w:rStyle w:val="Strong"/>
                <w:sz w:val="16"/>
                <w:szCs w:val="16"/>
              </w:rPr>
              <w:t xml:space="preserve"> scholarship of academic achievement</w:t>
            </w:r>
          </w:p>
          <w:p w14:paraId="2E68383D" w14:textId="77777777" w:rsidR="003942A3" w:rsidRDefault="001313E1" w:rsidP="00A06D82">
            <w:pPr>
              <w:pStyle w:val="Heading3"/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Awarded 8/2013</w:t>
            </w:r>
          </w:p>
          <w:p w14:paraId="7837A0AE" w14:textId="77777777" w:rsidR="00A06D82" w:rsidRDefault="00A06D82" w:rsidP="00A06D82"/>
          <w:p w14:paraId="29C3EA1F" w14:textId="77777777" w:rsidR="00A06D82" w:rsidRDefault="00A06D82" w:rsidP="00A06D82"/>
          <w:p w14:paraId="5BF967EC" w14:textId="77777777" w:rsidR="00A06D82" w:rsidRDefault="00A06D82" w:rsidP="00A06D82"/>
          <w:p w14:paraId="0A14BF93" w14:textId="77777777" w:rsidR="00A06D82" w:rsidRDefault="00A06D82" w:rsidP="00A06D82"/>
          <w:p w14:paraId="59062106" w14:textId="77777777" w:rsidR="00A06D82" w:rsidRDefault="00A06D82" w:rsidP="00A06D82"/>
          <w:p w14:paraId="5B2DCCFA" w14:textId="77777777" w:rsidR="00A06D82" w:rsidRDefault="00A06D82" w:rsidP="00A06D82"/>
          <w:p w14:paraId="119BC184" w14:textId="77777777" w:rsidR="00A06D82" w:rsidRPr="00606A90" w:rsidRDefault="00995798" w:rsidP="00A06D82">
            <w:pPr>
              <w:pStyle w:val="Name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Your Name"/>
                <w:tag w:val=""/>
                <w:id w:val="-288591748"/>
                <w:placeholder>
                  <w:docPart w:val="860650B1CC4A2E40BA07B907B139A40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A06D82">
                  <w:rPr>
                    <w:sz w:val="52"/>
                    <w:szCs w:val="52"/>
                  </w:rPr>
                  <w:t>Ricardo A. Beas</w:t>
                </w:r>
              </w:sdtContent>
            </w:sdt>
          </w:p>
          <w:p w14:paraId="7D64F59D" w14:textId="1F5B8FE4" w:rsidR="00A06D82" w:rsidRPr="00A06D82" w:rsidRDefault="00A06D82" w:rsidP="00A06D82">
            <w:r>
              <w:rPr>
                <w:sz w:val="16"/>
                <w:szCs w:val="16"/>
              </w:rPr>
              <w:t>14 Durham Ct, Amherst NY 14228</w:t>
            </w:r>
            <w:r w:rsidRPr="00606A90">
              <w:rPr>
                <w:sz w:val="16"/>
                <w:szCs w:val="16"/>
              </w:rPr>
              <w:t> </w:t>
            </w:r>
            <w:r w:rsidRPr="00606A90">
              <w:rPr>
                <w:rStyle w:val="Emphasis"/>
                <w:sz w:val="16"/>
                <w:szCs w:val="16"/>
              </w:rPr>
              <w:t>|</w:t>
            </w:r>
            <w:r w:rsidRPr="00606A90">
              <w:rPr>
                <w:sz w:val="16"/>
                <w:szCs w:val="16"/>
              </w:rPr>
              <w:t> ricardoandrebeas@gmail.com </w:t>
            </w:r>
            <w:r w:rsidRPr="00606A90">
              <w:rPr>
                <w:rStyle w:val="Emphasis"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> </w:t>
            </w:r>
            <w:r w:rsidRPr="00606A90">
              <w:rPr>
                <w:sz w:val="16"/>
                <w:szCs w:val="16"/>
              </w:rPr>
              <w:t>631-525-1057</w:t>
            </w:r>
            <w:r>
              <w:rPr>
                <w:sz w:val="16"/>
                <w:szCs w:val="16"/>
              </w:rPr>
              <w:t xml:space="preserve"> </w:t>
            </w:r>
            <w:r w:rsidRPr="00606A90">
              <w:rPr>
                <w:rStyle w:val="Emphasis"/>
                <w:sz w:val="16"/>
                <w:szCs w:val="16"/>
              </w:rPr>
              <w:t>|</w:t>
            </w:r>
            <w:r w:rsidRPr="00606A90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rbeas.com</w:t>
            </w:r>
          </w:p>
        </w:tc>
      </w:tr>
      <w:tr w:rsidR="00A06D82" w:rsidRPr="00674748" w14:paraId="168860A7" w14:textId="77777777" w:rsidTr="00A06D82">
        <w:trPr>
          <w:trHeight w:val="3141"/>
        </w:trPr>
        <w:tc>
          <w:tcPr>
            <w:tcW w:w="2233" w:type="dxa"/>
          </w:tcPr>
          <w:p w14:paraId="7266917D" w14:textId="77777777" w:rsidR="00A06D82" w:rsidRDefault="00A06D82" w:rsidP="009F1052">
            <w:pPr>
              <w:pStyle w:val="Heading1"/>
            </w:pPr>
            <w:r>
              <w:lastRenderedPageBreak/>
              <w:t xml:space="preserve">Other </w:t>
            </w:r>
          </w:p>
          <w:p w14:paraId="63E85727" w14:textId="77777777" w:rsidR="00A06D82" w:rsidRDefault="00A06D82" w:rsidP="009F1052">
            <w:pPr>
              <w:pStyle w:val="Heading1"/>
            </w:pPr>
            <w:r>
              <w:t>Experience</w:t>
            </w:r>
          </w:p>
          <w:p w14:paraId="63645EFD" w14:textId="77777777" w:rsidR="00A06D82" w:rsidRDefault="00A06D82" w:rsidP="009F1052"/>
          <w:p w14:paraId="1C9CF85D" w14:textId="77777777" w:rsidR="00A06D82" w:rsidRDefault="00A06D82" w:rsidP="009F1052"/>
          <w:p w14:paraId="4CF0C334" w14:textId="77777777" w:rsidR="00A06D82" w:rsidRPr="002A5008" w:rsidRDefault="00A06D82" w:rsidP="009F1052"/>
        </w:tc>
        <w:tc>
          <w:tcPr>
            <w:tcW w:w="7761" w:type="dxa"/>
            <w:gridSpan w:val="2"/>
          </w:tcPr>
          <w:p w14:paraId="4B7D7D4E" w14:textId="77777777" w:rsidR="00A06D82" w:rsidRPr="00606A90" w:rsidRDefault="00A06D82" w:rsidP="009F1052">
            <w:pPr>
              <w:pStyle w:val="Heading2"/>
              <w:spacing w:line="240" w:lineRule="auto"/>
              <w:rPr>
                <w:color w:val="auto"/>
                <w:sz w:val="16"/>
                <w:szCs w:val="16"/>
              </w:rPr>
            </w:pPr>
            <w:r w:rsidRPr="00606A90">
              <w:rPr>
                <w:rStyle w:val="Strong"/>
                <w:sz w:val="16"/>
                <w:szCs w:val="16"/>
              </w:rPr>
              <w:t>student worker</w:t>
            </w:r>
            <w:r w:rsidRPr="00606A90">
              <w:rPr>
                <w:sz w:val="16"/>
                <w:szCs w:val="16"/>
              </w:rPr>
              <w:t xml:space="preserve"> AUXILIARY CAMPUS ENTERPRISES AND SERVICES, INC. (ACES)</w:t>
            </w:r>
          </w:p>
          <w:p w14:paraId="283CE3E4" w14:textId="77777777" w:rsidR="00A06D82" w:rsidRDefault="00A06D82" w:rsidP="009F1052">
            <w:pPr>
              <w:pStyle w:val="Heading3"/>
              <w:spacing w:line="240" w:lineRule="auto"/>
              <w:rPr>
                <w:sz w:val="16"/>
                <w:szCs w:val="16"/>
              </w:rPr>
            </w:pPr>
            <w:r w:rsidRPr="00606A90">
              <w:rPr>
                <w:sz w:val="16"/>
                <w:szCs w:val="16"/>
              </w:rPr>
              <w:t xml:space="preserve">8/2013 </w:t>
            </w:r>
            <w:r>
              <w:rPr>
                <w:sz w:val="16"/>
                <w:szCs w:val="16"/>
              </w:rPr>
              <w:t>– 12/2015</w:t>
            </w:r>
          </w:p>
          <w:p w14:paraId="42FF7167" w14:textId="77777777" w:rsidR="00A06D82" w:rsidRPr="00606A90" w:rsidRDefault="00A06D82" w:rsidP="009F1052">
            <w:pPr>
              <w:pStyle w:val="Heading3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Central dining hall, </w:t>
            </w:r>
            <w:r w:rsidRPr="00CE44D8">
              <w:rPr>
                <w:sz w:val="16"/>
                <w:szCs w:val="16"/>
              </w:rPr>
              <w:t>ALFRED, NY 14802</w:t>
            </w:r>
          </w:p>
          <w:p w14:paraId="5CAE5282" w14:textId="77777777" w:rsidR="00A06D82" w:rsidRPr="00606A90" w:rsidRDefault="00A06D82" w:rsidP="009F1052">
            <w:pPr>
              <w:pStyle w:val="Heading2"/>
              <w:spacing w:line="240" w:lineRule="auto"/>
              <w:rPr>
                <w:sz w:val="16"/>
                <w:szCs w:val="16"/>
              </w:rPr>
            </w:pPr>
            <w:r w:rsidRPr="00606A90">
              <w:rPr>
                <w:rStyle w:val="Strong"/>
                <w:sz w:val="16"/>
                <w:szCs w:val="16"/>
              </w:rPr>
              <w:t>Residential Assistant</w:t>
            </w:r>
            <w:r w:rsidRPr="00606A90">
              <w:rPr>
                <w:sz w:val="16"/>
                <w:szCs w:val="16"/>
              </w:rPr>
              <w:t xml:space="preserve"> Residential life</w:t>
            </w:r>
          </w:p>
          <w:p w14:paraId="26A03A1E" w14:textId="77777777" w:rsidR="00A06D82" w:rsidRDefault="00A06D82" w:rsidP="009F1052">
            <w:pPr>
              <w:pStyle w:val="Heading3"/>
              <w:spacing w:line="240" w:lineRule="auto"/>
              <w:rPr>
                <w:sz w:val="16"/>
                <w:szCs w:val="16"/>
              </w:rPr>
            </w:pPr>
            <w:r w:rsidRPr="00606A90">
              <w:rPr>
                <w:sz w:val="16"/>
                <w:szCs w:val="16"/>
              </w:rPr>
              <w:t xml:space="preserve">8/2014 </w:t>
            </w:r>
            <w:r>
              <w:rPr>
                <w:sz w:val="16"/>
                <w:szCs w:val="16"/>
              </w:rPr>
              <w:t>– 12/2015</w:t>
            </w:r>
          </w:p>
          <w:p w14:paraId="6BE25229" w14:textId="77777777" w:rsidR="00A06D82" w:rsidRPr="00CE44D8" w:rsidRDefault="00A06D82" w:rsidP="009F1052">
            <w:pPr>
              <w:pStyle w:val="Heading3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Mackenzie East, </w:t>
            </w:r>
            <w:r w:rsidRPr="00CE44D8">
              <w:rPr>
                <w:sz w:val="16"/>
                <w:szCs w:val="16"/>
              </w:rPr>
              <w:t>ALFRED, NY 14802</w:t>
            </w:r>
          </w:p>
          <w:p w14:paraId="6476D0C0" w14:textId="77777777" w:rsidR="00A06D82" w:rsidRPr="00606A90" w:rsidRDefault="00A06D82" w:rsidP="009F1052">
            <w:pPr>
              <w:spacing w:line="240" w:lineRule="auto"/>
              <w:rPr>
                <w:sz w:val="16"/>
                <w:szCs w:val="16"/>
              </w:rPr>
            </w:pPr>
            <w:r w:rsidRPr="00606A90">
              <w:rPr>
                <w:sz w:val="16"/>
                <w:szCs w:val="16"/>
              </w:rPr>
              <w:t>Residential Assistant in the Ma</w:t>
            </w:r>
            <w:r>
              <w:rPr>
                <w:sz w:val="16"/>
                <w:szCs w:val="16"/>
              </w:rPr>
              <w:t xml:space="preserve">ckenzie East building. Position involved </w:t>
            </w:r>
            <w:r w:rsidRPr="00606A90">
              <w:rPr>
                <w:sz w:val="16"/>
                <w:szCs w:val="16"/>
              </w:rPr>
              <w:t xml:space="preserve">actively mediating, facilitating, and communicating with 20+ residents. </w:t>
            </w:r>
          </w:p>
          <w:p w14:paraId="3D333848" w14:textId="77777777" w:rsidR="00A06D82" w:rsidRPr="00606A90" w:rsidRDefault="00A06D82" w:rsidP="009F1052">
            <w:pPr>
              <w:pStyle w:val="Heading2"/>
              <w:spacing w:line="240" w:lineRule="auto"/>
              <w:rPr>
                <w:sz w:val="16"/>
                <w:szCs w:val="16"/>
              </w:rPr>
            </w:pPr>
            <w:r w:rsidRPr="00606A90">
              <w:rPr>
                <w:rStyle w:val="Strong"/>
                <w:sz w:val="16"/>
                <w:szCs w:val="16"/>
              </w:rPr>
              <w:t xml:space="preserve">Production Worker </w:t>
            </w:r>
            <w:r w:rsidRPr="00606A90">
              <w:rPr>
                <w:sz w:val="16"/>
                <w:szCs w:val="16"/>
              </w:rPr>
              <w:t>ViaTech</w:t>
            </w:r>
          </w:p>
          <w:p w14:paraId="7102F686" w14:textId="77777777" w:rsidR="00A06D82" w:rsidRDefault="00A06D82" w:rsidP="009F1052">
            <w:pPr>
              <w:pStyle w:val="Heading3"/>
              <w:spacing w:line="240" w:lineRule="auto"/>
              <w:rPr>
                <w:sz w:val="16"/>
                <w:szCs w:val="16"/>
              </w:rPr>
            </w:pPr>
            <w:r w:rsidRPr="00606A90">
              <w:rPr>
                <w:sz w:val="16"/>
                <w:szCs w:val="16"/>
              </w:rPr>
              <w:t>6/2014 – 8/2014</w:t>
            </w:r>
          </w:p>
          <w:p w14:paraId="19B860C1" w14:textId="77777777" w:rsidR="00A06D82" w:rsidRPr="00CE44D8" w:rsidRDefault="00A06D82" w:rsidP="009F1052">
            <w:pPr>
              <w:pStyle w:val="Heading3"/>
              <w:spacing w:line="240" w:lineRule="auto"/>
              <w:rPr>
                <w:sz w:val="16"/>
                <w:szCs w:val="16"/>
              </w:rPr>
            </w:pPr>
            <w:r w:rsidRPr="00CE44D8">
              <w:rPr>
                <w:sz w:val="16"/>
                <w:szCs w:val="16"/>
              </w:rPr>
              <w:t>Viatech Publishing Solutions</w:t>
            </w:r>
            <w:r>
              <w:rPr>
                <w:sz w:val="16"/>
                <w:szCs w:val="16"/>
              </w:rPr>
              <w:t>, bay shore, ny 11706</w:t>
            </w:r>
          </w:p>
          <w:p w14:paraId="51647925" w14:textId="77777777" w:rsidR="00A06D82" w:rsidRPr="00674748" w:rsidRDefault="00A06D82" w:rsidP="009F1052">
            <w:pPr>
              <w:spacing w:line="240" w:lineRule="auto"/>
              <w:rPr>
                <w:color w:val="595959" w:themeColor="text1" w:themeTint="A6"/>
                <w:sz w:val="16"/>
                <w:szCs w:val="16"/>
              </w:rPr>
            </w:pPr>
            <w:r w:rsidRPr="002A5008">
              <w:rPr>
                <w:color w:val="595959" w:themeColor="text1" w:themeTint="A6"/>
                <w:sz w:val="16"/>
                <w:szCs w:val="16"/>
              </w:rPr>
              <w:t>Position included actively working in production, assembly, and distribution areas.</w:t>
            </w:r>
          </w:p>
        </w:tc>
      </w:tr>
      <w:tr w:rsidR="00A06D82" w14:paraId="06A14689" w14:textId="77777777" w:rsidTr="00A06D82">
        <w:trPr>
          <w:gridAfter w:val="1"/>
          <w:wAfter w:w="111" w:type="dxa"/>
          <w:trHeight w:val="720"/>
        </w:trPr>
        <w:tc>
          <w:tcPr>
            <w:tcW w:w="2233" w:type="dxa"/>
          </w:tcPr>
          <w:p w14:paraId="68FE44A3" w14:textId="77777777" w:rsidR="00A06D82" w:rsidRDefault="00A06D82" w:rsidP="009F1052">
            <w:pPr>
              <w:pStyle w:val="Heading1"/>
            </w:pPr>
            <w:r>
              <w:t>References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16"/>
                    <w:szCs w:val="16"/>
                  </w:rPr>
                  <w:id w:val="-1368215953"/>
                  <w:placeholder>
                    <w:docPart w:val="6DFB64E9E47B4E408CE8E301F21E4E57"/>
                  </w:placeholder>
                  <w15:color w:val="C0C0C0"/>
                  <w15:repeatingSectionItem/>
                </w:sdtPr>
                <w:sdtEndPr/>
                <w:sdtContent>
                  <w:p w14:paraId="7D9C0D09" w14:textId="77777777" w:rsidR="00A06D82" w:rsidRPr="00606A90" w:rsidRDefault="00A06D82" w:rsidP="009F1052">
                    <w:pPr>
                      <w:pStyle w:val="Heading2"/>
                      <w:spacing w:line="240" w:lineRule="auto"/>
                      <w:rPr>
                        <w:color w:val="262626" w:themeColor="text1" w:themeTint="D9"/>
                        <w:sz w:val="16"/>
                        <w:szCs w:val="16"/>
                      </w:rPr>
                    </w:pPr>
                    <w:r w:rsidRPr="00606A90">
                      <w:rPr>
                        <w:rStyle w:val="Strong"/>
                        <w:sz w:val="16"/>
                        <w:szCs w:val="16"/>
                      </w:rPr>
                      <w:t>Evan G. Enke</w:t>
                    </w:r>
                    <w:r w:rsidRPr="00606A90">
                      <w:rPr>
                        <w:sz w:val="16"/>
                        <w:szCs w:val="16"/>
                      </w:rPr>
                      <w:t>, Assistant Professor</w:t>
                    </w:r>
                  </w:p>
                  <w:p w14:paraId="66ACFAB8" w14:textId="77777777" w:rsidR="00A06D82" w:rsidRPr="00606A90" w:rsidRDefault="00A06D82" w:rsidP="009F1052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sz w:val="16"/>
                        <w:szCs w:val="16"/>
                      </w:rPr>
                      <w:t>Alfred State university of New York college of technology</w:t>
                    </w:r>
                  </w:p>
                  <w:p w14:paraId="151B46C7" w14:textId="77777777" w:rsidR="00A06D82" w:rsidRPr="00606A90" w:rsidRDefault="00A06D82" w:rsidP="009F1052">
                    <w:pPr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sz w:val="16"/>
                        <w:szCs w:val="16"/>
                      </w:rPr>
                      <w:t>607-587-3419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6"/>
                    <w:szCs w:val="16"/>
                  </w:rPr>
                  <w:id w:val="53825209"/>
                  <w:placeholder>
                    <w:docPart w:val="ED4C6C426047C9479F3CB6C926E2AE49"/>
                  </w:placeholder>
                  <w15:color w:val="C0C0C0"/>
                  <w15:repeatingSectionItem/>
                </w:sdtPr>
                <w:sdtEndPr/>
                <w:sdtContent>
                  <w:p w14:paraId="52770347" w14:textId="77777777" w:rsidR="00A06D82" w:rsidRPr="00606A90" w:rsidRDefault="00A06D82" w:rsidP="009F1052">
                    <w:pPr>
                      <w:pStyle w:val="Heading2"/>
                      <w:spacing w:line="240" w:lineRule="auto"/>
                      <w:rPr>
                        <w:color w:val="262626" w:themeColor="text1" w:themeTint="D9"/>
                        <w:sz w:val="16"/>
                        <w:szCs w:val="16"/>
                      </w:rPr>
                    </w:pPr>
                    <w:r w:rsidRPr="00606A90">
                      <w:rPr>
                        <w:rStyle w:val="Strong"/>
                        <w:sz w:val="16"/>
                        <w:szCs w:val="16"/>
                      </w:rPr>
                      <w:t>John C. Burke</w:t>
                    </w:r>
                    <w:r w:rsidRPr="00606A90">
                      <w:rPr>
                        <w:sz w:val="16"/>
                        <w:szCs w:val="16"/>
                      </w:rPr>
                      <w:t>, Assistant Professor</w:t>
                    </w:r>
                  </w:p>
                  <w:p w14:paraId="3AC5A378" w14:textId="77777777" w:rsidR="00A06D82" w:rsidRPr="00606A90" w:rsidRDefault="00A06D82" w:rsidP="009F1052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sz w:val="16"/>
                        <w:szCs w:val="16"/>
                      </w:rPr>
                      <w:t>Alfred State university of new york college of technology</w:t>
                    </w:r>
                  </w:p>
                  <w:p w14:paraId="4B1D02EB" w14:textId="77777777" w:rsidR="00A06D82" w:rsidRPr="00606A90" w:rsidRDefault="00A06D82" w:rsidP="009F1052">
                    <w:pPr>
                      <w:spacing w:line="240" w:lineRule="auto"/>
                      <w:rPr>
                        <w:color w:val="595959" w:themeColor="text1" w:themeTint="A6"/>
                        <w:sz w:val="16"/>
                        <w:szCs w:val="16"/>
                      </w:rPr>
                    </w:pPr>
                    <w:r w:rsidRPr="00606A90">
                      <w:rPr>
                        <w:sz w:val="16"/>
                        <w:szCs w:val="16"/>
                      </w:rPr>
                      <w:t>607-587-3432</w:t>
                    </w:r>
                  </w:p>
                </w:sdtContent>
              </w:sdt>
              <w:sdt>
                <w:sdtPr>
                  <w:rPr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-1450314042"/>
                  <w:placeholder>
                    <w:docPart w:val="B83511D091446746958E80504934922E"/>
                  </w:placeholder>
                  <w15:color w:val="C0C0C0"/>
                  <w15:repeatingSectionItem/>
                </w:sdtPr>
                <w:sdtEndPr/>
                <w:sdtContent>
                  <w:p w14:paraId="3305C06C" w14:textId="77777777" w:rsidR="00A06D82" w:rsidRPr="00606A90" w:rsidRDefault="00A06D82" w:rsidP="009F1052">
                    <w:pPr>
                      <w:pStyle w:val="Heading2"/>
                      <w:spacing w:line="240" w:lineRule="auto"/>
                      <w:rPr>
                        <w:color w:val="262626" w:themeColor="text1" w:themeTint="D9"/>
                        <w:sz w:val="16"/>
                        <w:szCs w:val="16"/>
                      </w:rPr>
                    </w:pPr>
                    <w:r w:rsidRPr="00606A90">
                      <w:rPr>
                        <w:rStyle w:val="Strong"/>
                        <w:sz w:val="16"/>
                        <w:szCs w:val="16"/>
                      </w:rPr>
                      <w:t>Cindy Harrison</w:t>
                    </w:r>
                    <w:r w:rsidRPr="00606A90">
                      <w:rPr>
                        <w:sz w:val="16"/>
                        <w:szCs w:val="16"/>
                      </w:rPr>
                      <w:t>, Senior Manager</w:t>
                    </w:r>
                  </w:p>
                  <w:p w14:paraId="7EB3BAE9" w14:textId="77777777" w:rsidR="00A06D82" w:rsidRPr="00606A90" w:rsidRDefault="00A06D82" w:rsidP="009F1052">
                    <w:pPr>
                      <w:pStyle w:val="Heading3"/>
                      <w:spacing w:line="240" w:lineRule="auto"/>
                      <w:rPr>
                        <w:sz w:val="16"/>
                        <w:szCs w:val="16"/>
                      </w:rPr>
                    </w:pPr>
                    <w:r w:rsidRPr="00606A90">
                      <w:rPr>
                        <w:sz w:val="16"/>
                        <w:szCs w:val="16"/>
                      </w:rPr>
                      <w:t>Auxiliary Campus Enterprises and Services, Inc. (ACES)</w:t>
                    </w:r>
                  </w:p>
                  <w:p w14:paraId="50166804" w14:textId="77777777" w:rsidR="00A06D82" w:rsidRDefault="00A06D82" w:rsidP="009F1052">
                    <w:pPr>
                      <w:spacing w:line="240" w:lineRule="auto"/>
                    </w:pPr>
                    <w:r>
                      <w:rPr>
                        <w:sz w:val="16"/>
                        <w:szCs w:val="16"/>
                      </w:rPr>
                      <w:t>607-</w:t>
                    </w:r>
                    <w:r w:rsidRPr="00606A90">
                      <w:rPr>
                        <w:sz w:val="16"/>
                        <w:szCs w:val="16"/>
                      </w:rPr>
                      <w:t>587-4067</w:t>
                    </w:r>
                  </w:p>
                </w:sdtContent>
              </w:sdt>
            </w:sdtContent>
          </w:sdt>
        </w:tc>
      </w:tr>
    </w:tbl>
    <w:p w14:paraId="395E120B" w14:textId="77777777" w:rsidR="008073EB" w:rsidRDefault="008073EB" w:rsidP="008073EB"/>
    <w:sectPr w:rsidR="008073EB" w:rsidSect="00FB4CD6">
      <w:footerReference w:type="default" r:id="rId11"/>
      <w:pgSz w:w="12240" w:h="15840"/>
      <w:pgMar w:top="1152" w:right="1584" w:bottom="432" w:left="93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7D54E" w14:textId="77777777" w:rsidR="00995798" w:rsidRDefault="00995798">
      <w:pPr>
        <w:spacing w:after="0" w:line="240" w:lineRule="auto"/>
      </w:pPr>
      <w:r>
        <w:separator/>
      </w:r>
    </w:p>
  </w:endnote>
  <w:endnote w:type="continuationSeparator" w:id="0">
    <w:p w14:paraId="696229FE" w14:textId="77777777" w:rsidR="00995798" w:rsidRDefault="0099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FD92C" w14:textId="77777777" w:rsidR="003F3792" w:rsidRDefault="003F379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53A4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B8D32" w14:textId="77777777" w:rsidR="00995798" w:rsidRDefault="00995798">
      <w:pPr>
        <w:spacing w:after="0" w:line="240" w:lineRule="auto"/>
      </w:pPr>
      <w:r>
        <w:separator/>
      </w:r>
    </w:p>
  </w:footnote>
  <w:footnote w:type="continuationSeparator" w:id="0">
    <w:p w14:paraId="34C14FF9" w14:textId="77777777" w:rsidR="00995798" w:rsidRDefault="00995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9163D"/>
    <w:multiLevelType w:val="hybridMultilevel"/>
    <w:tmpl w:val="9234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537EA"/>
    <w:multiLevelType w:val="hybridMultilevel"/>
    <w:tmpl w:val="A0B2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587784"/>
    <w:multiLevelType w:val="hybridMultilevel"/>
    <w:tmpl w:val="E980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0538E"/>
    <w:multiLevelType w:val="hybridMultilevel"/>
    <w:tmpl w:val="6C6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E5"/>
    <w:rsid w:val="00001A83"/>
    <w:rsid w:val="000104D4"/>
    <w:rsid w:val="00011787"/>
    <w:rsid w:val="00012616"/>
    <w:rsid w:val="00051A18"/>
    <w:rsid w:val="000805C4"/>
    <w:rsid w:val="00081236"/>
    <w:rsid w:val="0008172E"/>
    <w:rsid w:val="000952E5"/>
    <w:rsid w:val="000C2B16"/>
    <w:rsid w:val="000D165C"/>
    <w:rsid w:val="000E08C8"/>
    <w:rsid w:val="000E378D"/>
    <w:rsid w:val="0011159B"/>
    <w:rsid w:val="00124243"/>
    <w:rsid w:val="001313E1"/>
    <w:rsid w:val="00135A17"/>
    <w:rsid w:val="00136FC5"/>
    <w:rsid w:val="001449E1"/>
    <w:rsid w:val="00155F11"/>
    <w:rsid w:val="001A1C5B"/>
    <w:rsid w:val="001A604E"/>
    <w:rsid w:val="001B3660"/>
    <w:rsid w:val="001B51B3"/>
    <w:rsid w:val="001D6406"/>
    <w:rsid w:val="001E5AD7"/>
    <w:rsid w:val="001F1B95"/>
    <w:rsid w:val="00205F5D"/>
    <w:rsid w:val="00206CF2"/>
    <w:rsid w:val="00225596"/>
    <w:rsid w:val="0023661D"/>
    <w:rsid w:val="0026612A"/>
    <w:rsid w:val="002728BF"/>
    <w:rsid w:val="00282CCD"/>
    <w:rsid w:val="00284224"/>
    <w:rsid w:val="00296CAB"/>
    <w:rsid w:val="002A5008"/>
    <w:rsid w:val="002A6353"/>
    <w:rsid w:val="002B47A4"/>
    <w:rsid w:val="002C73FB"/>
    <w:rsid w:val="002F401C"/>
    <w:rsid w:val="00307D95"/>
    <w:rsid w:val="00342196"/>
    <w:rsid w:val="00342E9A"/>
    <w:rsid w:val="00343D30"/>
    <w:rsid w:val="00351E34"/>
    <w:rsid w:val="00384F72"/>
    <w:rsid w:val="003942A3"/>
    <w:rsid w:val="003E4BFA"/>
    <w:rsid w:val="003F3792"/>
    <w:rsid w:val="003F79CC"/>
    <w:rsid w:val="004128BA"/>
    <w:rsid w:val="004523BE"/>
    <w:rsid w:val="004A2E0C"/>
    <w:rsid w:val="004D7B5D"/>
    <w:rsid w:val="004F4699"/>
    <w:rsid w:val="00505D21"/>
    <w:rsid w:val="00521E6D"/>
    <w:rsid w:val="00525FA8"/>
    <w:rsid w:val="005321EC"/>
    <w:rsid w:val="00534D0A"/>
    <w:rsid w:val="005438FA"/>
    <w:rsid w:val="00551D86"/>
    <w:rsid w:val="00580121"/>
    <w:rsid w:val="005841D5"/>
    <w:rsid w:val="0059179A"/>
    <w:rsid w:val="00596CF1"/>
    <w:rsid w:val="005D47FA"/>
    <w:rsid w:val="005D5618"/>
    <w:rsid w:val="005E2E8C"/>
    <w:rsid w:val="005F399E"/>
    <w:rsid w:val="005F45B7"/>
    <w:rsid w:val="0060442A"/>
    <w:rsid w:val="00606A90"/>
    <w:rsid w:val="006236A4"/>
    <w:rsid w:val="00630818"/>
    <w:rsid w:val="00635835"/>
    <w:rsid w:val="00645998"/>
    <w:rsid w:val="00674748"/>
    <w:rsid w:val="00691272"/>
    <w:rsid w:val="006A12D4"/>
    <w:rsid w:val="006A2FC2"/>
    <w:rsid w:val="006B5882"/>
    <w:rsid w:val="006D6B9D"/>
    <w:rsid w:val="00720D2E"/>
    <w:rsid w:val="0073461F"/>
    <w:rsid w:val="00743EBF"/>
    <w:rsid w:val="00745541"/>
    <w:rsid w:val="00770AF9"/>
    <w:rsid w:val="0077327B"/>
    <w:rsid w:val="00783ACA"/>
    <w:rsid w:val="00783AD8"/>
    <w:rsid w:val="00794CD7"/>
    <w:rsid w:val="007A4177"/>
    <w:rsid w:val="007C545C"/>
    <w:rsid w:val="007E340D"/>
    <w:rsid w:val="007F38AB"/>
    <w:rsid w:val="008073EB"/>
    <w:rsid w:val="008077DC"/>
    <w:rsid w:val="00834297"/>
    <w:rsid w:val="00885376"/>
    <w:rsid w:val="00894A38"/>
    <w:rsid w:val="008A4F73"/>
    <w:rsid w:val="008C6F25"/>
    <w:rsid w:val="008D72E4"/>
    <w:rsid w:val="008D77D6"/>
    <w:rsid w:val="008E4826"/>
    <w:rsid w:val="008E6D07"/>
    <w:rsid w:val="00902379"/>
    <w:rsid w:val="00982B9D"/>
    <w:rsid w:val="00995798"/>
    <w:rsid w:val="009B2705"/>
    <w:rsid w:val="009D68BB"/>
    <w:rsid w:val="00A0195F"/>
    <w:rsid w:val="00A06D82"/>
    <w:rsid w:val="00A20795"/>
    <w:rsid w:val="00A22994"/>
    <w:rsid w:val="00A4140D"/>
    <w:rsid w:val="00A53A4E"/>
    <w:rsid w:val="00A6017F"/>
    <w:rsid w:val="00A87BBD"/>
    <w:rsid w:val="00AA3778"/>
    <w:rsid w:val="00AA7315"/>
    <w:rsid w:val="00AA7E4D"/>
    <w:rsid w:val="00AB573A"/>
    <w:rsid w:val="00AC383B"/>
    <w:rsid w:val="00AC40D1"/>
    <w:rsid w:val="00AE568E"/>
    <w:rsid w:val="00B27CEC"/>
    <w:rsid w:val="00B63ED4"/>
    <w:rsid w:val="00B76E70"/>
    <w:rsid w:val="00B90134"/>
    <w:rsid w:val="00BA2019"/>
    <w:rsid w:val="00BA72DB"/>
    <w:rsid w:val="00BC63C1"/>
    <w:rsid w:val="00BD6434"/>
    <w:rsid w:val="00BE7863"/>
    <w:rsid w:val="00BF1799"/>
    <w:rsid w:val="00BF618E"/>
    <w:rsid w:val="00C06804"/>
    <w:rsid w:val="00C32F32"/>
    <w:rsid w:val="00C5521D"/>
    <w:rsid w:val="00C572BB"/>
    <w:rsid w:val="00C64E4E"/>
    <w:rsid w:val="00C74E6D"/>
    <w:rsid w:val="00C91487"/>
    <w:rsid w:val="00CC59D0"/>
    <w:rsid w:val="00CC6E54"/>
    <w:rsid w:val="00CC7391"/>
    <w:rsid w:val="00CE44D8"/>
    <w:rsid w:val="00CF319E"/>
    <w:rsid w:val="00CF4900"/>
    <w:rsid w:val="00D062FC"/>
    <w:rsid w:val="00D24084"/>
    <w:rsid w:val="00D31C06"/>
    <w:rsid w:val="00D34948"/>
    <w:rsid w:val="00D4008F"/>
    <w:rsid w:val="00D57D76"/>
    <w:rsid w:val="00D609FB"/>
    <w:rsid w:val="00D66D09"/>
    <w:rsid w:val="00D71B27"/>
    <w:rsid w:val="00D856E5"/>
    <w:rsid w:val="00D86029"/>
    <w:rsid w:val="00DC4CBC"/>
    <w:rsid w:val="00DC5751"/>
    <w:rsid w:val="00DD1D43"/>
    <w:rsid w:val="00DE7032"/>
    <w:rsid w:val="00DF2C11"/>
    <w:rsid w:val="00E25184"/>
    <w:rsid w:val="00E3201F"/>
    <w:rsid w:val="00E83544"/>
    <w:rsid w:val="00E97A8D"/>
    <w:rsid w:val="00EA38EF"/>
    <w:rsid w:val="00EA5336"/>
    <w:rsid w:val="00EA781D"/>
    <w:rsid w:val="00EB3792"/>
    <w:rsid w:val="00EB6000"/>
    <w:rsid w:val="00ED0934"/>
    <w:rsid w:val="00EF015F"/>
    <w:rsid w:val="00F237BA"/>
    <w:rsid w:val="00F9264F"/>
    <w:rsid w:val="00F974C6"/>
    <w:rsid w:val="00FA4A5A"/>
    <w:rsid w:val="00FB471B"/>
    <w:rsid w:val="00FB4CD6"/>
    <w:rsid w:val="00FE7DF5"/>
    <w:rsid w:val="00FF0B8E"/>
    <w:rsid w:val="00FF4680"/>
    <w:rsid w:val="00F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0FEBD"/>
  <w15:chartTrackingRefBased/>
  <w15:docId w15:val="{CD89A546-0CB2-43AB-A6A5-A99783A4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0952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C760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952E5"/>
    <w:rPr>
      <w:rFonts w:asciiTheme="majorHAnsi" w:eastAsiaTheme="majorEastAsia" w:hAnsiTheme="majorHAnsi" w:cstheme="majorBidi"/>
      <w:color w:val="5C760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135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D0A"/>
    <w:rPr>
      <w:color w:val="8EB61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B95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B95"/>
    <w:rPr>
      <w:rFonts w:ascii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EA5336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ricardoandrebeas@gmail.com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Ricardo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7DA16A36F246C7AC15EFACC53AB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4E5E2-0F81-4E44-94F3-FA5F06D373F7}"/>
      </w:docPartPr>
      <w:docPartBody>
        <w:p w:rsidR="003E6961" w:rsidRDefault="003E6961">
          <w:pPr>
            <w:pStyle w:val="F97DA16A36F246C7AC15EFACC53AB037"/>
          </w:pPr>
          <w:r>
            <w:t>[Your Name]</w:t>
          </w:r>
        </w:p>
      </w:docPartBody>
    </w:docPart>
    <w:docPart>
      <w:docPartPr>
        <w:name w:val="A83D7CC69ABE44E2A713266A8DEF1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E8BAB-D152-4B39-A182-57559C85A382}"/>
      </w:docPartPr>
      <w:docPartBody>
        <w:p w:rsidR="003E6961" w:rsidRDefault="003E6961">
          <w:pPr>
            <w:pStyle w:val="A83D7CC69ABE44E2A713266A8DEF1AF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39DA96AC244CFE9C36F1C5D8F25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C8ECF-8788-4B10-BA8F-219259400FA2}"/>
      </w:docPartPr>
      <w:docPartBody>
        <w:p w:rsidR="003E6961" w:rsidRDefault="003E6961">
          <w:pPr>
            <w:pStyle w:val="DF39DA96AC244CFE9C36F1C5D8F2516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8D81D03C6B84620AAEFB545F6CE5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7C98F-EAFE-4783-8376-912D82F9C047}"/>
      </w:docPartPr>
      <w:docPartBody>
        <w:p w:rsidR="007A04A1" w:rsidRDefault="003E6961" w:rsidP="003E6961">
          <w:pPr>
            <w:pStyle w:val="C8D81D03C6B84620AAEFB545F6CE56BD"/>
          </w:pPr>
          <w:r>
            <w:t>[Your Name]</w:t>
          </w:r>
        </w:p>
      </w:docPartBody>
    </w:docPart>
    <w:docPart>
      <w:docPartPr>
        <w:name w:val="860650B1CC4A2E40BA07B907B139A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54BD7-36DB-D14B-960A-BA97786B98C1}"/>
      </w:docPartPr>
      <w:docPartBody>
        <w:p w:rsidR="006E0909" w:rsidRDefault="00340669" w:rsidP="00340669">
          <w:pPr>
            <w:pStyle w:val="860650B1CC4A2E40BA07B907B139A40F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12"/>
    <w:rsid w:val="001E5312"/>
    <w:rsid w:val="00340669"/>
    <w:rsid w:val="003E6961"/>
    <w:rsid w:val="006E0909"/>
    <w:rsid w:val="007A04A1"/>
    <w:rsid w:val="00964468"/>
    <w:rsid w:val="0099686D"/>
    <w:rsid w:val="009F13AE"/>
    <w:rsid w:val="00A57E3E"/>
    <w:rsid w:val="00BC7EA2"/>
    <w:rsid w:val="00CF283B"/>
    <w:rsid w:val="00DC703D"/>
    <w:rsid w:val="00E92917"/>
    <w:rsid w:val="00F0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38AC1050184E949C45AF1AD043AE4B">
    <w:name w:val="DB38AC1050184E949C45AF1AD043AE4B"/>
  </w:style>
  <w:style w:type="paragraph" w:customStyle="1" w:styleId="D8A28730FC0F4D478A05EA66A657ACDC">
    <w:name w:val="D8A28730FC0F4D478A05EA66A657ACDC"/>
  </w:style>
  <w:style w:type="paragraph" w:customStyle="1" w:styleId="BCA8DE321DD2453188047806EA07634D">
    <w:name w:val="BCA8DE321DD2453188047806EA07634D"/>
  </w:style>
  <w:style w:type="paragraph" w:customStyle="1" w:styleId="5865EBE020274E90BE88EE63295E02DD">
    <w:name w:val="5865EBE020274E90BE88EE63295E02DD"/>
  </w:style>
  <w:style w:type="paragraph" w:customStyle="1" w:styleId="B10DE67B854F4252A5DFF67BD92DBBAB">
    <w:name w:val="B10DE67B854F4252A5DFF67BD92DBBAB"/>
  </w:style>
  <w:style w:type="paragraph" w:customStyle="1" w:styleId="6119338CAE6F47528B87D7C6430908B2">
    <w:name w:val="6119338CAE6F47528B87D7C6430908B2"/>
  </w:style>
  <w:style w:type="character" w:styleId="PlaceholderText">
    <w:name w:val="Placeholder Text"/>
    <w:basedOn w:val="DefaultParagraphFont"/>
    <w:uiPriority w:val="99"/>
    <w:semiHidden/>
    <w:rsid w:val="00340669"/>
    <w:rPr>
      <w:color w:val="808080"/>
    </w:rPr>
  </w:style>
  <w:style w:type="paragraph" w:customStyle="1" w:styleId="C52290B85D2F4F6C8B57D83592B0C1CB">
    <w:name w:val="C52290B85D2F4F6C8B57D83592B0C1CB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39884C9948D4AB6ABFC5A24A5A5F369">
    <w:name w:val="F39884C9948D4AB6ABFC5A24A5A5F369"/>
  </w:style>
  <w:style w:type="paragraph" w:customStyle="1" w:styleId="423C74C16CCC4B8F87969BCAA33149F0">
    <w:name w:val="423C74C16CCC4B8F87969BCAA33149F0"/>
  </w:style>
  <w:style w:type="paragraph" w:customStyle="1" w:styleId="E234384A13BE4C408A1CF4FEBB20C12B">
    <w:name w:val="E234384A13BE4C408A1CF4FEBB20C12B"/>
  </w:style>
  <w:style w:type="paragraph" w:customStyle="1" w:styleId="1B663A9C0119447CAC249F00D0C7BF81">
    <w:name w:val="1B663A9C0119447CAC249F00D0C7BF81"/>
  </w:style>
  <w:style w:type="paragraph" w:customStyle="1" w:styleId="78E17DECA59E4555963F7DC293558D6D">
    <w:name w:val="78E17DECA59E4555963F7DC293558D6D"/>
  </w:style>
  <w:style w:type="paragraph" w:customStyle="1" w:styleId="148E7966ED79420A9DAE0E5D4F0099A9">
    <w:name w:val="148E7966ED79420A9DAE0E5D4F0099A9"/>
  </w:style>
  <w:style w:type="paragraph" w:customStyle="1" w:styleId="AEAAE9D99A644E65AC6B4DC7A54FB2B8">
    <w:name w:val="AEAAE9D99A644E65AC6B4DC7A54FB2B8"/>
  </w:style>
  <w:style w:type="paragraph" w:customStyle="1" w:styleId="8D1AE6F1C208492581FBB9C3BE9363EF">
    <w:name w:val="8D1AE6F1C208492581FBB9C3BE9363EF"/>
  </w:style>
  <w:style w:type="paragraph" w:customStyle="1" w:styleId="F16411ACDFCE49BCA8795BB45BE58FF4">
    <w:name w:val="F16411ACDFCE49BCA8795BB45BE58FF4"/>
  </w:style>
  <w:style w:type="paragraph" w:customStyle="1" w:styleId="4913EA3DEA16411EBD307D1F4CE39A13">
    <w:name w:val="4913EA3DEA16411EBD307D1F4CE39A13"/>
  </w:style>
  <w:style w:type="paragraph" w:customStyle="1" w:styleId="401F0C64D2A64CD19071027E1A054DB1">
    <w:name w:val="401F0C64D2A64CD19071027E1A054DB1"/>
  </w:style>
  <w:style w:type="paragraph" w:customStyle="1" w:styleId="4E4CDBCD50C4431DBB0643287D3C9028">
    <w:name w:val="4E4CDBCD50C4431DBB0643287D3C9028"/>
  </w:style>
  <w:style w:type="paragraph" w:customStyle="1" w:styleId="5D832C4B7555431A806ACC835334D696">
    <w:name w:val="5D832C4B7555431A806ACC835334D696"/>
  </w:style>
  <w:style w:type="paragraph" w:customStyle="1" w:styleId="918B1732534D4ED6AE19BEA724EE72EB">
    <w:name w:val="918B1732534D4ED6AE19BEA724EE72EB"/>
  </w:style>
  <w:style w:type="paragraph" w:customStyle="1" w:styleId="48CB188C1E6D428A8C1CC9A6080903AB">
    <w:name w:val="48CB188C1E6D428A8C1CC9A6080903AB"/>
    <w:rsid w:val="001E5312"/>
  </w:style>
  <w:style w:type="paragraph" w:customStyle="1" w:styleId="96A9CEC06CEE4A998D2580910A9CB8A8">
    <w:name w:val="96A9CEC06CEE4A998D2580910A9CB8A8"/>
    <w:rsid w:val="001E5312"/>
  </w:style>
  <w:style w:type="paragraph" w:customStyle="1" w:styleId="95485353416146D79B571A36F06F0CF9">
    <w:name w:val="95485353416146D79B571A36F06F0CF9"/>
    <w:rsid w:val="001E5312"/>
  </w:style>
  <w:style w:type="paragraph" w:customStyle="1" w:styleId="D7A035B905094978822E0ADC8698BF05">
    <w:name w:val="D7A035B905094978822E0ADC8698BF05"/>
    <w:rsid w:val="001E5312"/>
  </w:style>
  <w:style w:type="paragraph" w:customStyle="1" w:styleId="C1D63A48731F40AD8FA7BFA591ECDB9B">
    <w:name w:val="C1D63A48731F40AD8FA7BFA591ECDB9B"/>
    <w:rsid w:val="001E5312"/>
  </w:style>
  <w:style w:type="paragraph" w:customStyle="1" w:styleId="83A520E86D8A41B780EC2B3D93F6C30B">
    <w:name w:val="83A520E86D8A41B780EC2B3D93F6C30B"/>
    <w:rsid w:val="001E5312"/>
  </w:style>
  <w:style w:type="paragraph" w:customStyle="1" w:styleId="27CBA59E88A24E049FE69DBCF0E3BB62">
    <w:name w:val="27CBA59E88A24E049FE69DBCF0E3BB62"/>
    <w:rsid w:val="001E5312"/>
  </w:style>
  <w:style w:type="paragraph" w:customStyle="1" w:styleId="C1DD92DF33624326B33022351D58D9E9">
    <w:name w:val="C1DD92DF33624326B33022351D58D9E9"/>
    <w:rsid w:val="001E5312"/>
  </w:style>
  <w:style w:type="paragraph" w:customStyle="1" w:styleId="968881080B6A485BACE1511153999BDB">
    <w:name w:val="968881080B6A485BACE1511153999BDB"/>
    <w:rsid w:val="001E5312"/>
  </w:style>
  <w:style w:type="paragraph" w:customStyle="1" w:styleId="79820E89D12649259C00336DECD6D498">
    <w:name w:val="79820E89D12649259C00336DECD6D498"/>
    <w:rsid w:val="001E5312"/>
  </w:style>
  <w:style w:type="paragraph" w:customStyle="1" w:styleId="6666F2908BA54F1898DF2DD238D13776">
    <w:name w:val="6666F2908BA54F1898DF2DD238D13776"/>
    <w:rsid w:val="001E5312"/>
  </w:style>
  <w:style w:type="paragraph" w:customStyle="1" w:styleId="55EF42CC67224094976151DFF41E3B07">
    <w:name w:val="55EF42CC67224094976151DFF41E3B07"/>
    <w:rsid w:val="001E5312"/>
  </w:style>
  <w:style w:type="paragraph" w:customStyle="1" w:styleId="F62FEBB4DE414652B7E16C5CF921A0FD">
    <w:name w:val="F62FEBB4DE414652B7E16C5CF921A0FD"/>
    <w:rsid w:val="001E5312"/>
  </w:style>
  <w:style w:type="paragraph" w:customStyle="1" w:styleId="A6125E32357E48E2A9F024C31E712AD4">
    <w:name w:val="A6125E32357E48E2A9F024C31E712AD4"/>
    <w:rsid w:val="001E5312"/>
  </w:style>
  <w:style w:type="paragraph" w:customStyle="1" w:styleId="80AF7DF7176148DB94DD82B5A77D8076">
    <w:name w:val="80AF7DF7176148DB94DD82B5A77D8076"/>
    <w:rsid w:val="001E5312"/>
  </w:style>
  <w:style w:type="paragraph" w:customStyle="1" w:styleId="6FD284E7779144E7853B613FB0B7753A">
    <w:name w:val="6FD284E7779144E7853B613FB0B7753A"/>
    <w:rsid w:val="001E5312"/>
  </w:style>
  <w:style w:type="paragraph" w:customStyle="1" w:styleId="7A5449C8BBAF49D2B406043DF1D53922">
    <w:name w:val="7A5449C8BBAF49D2B406043DF1D53922"/>
    <w:rsid w:val="001E5312"/>
  </w:style>
  <w:style w:type="paragraph" w:customStyle="1" w:styleId="6BE82D02194E4DDFB58E3B1AAEAB6C47">
    <w:name w:val="6BE82D02194E4DDFB58E3B1AAEAB6C47"/>
    <w:rsid w:val="001E5312"/>
  </w:style>
  <w:style w:type="paragraph" w:customStyle="1" w:styleId="9C72F2155C864D44B3399C2BD225AC0A">
    <w:name w:val="9C72F2155C864D44B3399C2BD225AC0A"/>
    <w:rsid w:val="001E5312"/>
  </w:style>
  <w:style w:type="paragraph" w:customStyle="1" w:styleId="993FA44B17E74BCD991DF099E29600F6">
    <w:name w:val="993FA44B17E74BCD991DF099E29600F6"/>
    <w:rsid w:val="001E5312"/>
  </w:style>
  <w:style w:type="paragraph" w:customStyle="1" w:styleId="FA0C14EC9F6E42AB8C7F4CC5FC4F7E4E">
    <w:name w:val="FA0C14EC9F6E42AB8C7F4CC5FC4F7E4E"/>
    <w:rsid w:val="001E5312"/>
  </w:style>
  <w:style w:type="paragraph" w:customStyle="1" w:styleId="D0250E5D71754792A9E7BBE663664D89">
    <w:name w:val="D0250E5D71754792A9E7BBE663664D89"/>
    <w:rsid w:val="001E5312"/>
  </w:style>
  <w:style w:type="paragraph" w:customStyle="1" w:styleId="75E4C3DA3012420FA4458F14D3D503E0">
    <w:name w:val="75E4C3DA3012420FA4458F14D3D503E0"/>
    <w:rsid w:val="001E5312"/>
  </w:style>
  <w:style w:type="paragraph" w:customStyle="1" w:styleId="D59D0EFDF87742CFBEC86963AA06D78F">
    <w:name w:val="D59D0EFDF87742CFBEC86963AA06D78F"/>
    <w:rsid w:val="001E5312"/>
  </w:style>
  <w:style w:type="paragraph" w:customStyle="1" w:styleId="BB6A6182B2624077B8B14205DC697CFE">
    <w:name w:val="BB6A6182B2624077B8B14205DC697CFE"/>
    <w:rsid w:val="001E5312"/>
  </w:style>
  <w:style w:type="paragraph" w:customStyle="1" w:styleId="48DD766D9D3E42FAB26C8185C983467A">
    <w:name w:val="48DD766D9D3E42FAB26C8185C983467A"/>
    <w:rsid w:val="009F13AE"/>
  </w:style>
  <w:style w:type="paragraph" w:customStyle="1" w:styleId="EAF7B3CAA8E745B3AED4A5699B3DCBB2">
    <w:name w:val="EAF7B3CAA8E745B3AED4A5699B3DCBB2"/>
    <w:rsid w:val="009F13AE"/>
  </w:style>
  <w:style w:type="paragraph" w:customStyle="1" w:styleId="F8E7CFA198004399812ED1AFD8AB61D0">
    <w:name w:val="F8E7CFA198004399812ED1AFD8AB61D0"/>
    <w:rsid w:val="009F13AE"/>
  </w:style>
  <w:style w:type="paragraph" w:customStyle="1" w:styleId="4583AD9B33D4442A8D427A62706061FA">
    <w:name w:val="4583AD9B33D4442A8D427A62706061FA"/>
    <w:rsid w:val="009F13AE"/>
  </w:style>
  <w:style w:type="paragraph" w:customStyle="1" w:styleId="7B51DDF04F244EFFAED19495F04AC612">
    <w:name w:val="7B51DDF04F244EFFAED19495F04AC612"/>
    <w:rsid w:val="009F13AE"/>
  </w:style>
  <w:style w:type="paragraph" w:customStyle="1" w:styleId="030877B20E784BCF89458CFB46C75A62">
    <w:name w:val="030877B20E784BCF89458CFB46C75A62"/>
    <w:rsid w:val="009F13AE"/>
  </w:style>
  <w:style w:type="paragraph" w:customStyle="1" w:styleId="730C5F81CAF54840A929585CB9CD437B">
    <w:name w:val="730C5F81CAF54840A929585CB9CD437B"/>
    <w:rsid w:val="009F13AE"/>
  </w:style>
  <w:style w:type="paragraph" w:customStyle="1" w:styleId="634E63DD15C64FA094DF83C308F83763">
    <w:name w:val="634E63DD15C64FA094DF83C308F83763"/>
    <w:rsid w:val="009F13AE"/>
  </w:style>
  <w:style w:type="paragraph" w:customStyle="1" w:styleId="A235E50C34634500AB7E2ABB79F0CCB4">
    <w:name w:val="A235E50C34634500AB7E2ABB79F0CCB4"/>
  </w:style>
  <w:style w:type="paragraph" w:customStyle="1" w:styleId="A3DEECB7C1584CA5B21FC532BCCFED21">
    <w:name w:val="A3DEECB7C1584CA5B21FC532BCCFED21"/>
  </w:style>
  <w:style w:type="paragraph" w:customStyle="1" w:styleId="4CF6046E88F34A50996547026DC6DA60">
    <w:name w:val="4CF6046E88F34A50996547026DC6DA60"/>
  </w:style>
  <w:style w:type="paragraph" w:customStyle="1" w:styleId="DE08E6B7C5534C35863335DEC72DA1A6">
    <w:name w:val="DE08E6B7C5534C35863335DEC72DA1A6"/>
  </w:style>
  <w:style w:type="paragraph" w:customStyle="1" w:styleId="4E087251A86748E8A17F5E4A42AFBB10">
    <w:name w:val="4E087251A86748E8A17F5E4A42AFBB10"/>
  </w:style>
  <w:style w:type="paragraph" w:customStyle="1" w:styleId="D190E2E59B6B47A1999C8D714400409F">
    <w:name w:val="D190E2E59B6B47A1999C8D714400409F"/>
  </w:style>
  <w:style w:type="paragraph" w:customStyle="1" w:styleId="BC07925EA51449328E9B643F3C093A1D">
    <w:name w:val="BC07925EA51449328E9B643F3C093A1D"/>
  </w:style>
  <w:style w:type="paragraph" w:customStyle="1" w:styleId="718D6F3AB98C463594425BFF691B1CC2">
    <w:name w:val="718D6F3AB98C463594425BFF691B1CC2"/>
  </w:style>
  <w:style w:type="paragraph" w:customStyle="1" w:styleId="70F4D511585942CFB014B3FCF65E2B75">
    <w:name w:val="70F4D511585942CFB014B3FCF65E2B75"/>
  </w:style>
  <w:style w:type="paragraph" w:customStyle="1" w:styleId="FEB82EA90470437E892610EA94185E7D">
    <w:name w:val="FEB82EA90470437E892610EA94185E7D"/>
  </w:style>
  <w:style w:type="paragraph" w:customStyle="1" w:styleId="5ABE045F311D4711804AAD3E0BEF2273">
    <w:name w:val="5ABE045F311D4711804AAD3E0BEF2273"/>
  </w:style>
  <w:style w:type="paragraph" w:customStyle="1" w:styleId="0DE8A58EE7C645B8A8CF685D763E764C">
    <w:name w:val="0DE8A58EE7C645B8A8CF685D763E764C"/>
  </w:style>
  <w:style w:type="paragraph" w:customStyle="1" w:styleId="3BA0295F0F0444BFA00A12F1F815C40E">
    <w:name w:val="3BA0295F0F0444BFA00A12F1F815C40E"/>
  </w:style>
  <w:style w:type="paragraph" w:customStyle="1" w:styleId="1F347317966A4FA4A3E6790ABAA95094">
    <w:name w:val="1F347317966A4FA4A3E6790ABAA95094"/>
  </w:style>
  <w:style w:type="paragraph" w:customStyle="1" w:styleId="F97DA16A36F246C7AC15EFACC53AB037">
    <w:name w:val="F97DA16A36F246C7AC15EFACC53AB037"/>
  </w:style>
  <w:style w:type="paragraph" w:customStyle="1" w:styleId="A83D7CC69ABE44E2A713266A8DEF1AF6">
    <w:name w:val="A83D7CC69ABE44E2A713266A8DEF1AF6"/>
  </w:style>
  <w:style w:type="paragraph" w:customStyle="1" w:styleId="DF39DA96AC244CFE9C36F1C5D8F2516C">
    <w:name w:val="DF39DA96AC244CFE9C36F1C5D8F2516C"/>
  </w:style>
  <w:style w:type="paragraph" w:customStyle="1" w:styleId="BB5F361335B74B25A71540FE1783B4E8">
    <w:name w:val="BB5F361335B74B25A71540FE1783B4E8"/>
  </w:style>
  <w:style w:type="paragraph" w:customStyle="1" w:styleId="C8D81D03C6B84620AAEFB545F6CE56BD">
    <w:name w:val="C8D81D03C6B84620AAEFB545F6CE56BD"/>
    <w:rsid w:val="003E6961"/>
  </w:style>
  <w:style w:type="paragraph" w:customStyle="1" w:styleId="D3EA1F31693845F39FBF9BA790BCB4C0">
    <w:name w:val="D3EA1F31693845F39FBF9BA790BCB4C0"/>
    <w:rsid w:val="0099686D"/>
  </w:style>
  <w:style w:type="paragraph" w:customStyle="1" w:styleId="3DE7204DFE854E798D01A1C8A564938B">
    <w:name w:val="3DE7204DFE854E798D01A1C8A564938B"/>
    <w:rsid w:val="0099686D"/>
  </w:style>
  <w:style w:type="paragraph" w:customStyle="1" w:styleId="B0B869174FCD54499A2A08FAE4C89F5E">
    <w:name w:val="B0B869174FCD54499A2A08FAE4C89F5E"/>
    <w:rsid w:val="00340669"/>
    <w:pPr>
      <w:spacing w:after="0" w:line="240" w:lineRule="auto"/>
    </w:pPr>
    <w:rPr>
      <w:sz w:val="24"/>
      <w:szCs w:val="24"/>
    </w:rPr>
  </w:style>
  <w:style w:type="paragraph" w:customStyle="1" w:styleId="01ED263A493CB540B6EDD8730F21AB3E">
    <w:name w:val="01ED263A493CB540B6EDD8730F21AB3E"/>
    <w:rsid w:val="00340669"/>
    <w:pPr>
      <w:spacing w:after="0" w:line="240" w:lineRule="auto"/>
    </w:pPr>
    <w:rPr>
      <w:sz w:val="24"/>
      <w:szCs w:val="24"/>
    </w:rPr>
  </w:style>
  <w:style w:type="paragraph" w:customStyle="1" w:styleId="92E0A64E55AAD1419E336F559834D153">
    <w:name w:val="92E0A64E55AAD1419E336F559834D153"/>
    <w:rsid w:val="00340669"/>
    <w:pPr>
      <w:spacing w:after="0" w:line="240" w:lineRule="auto"/>
    </w:pPr>
    <w:rPr>
      <w:sz w:val="24"/>
      <w:szCs w:val="24"/>
    </w:rPr>
  </w:style>
  <w:style w:type="paragraph" w:customStyle="1" w:styleId="D5B41B739A240540B100212B8F65860D">
    <w:name w:val="D5B41B739A240540B100212B8F65860D"/>
    <w:rsid w:val="00340669"/>
    <w:pPr>
      <w:spacing w:after="0" w:line="240" w:lineRule="auto"/>
    </w:pPr>
    <w:rPr>
      <w:sz w:val="24"/>
      <w:szCs w:val="24"/>
    </w:rPr>
  </w:style>
  <w:style w:type="paragraph" w:customStyle="1" w:styleId="0AEFA875B85B744D86FC9CBC9354A558">
    <w:name w:val="0AEFA875B85B744D86FC9CBC9354A558"/>
    <w:rsid w:val="00340669"/>
    <w:pPr>
      <w:spacing w:after="0" w:line="240" w:lineRule="auto"/>
    </w:pPr>
    <w:rPr>
      <w:sz w:val="24"/>
      <w:szCs w:val="24"/>
    </w:rPr>
  </w:style>
  <w:style w:type="paragraph" w:customStyle="1" w:styleId="BB02FA002547D2489B5B82497F642168">
    <w:name w:val="BB02FA002547D2489B5B82497F642168"/>
    <w:rsid w:val="00340669"/>
    <w:pPr>
      <w:spacing w:after="0" w:line="240" w:lineRule="auto"/>
    </w:pPr>
    <w:rPr>
      <w:sz w:val="24"/>
      <w:szCs w:val="24"/>
    </w:rPr>
  </w:style>
  <w:style w:type="paragraph" w:customStyle="1" w:styleId="306BC282931FE548A34EE4E9274C51AC">
    <w:name w:val="306BC282931FE548A34EE4E9274C51AC"/>
    <w:rsid w:val="00340669"/>
    <w:pPr>
      <w:spacing w:after="0" w:line="240" w:lineRule="auto"/>
    </w:pPr>
    <w:rPr>
      <w:sz w:val="24"/>
      <w:szCs w:val="24"/>
    </w:rPr>
  </w:style>
  <w:style w:type="paragraph" w:customStyle="1" w:styleId="ED4F4D9CCF92694AA29371EBEA5D8F06">
    <w:name w:val="ED4F4D9CCF92694AA29371EBEA5D8F06"/>
    <w:rsid w:val="00340669"/>
    <w:pPr>
      <w:spacing w:after="0" w:line="240" w:lineRule="auto"/>
    </w:pPr>
    <w:rPr>
      <w:sz w:val="24"/>
      <w:szCs w:val="24"/>
    </w:rPr>
  </w:style>
  <w:style w:type="paragraph" w:customStyle="1" w:styleId="7274AAEE906C2347ABF3BDBFAA3D6EED">
    <w:name w:val="7274AAEE906C2347ABF3BDBFAA3D6EED"/>
    <w:rsid w:val="00340669"/>
    <w:pPr>
      <w:spacing w:after="0" w:line="240" w:lineRule="auto"/>
    </w:pPr>
    <w:rPr>
      <w:sz w:val="24"/>
      <w:szCs w:val="24"/>
    </w:rPr>
  </w:style>
  <w:style w:type="paragraph" w:customStyle="1" w:styleId="8373864D7F2EA74F9D5E6AF5E1033098">
    <w:name w:val="8373864D7F2EA74F9D5E6AF5E1033098"/>
    <w:rsid w:val="00340669"/>
    <w:pPr>
      <w:spacing w:after="0" w:line="240" w:lineRule="auto"/>
    </w:pPr>
    <w:rPr>
      <w:sz w:val="24"/>
      <w:szCs w:val="24"/>
    </w:rPr>
  </w:style>
  <w:style w:type="paragraph" w:customStyle="1" w:styleId="DBDBB6A50A8DEC4C8BDBD9A025C6AF7B">
    <w:name w:val="DBDBB6A50A8DEC4C8BDBD9A025C6AF7B"/>
    <w:rsid w:val="00340669"/>
    <w:pPr>
      <w:spacing w:after="0" w:line="240" w:lineRule="auto"/>
    </w:pPr>
    <w:rPr>
      <w:sz w:val="24"/>
      <w:szCs w:val="24"/>
    </w:rPr>
  </w:style>
  <w:style w:type="paragraph" w:customStyle="1" w:styleId="904C1E75DDE18B40BFFFD417EBF90845">
    <w:name w:val="904C1E75DDE18B40BFFFD417EBF90845"/>
    <w:rsid w:val="00340669"/>
    <w:pPr>
      <w:spacing w:after="0" w:line="240" w:lineRule="auto"/>
    </w:pPr>
    <w:rPr>
      <w:sz w:val="24"/>
      <w:szCs w:val="24"/>
    </w:rPr>
  </w:style>
  <w:style w:type="paragraph" w:customStyle="1" w:styleId="7EF1681EBDD77944B3A30455F1A6FD63">
    <w:name w:val="7EF1681EBDD77944B3A30455F1A6FD63"/>
    <w:rsid w:val="00340669"/>
    <w:pPr>
      <w:spacing w:after="0" w:line="240" w:lineRule="auto"/>
    </w:pPr>
    <w:rPr>
      <w:sz w:val="24"/>
      <w:szCs w:val="24"/>
    </w:rPr>
  </w:style>
  <w:style w:type="paragraph" w:customStyle="1" w:styleId="A7AAECE7B51AF54FA4EB8E5AE44542B3">
    <w:name w:val="A7AAECE7B51AF54FA4EB8E5AE44542B3"/>
    <w:rsid w:val="00340669"/>
    <w:pPr>
      <w:spacing w:after="0" w:line="240" w:lineRule="auto"/>
    </w:pPr>
    <w:rPr>
      <w:sz w:val="24"/>
      <w:szCs w:val="24"/>
    </w:rPr>
  </w:style>
  <w:style w:type="paragraph" w:customStyle="1" w:styleId="4C6BDCBC7DFC2C428AC1E7090E105885">
    <w:name w:val="4C6BDCBC7DFC2C428AC1E7090E105885"/>
    <w:rsid w:val="00340669"/>
    <w:pPr>
      <w:spacing w:after="0" w:line="240" w:lineRule="auto"/>
    </w:pPr>
    <w:rPr>
      <w:sz w:val="24"/>
      <w:szCs w:val="24"/>
    </w:rPr>
  </w:style>
  <w:style w:type="paragraph" w:customStyle="1" w:styleId="DF762FB9ACF68843A5349B5E32662DE9">
    <w:name w:val="DF762FB9ACF68843A5349B5E32662DE9"/>
    <w:rsid w:val="00340669"/>
    <w:pPr>
      <w:spacing w:after="0" w:line="240" w:lineRule="auto"/>
    </w:pPr>
    <w:rPr>
      <w:sz w:val="24"/>
      <w:szCs w:val="24"/>
    </w:rPr>
  </w:style>
  <w:style w:type="paragraph" w:customStyle="1" w:styleId="860650B1CC4A2E40BA07B907B139A40F">
    <w:name w:val="860650B1CC4A2E40BA07B907B139A40F"/>
    <w:rsid w:val="00340669"/>
    <w:pPr>
      <w:spacing w:after="0" w:line="240" w:lineRule="auto"/>
    </w:pPr>
    <w:rPr>
      <w:sz w:val="24"/>
      <w:szCs w:val="24"/>
    </w:rPr>
  </w:style>
  <w:style w:type="paragraph" w:customStyle="1" w:styleId="BD53D6A23107A446819E3AC4988DF4DF">
    <w:name w:val="BD53D6A23107A446819E3AC4988DF4DF"/>
    <w:rsid w:val="00340669"/>
    <w:pPr>
      <w:spacing w:after="0" w:line="240" w:lineRule="auto"/>
    </w:pPr>
    <w:rPr>
      <w:sz w:val="24"/>
      <w:szCs w:val="24"/>
    </w:rPr>
  </w:style>
  <w:style w:type="paragraph" w:customStyle="1" w:styleId="5A38D7A0E041564B9A041DFE1410011C">
    <w:name w:val="5A38D7A0E041564B9A041DFE1410011C"/>
    <w:rsid w:val="00340669"/>
    <w:pPr>
      <w:spacing w:after="0" w:line="240" w:lineRule="auto"/>
    </w:pPr>
    <w:rPr>
      <w:sz w:val="24"/>
      <w:szCs w:val="24"/>
    </w:rPr>
  </w:style>
  <w:style w:type="paragraph" w:customStyle="1" w:styleId="53572F679C9C3845A816CB4CED78B9EC">
    <w:name w:val="53572F679C9C3845A816CB4CED78B9EC"/>
    <w:rsid w:val="00340669"/>
    <w:pPr>
      <w:spacing w:after="0" w:line="240" w:lineRule="auto"/>
    </w:pPr>
    <w:rPr>
      <w:sz w:val="24"/>
      <w:szCs w:val="24"/>
    </w:rPr>
  </w:style>
  <w:style w:type="paragraph" w:customStyle="1" w:styleId="ACC1352CA45380478AFEC3DB0319A074">
    <w:name w:val="ACC1352CA45380478AFEC3DB0319A074"/>
    <w:rsid w:val="00340669"/>
    <w:pPr>
      <w:spacing w:after="0" w:line="240" w:lineRule="auto"/>
    </w:pPr>
    <w:rPr>
      <w:sz w:val="24"/>
      <w:szCs w:val="24"/>
    </w:rPr>
  </w:style>
  <w:style w:type="paragraph" w:customStyle="1" w:styleId="415FA14120EC5B4E8B135FF0E5FBCE55">
    <w:name w:val="415FA14120EC5B4E8B135FF0E5FBCE55"/>
    <w:rsid w:val="00340669"/>
    <w:pPr>
      <w:spacing w:after="0" w:line="240" w:lineRule="auto"/>
    </w:pPr>
    <w:rPr>
      <w:sz w:val="24"/>
      <w:szCs w:val="24"/>
    </w:rPr>
  </w:style>
  <w:style w:type="paragraph" w:customStyle="1" w:styleId="2C79D78BA041F545B4CE6683E53C3019">
    <w:name w:val="2C79D78BA041F545B4CE6683E53C3019"/>
    <w:rsid w:val="00340669"/>
    <w:pPr>
      <w:spacing w:after="0" w:line="240" w:lineRule="auto"/>
    </w:pPr>
    <w:rPr>
      <w:sz w:val="24"/>
      <w:szCs w:val="24"/>
    </w:rPr>
  </w:style>
  <w:style w:type="paragraph" w:customStyle="1" w:styleId="47C898B0634A57489E09DAB81ADB83F6">
    <w:name w:val="47C898B0634A57489E09DAB81ADB83F6"/>
    <w:rsid w:val="00340669"/>
    <w:pPr>
      <w:spacing w:after="0" w:line="240" w:lineRule="auto"/>
    </w:pPr>
    <w:rPr>
      <w:sz w:val="24"/>
      <w:szCs w:val="24"/>
    </w:rPr>
  </w:style>
  <w:style w:type="paragraph" w:customStyle="1" w:styleId="EC8BA2E72C3A624E82C2E6C7BA5AE7C8">
    <w:name w:val="EC8BA2E72C3A624E82C2E6C7BA5AE7C8"/>
    <w:rsid w:val="00340669"/>
    <w:pPr>
      <w:spacing w:after="0" w:line="240" w:lineRule="auto"/>
    </w:pPr>
    <w:rPr>
      <w:sz w:val="24"/>
      <w:szCs w:val="24"/>
    </w:rPr>
  </w:style>
  <w:style w:type="paragraph" w:customStyle="1" w:styleId="5B4D237F81B230408B38DAFAB3D3E0A6">
    <w:name w:val="5B4D237F81B230408B38DAFAB3D3E0A6"/>
    <w:rsid w:val="00340669"/>
    <w:pPr>
      <w:spacing w:after="0" w:line="240" w:lineRule="auto"/>
    </w:pPr>
    <w:rPr>
      <w:sz w:val="24"/>
      <w:szCs w:val="24"/>
    </w:rPr>
  </w:style>
  <w:style w:type="paragraph" w:customStyle="1" w:styleId="EC85561C45410B4F9FA54A0B568AA941">
    <w:name w:val="EC85561C45410B4F9FA54A0B568AA941"/>
    <w:rsid w:val="00340669"/>
    <w:pPr>
      <w:spacing w:after="0" w:line="240" w:lineRule="auto"/>
    </w:pPr>
    <w:rPr>
      <w:sz w:val="24"/>
      <w:szCs w:val="24"/>
    </w:rPr>
  </w:style>
  <w:style w:type="paragraph" w:customStyle="1" w:styleId="99958ED9037EE24D9D08B972A1FBDCF2">
    <w:name w:val="99958ED9037EE24D9D08B972A1FBDCF2"/>
    <w:rsid w:val="00340669"/>
    <w:pPr>
      <w:spacing w:after="0" w:line="240" w:lineRule="auto"/>
    </w:pPr>
    <w:rPr>
      <w:sz w:val="24"/>
      <w:szCs w:val="24"/>
    </w:rPr>
  </w:style>
  <w:style w:type="paragraph" w:customStyle="1" w:styleId="2793026E665E7247BEBF107DB3695F0D">
    <w:name w:val="2793026E665E7247BEBF107DB3695F0D"/>
    <w:rsid w:val="00340669"/>
    <w:pPr>
      <w:spacing w:after="0" w:line="240" w:lineRule="auto"/>
    </w:pPr>
    <w:rPr>
      <w:sz w:val="24"/>
      <w:szCs w:val="24"/>
    </w:rPr>
  </w:style>
  <w:style w:type="paragraph" w:customStyle="1" w:styleId="CF97076134730D418D71E69B5D7368F8">
    <w:name w:val="CF97076134730D418D71E69B5D7368F8"/>
    <w:rsid w:val="00340669"/>
    <w:pPr>
      <w:spacing w:after="0" w:line="240" w:lineRule="auto"/>
    </w:pPr>
    <w:rPr>
      <w:sz w:val="24"/>
      <w:szCs w:val="24"/>
    </w:rPr>
  </w:style>
  <w:style w:type="paragraph" w:customStyle="1" w:styleId="572660340392894D90988EDCF8E01D23">
    <w:name w:val="572660340392894D90988EDCF8E01D23"/>
    <w:rsid w:val="00340669"/>
    <w:pPr>
      <w:spacing w:after="0" w:line="240" w:lineRule="auto"/>
    </w:pPr>
    <w:rPr>
      <w:sz w:val="24"/>
      <w:szCs w:val="24"/>
    </w:rPr>
  </w:style>
  <w:style w:type="paragraph" w:customStyle="1" w:styleId="BE544EAFBAC8784B95CA41D9FDAFC5AB">
    <w:name w:val="BE544EAFBAC8784B95CA41D9FDAFC5AB"/>
    <w:rsid w:val="00340669"/>
    <w:pPr>
      <w:spacing w:after="0" w:line="240" w:lineRule="auto"/>
    </w:pPr>
    <w:rPr>
      <w:sz w:val="24"/>
      <w:szCs w:val="24"/>
    </w:rPr>
  </w:style>
  <w:style w:type="paragraph" w:customStyle="1" w:styleId="6DFB64E9E47B4E408CE8E301F21E4E57">
    <w:name w:val="6DFB64E9E47B4E408CE8E301F21E4E57"/>
    <w:rsid w:val="00340669"/>
    <w:pPr>
      <w:spacing w:after="0" w:line="240" w:lineRule="auto"/>
    </w:pPr>
    <w:rPr>
      <w:sz w:val="24"/>
      <w:szCs w:val="24"/>
    </w:rPr>
  </w:style>
  <w:style w:type="paragraph" w:customStyle="1" w:styleId="ED4C6C426047C9479F3CB6C926E2AE49">
    <w:name w:val="ED4C6C426047C9479F3CB6C926E2AE49"/>
    <w:rsid w:val="00340669"/>
    <w:pPr>
      <w:spacing w:after="0" w:line="240" w:lineRule="auto"/>
    </w:pPr>
    <w:rPr>
      <w:sz w:val="24"/>
      <w:szCs w:val="24"/>
    </w:rPr>
  </w:style>
  <w:style w:type="paragraph" w:customStyle="1" w:styleId="B83511D091446746958E80504934922E">
    <w:name w:val="B83511D091446746958E80504934922E"/>
    <w:rsid w:val="00340669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FA6E76-1266-7245-85D5-3F02B3F9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C:\Users\Ricardo\AppData\Roaming\Microsoft\Templates\Basic resume.dotx</Template>
  <TotalTime>84</TotalTime>
  <Pages>4</Pages>
  <Words>1017</Words>
  <Characters>5799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A. Beas</dc:creator>
  <cp:keywords/>
  <dc:description/>
  <cp:lastModifiedBy>Ricardo Beas - TROVE</cp:lastModifiedBy>
  <cp:revision>16</cp:revision>
  <cp:lastPrinted>2015-10-02T19:14:00Z</cp:lastPrinted>
  <dcterms:created xsi:type="dcterms:W3CDTF">2016-03-08T20:18:00Z</dcterms:created>
  <dcterms:modified xsi:type="dcterms:W3CDTF">2018-08-02T01:31:00Z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